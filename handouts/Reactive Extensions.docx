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F21" w:rsidRDefault="0041182B" w:rsidP="00253F21">
      <w:pPr>
        <w:pStyle w:val="berschrift1ohneZahl"/>
        <w:rPr>
          <w:rFonts w:eastAsia="MS Mincho"/>
        </w:rPr>
      </w:pPr>
      <w:r>
        <w:rPr>
          <w:rFonts w:eastAsia="MS Mincho"/>
        </w:rPr>
        <w:t>Reactive Extensions (rxjs)</w:t>
      </w:r>
    </w:p>
    <w:p w:rsidR="0041182B" w:rsidRDefault="0041182B" w:rsidP="0041182B"/>
    <w:p w:rsidR="0041182B" w:rsidRDefault="0041182B" w:rsidP="0041182B">
      <w:r w:rsidRPr="0041182B">
        <w:t xml:space="preserve">In diesem </w:t>
      </w:r>
      <w:r>
        <w:t xml:space="preserve">kleinen Tutotial </w:t>
      </w:r>
      <w:r w:rsidRPr="0041182B">
        <w:t>werden wir andere nützliche We</w:t>
      </w:r>
      <w:r>
        <w:t xml:space="preserve">ge erkunden, wie man </w:t>
      </w:r>
      <w:r w:rsidRPr="0041182B">
        <w:t>Observable</w:t>
      </w:r>
      <w:r>
        <w:t>s einsetzt</w:t>
      </w:r>
      <w:r w:rsidRPr="0041182B">
        <w:t xml:space="preserve">. </w:t>
      </w:r>
      <w:r>
        <w:t>Zum</w:t>
      </w:r>
      <w:r w:rsidRPr="0041182B">
        <w:t xml:space="preserve"> Ende dieses</w:t>
      </w:r>
      <w:r>
        <w:t xml:space="preserve"> </w:t>
      </w:r>
      <w:r w:rsidRPr="0041182B">
        <w:t>Tutorial</w:t>
      </w:r>
      <w:r>
        <w:t>s</w:t>
      </w:r>
      <w:r w:rsidRPr="0041182B">
        <w:t xml:space="preserve"> werde</w:t>
      </w:r>
      <w:r>
        <w:t>t</w:t>
      </w:r>
      <w:r w:rsidRPr="0041182B">
        <w:t xml:space="preserve"> </w:t>
      </w:r>
      <w:r>
        <w:t>ihr</w:t>
      </w:r>
      <w:r w:rsidRPr="0041182B">
        <w:t xml:space="preserve"> lernen, wie man</w:t>
      </w:r>
    </w:p>
    <w:p w:rsidR="0041182B" w:rsidRPr="0041182B" w:rsidRDefault="0041182B" w:rsidP="0041182B"/>
    <w:p w:rsidR="0041182B" w:rsidRPr="0041182B" w:rsidRDefault="0041182B" w:rsidP="0041182B">
      <w:pPr>
        <w:pStyle w:val="AuflistungEbene1"/>
      </w:pPr>
      <w:r w:rsidRPr="0041182B">
        <w:t xml:space="preserve">ein </w:t>
      </w:r>
      <w:r>
        <w:t>Observable</w:t>
      </w:r>
      <w:r w:rsidRPr="0041182B">
        <w:t xml:space="preserve"> </w:t>
      </w:r>
      <w:r>
        <w:t>aus</w:t>
      </w:r>
      <w:r w:rsidRPr="0041182B">
        <w:t xml:space="preserve"> DOM-E</w:t>
      </w:r>
      <w:r>
        <w:t>vents</w:t>
      </w:r>
      <w:r w:rsidRPr="0041182B">
        <w:t xml:space="preserve"> erstell</w:t>
      </w:r>
      <w:r>
        <w:t>t</w:t>
      </w:r>
      <w:r w:rsidRPr="0041182B">
        <w:t xml:space="preserve"> (</w:t>
      </w:r>
      <w:r w:rsidR="00042F85">
        <w:t>T</w:t>
      </w:r>
      <w:r>
        <w:t>he Angular Way</w:t>
      </w:r>
      <w:r w:rsidRPr="0041182B">
        <w:t>)</w:t>
      </w:r>
    </w:p>
    <w:p w:rsidR="0041182B" w:rsidRPr="0041182B" w:rsidRDefault="0041182B" w:rsidP="0041182B">
      <w:pPr>
        <w:pStyle w:val="AuflistungEbene1"/>
      </w:pPr>
      <w:r w:rsidRPr="0041182B">
        <w:t>ein Observable aus einem Array</w:t>
      </w:r>
      <w:r>
        <w:t xml:space="preserve"> erstellt</w:t>
      </w:r>
    </w:p>
    <w:p w:rsidR="0041182B" w:rsidRPr="0041182B" w:rsidRDefault="0041182B" w:rsidP="0041182B">
      <w:pPr>
        <w:pStyle w:val="AuflistungEbene1"/>
      </w:pPr>
      <w:r w:rsidRPr="0041182B">
        <w:t xml:space="preserve">ein Observable aus einer Liste </w:t>
      </w:r>
      <w:r>
        <w:t>von Argumenten erstellt</w:t>
      </w:r>
    </w:p>
    <w:p w:rsidR="0041182B" w:rsidRPr="0041182B" w:rsidRDefault="0041182B" w:rsidP="0041182B">
      <w:pPr>
        <w:pStyle w:val="AuflistungEbene1"/>
      </w:pPr>
      <w:r>
        <w:t>einen Timer implementiert</w:t>
      </w:r>
    </w:p>
    <w:p w:rsidR="0041182B" w:rsidRPr="0041182B" w:rsidRDefault="0041182B" w:rsidP="0041182B">
      <w:pPr>
        <w:pStyle w:val="AuflistungEbene1"/>
      </w:pPr>
      <w:r>
        <w:t>parallele Operationen ausführt</w:t>
      </w:r>
    </w:p>
    <w:p w:rsidR="0041182B" w:rsidRPr="0041182B" w:rsidRDefault="0041182B" w:rsidP="0041182B">
      <w:pPr>
        <w:pStyle w:val="AuflistungEbene1"/>
      </w:pPr>
      <w:r>
        <w:t>Fehler behandelt</w:t>
      </w:r>
    </w:p>
    <w:p w:rsidR="0041182B" w:rsidRDefault="0041182B" w:rsidP="000C37EE">
      <w:pPr>
        <w:pStyle w:val="AuflistungEbene1"/>
      </w:pPr>
      <w:r>
        <w:t>sich benachrichtigen lässt, wenn ein Observable abgeschlossen ist</w:t>
      </w:r>
    </w:p>
    <w:p w:rsidR="0041182B" w:rsidRDefault="0041182B" w:rsidP="0041182B">
      <w:pPr>
        <w:pStyle w:val="AuflistungEbene1"/>
        <w:numPr>
          <w:ilvl w:val="0"/>
          <w:numId w:val="0"/>
        </w:numPr>
        <w:ind w:left="360"/>
      </w:pPr>
    </w:p>
    <w:p w:rsidR="0041182B" w:rsidRDefault="0041182B" w:rsidP="0041182B">
      <w:pPr>
        <w:pStyle w:val="AuflistungEbene1"/>
        <w:numPr>
          <w:ilvl w:val="0"/>
          <w:numId w:val="0"/>
        </w:numPr>
      </w:pPr>
    </w:p>
    <w:p w:rsidR="00061EBA" w:rsidRDefault="0041182B" w:rsidP="00061EBA">
      <w:pPr>
        <w:pStyle w:val="AuflistungEbene1"/>
        <w:numPr>
          <w:ilvl w:val="0"/>
          <w:numId w:val="0"/>
        </w:numPr>
      </w:pPr>
      <w:r w:rsidRPr="0041182B">
        <w:t xml:space="preserve">Im Rahmen dieses Tutorial </w:t>
      </w:r>
      <w:r>
        <w:t>sollet ihr</w:t>
      </w:r>
      <w:r w:rsidRPr="0041182B">
        <w:t xml:space="preserve"> alle Code-Schnipsel </w:t>
      </w:r>
      <w:r>
        <w:t xml:space="preserve">in unserer Applikation testen und euch die </w:t>
      </w:r>
      <w:r w:rsidRPr="00061EBA">
        <w:rPr>
          <w:rStyle w:val="Fett"/>
        </w:rPr>
        <w:t>Ergebnisse gründlich ansehen</w:t>
      </w:r>
      <w:r>
        <w:t>.</w:t>
      </w:r>
      <w:r w:rsidRPr="0041182B">
        <w:t xml:space="preserve"> Dadurch werde</w:t>
      </w:r>
      <w:r w:rsidR="00061EBA">
        <w:t>t</w:t>
      </w:r>
      <w:r w:rsidRPr="0041182B">
        <w:t xml:space="preserve"> </w:t>
      </w:r>
      <w:r w:rsidR="00061EBA">
        <w:t>ihr</w:t>
      </w:r>
      <w:r w:rsidRPr="0041182B">
        <w:t xml:space="preserve"> für das kommende Quiz in diesem Abschnitt und </w:t>
      </w:r>
      <w:r w:rsidR="00061EBA">
        <w:t xml:space="preserve">natürlich auf die weitere Implemnetierung unserer Applikation </w:t>
      </w:r>
      <w:r w:rsidR="00061EBA" w:rsidRPr="00061EBA">
        <w:t>vorbereitet</w:t>
      </w:r>
      <w:r w:rsidR="00061EBA">
        <w:t xml:space="preserve">. </w:t>
      </w:r>
    </w:p>
    <w:p w:rsidR="00061EBA" w:rsidRDefault="00061EBA" w:rsidP="00061EBA">
      <w:pPr>
        <w:pStyle w:val="AuflistungEbene1"/>
        <w:numPr>
          <w:ilvl w:val="0"/>
          <w:numId w:val="0"/>
        </w:numPr>
      </w:pPr>
    </w:p>
    <w:p w:rsidR="00061EBA" w:rsidRDefault="00061EBA" w:rsidP="00061EBA">
      <w:pPr>
        <w:pStyle w:val="AuflistungEbene1"/>
        <w:numPr>
          <w:ilvl w:val="0"/>
          <w:numId w:val="0"/>
        </w:numPr>
      </w:pPr>
      <w:r>
        <w:t>Ich bitte euch den gesamten Code von Hand zu schreiben, auch wenn ihr dieses Dokument als digitale Version erhaltet.</w:t>
      </w:r>
    </w:p>
    <w:p w:rsidR="00CE7122" w:rsidRDefault="00CE7122" w:rsidP="00061EBA">
      <w:pPr>
        <w:pStyle w:val="AuflistungEbene1"/>
        <w:numPr>
          <w:ilvl w:val="0"/>
          <w:numId w:val="0"/>
        </w:numPr>
      </w:pPr>
    </w:p>
    <w:p w:rsidR="00CE7122" w:rsidRDefault="00CE7122" w:rsidP="00061EBA">
      <w:pPr>
        <w:pStyle w:val="AuflistungEbene1"/>
        <w:numPr>
          <w:ilvl w:val="0"/>
          <w:numId w:val="0"/>
        </w:numPr>
      </w:pPr>
    </w:p>
    <w:p w:rsidR="00CE7122" w:rsidRPr="00CE7122" w:rsidRDefault="00CE7122" w:rsidP="00061EBA">
      <w:pPr>
        <w:pStyle w:val="AuflistungEbene1"/>
        <w:numPr>
          <w:ilvl w:val="0"/>
          <w:numId w:val="0"/>
        </w:numPr>
        <w:rPr>
          <w:rStyle w:val="Fett"/>
        </w:rPr>
      </w:pPr>
      <w:r w:rsidRPr="00CE7122">
        <w:rPr>
          <w:rStyle w:val="Fett"/>
        </w:rPr>
        <w:t>Hinweis:</w:t>
      </w:r>
    </w:p>
    <w:p w:rsidR="00CE7122" w:rsidRDefault="00CE7122" w:rsidP="00061EBA">
      <w:pPr>
        <w:pStyle w:val="AuflistungEbene1"/>
        <w:numPr>
          <w:ilvl w:val="0"/>
          <w:numId w:val="0"/>
        </w:numPr>
      </w:pPr>
      <w:r>
        <w:t>Um vielleicht etwas nachzulesen, findet ihr hier die API eines Observables aus RxJs:</w:t>
      </w:r>
    </w:p>
    <w:p w:rsidR="00CE7122" w:rsidRDefault="00CE7122" w:rsidP="00061EBA">
      <w:pPr>
        <w:pStyle w:val="AuflistungEbene1"/>
        <w:numPr>
          <w:ilvl w:val="0"/>
          <w:numId w:val="0"/>
        </w:numPr>
      </w:pPr>
    </w:p>
    <w:p w:rsidR="00CE7122" w:rsidRDefault="00A36C2B" w:rsidP="00061EBA">
      <w:pPr>
        <w:pStyle w:val="AuflistungEbene1"/>
        <w:numPr>
          <w:ilvl w:val="0"/>
          <w:numId w:val="0"/>
        </w:numPr>
      </w:pPr>
      <w:hyperlink r:id="rId11" w:history="1">
        <w:r w:rsidR="00CE7122" w:rsidRPr="00975A33">
          <w:rPr>
            <w:rStyle w:val="Hyperlink"/>
          </w:rPr>
          <w:t>https://github.com/Reactive-Extensions/RxJS/blob/master/doc/api/core/observable.md</w:t>
        </w:r>
      </w:hyperlink>
    </w:p>
    <w:p w:rsidR="00CE7122" w:rsidRDefault="00CE7122" w:rsidP="00061EBA">
      <w:pPr>
        <w:pStyle w:val="AuflistungEbene1"/>
        <w:numPr>
          <w:ilvl w:val="0"/>
          <w:numId w:val="0"/>
        </w:numPr>
      </w:pPr>
    </w:p>
    <w:p w:rsidR="00CE7122" w:rsidRDefault="00CE7122" w:rsidP="00061EBA">
      <w:pPr>
        <w:pStyle w:val="AuflistungEbene1"/>
        <w:numPr>
          <w:ilvl w:val="0"/>
          <w:numId w:val="0"/>
        </w:numPr>
      </w:pPr>
      <w:r>
        <w:t>Ansonsten hilft vielleicht die abstrakte Dokumentation hier:</w:t>
      </w:r>
    </w:p>
    <w:p w:rsidR="00CE7122" w:rsidRDefault="00CE7122" w:rsidP="00061EBA">
      <w:pPr>
        <w:pStyle w:val="AuflistungEbene1"/>
        <w:numPr>
          <w:ilvl w:val="0"/>
          <w:numId w:val="0"/>
        </w:numPr>
      </w:pPr>
    </w:p>
    <w:p w:rsidR="00CE7122" w:rsidRDefault="00A36C2B" w:rsidP="00061EBA">
      <w:pPr>
        <w:pStyle w:val="AuflistungEbene1"/>
        <w:numPr>
          <w:ilvl w:val="0"/>
          <w:numId w:val="0"/>
        </w:numPr>
      </w:pPr>
      <w:hyperlink r:id="rId12" w:history="1">
        <w:r w:rsidR="00CE7122" w:rsidRPr="00975A33">
          <w:rPr>
            <w:rStyle w:val="Hyperlink"/>
          </w:rPr>
          <w:t>http://reactivex.io/documentation/observable.html</w:t>
        </w:r>
      </w:hyperlink>
    </w:p>
    <w:p w:rsidR="00CE7122" w:rsidRDefault="00CE7122" w:rsidP="00061EBA">
      <w:pPr>
        <w:pStyle w:val="AuflistungEbene1"/>
        <w:numPr>
          <w:ilvl w:val="0"/>
          <w:numId w:val="0"/>
        </w:numPr>
      </w:pPr>
    </w:p>
    <w:p w:rsidR="00061EBA" w:rsidRDefault="00061EBA" w:rsidP="00061EBA">
      <w:r>
        <w:br w:type="page"/>
      </w:r>
    </w:p>
    <w:p w:rsidR="0041182B" w:rsidRDefault="00061EBA" w:rsidP="00061EBA">
      <w:pPr>
        <w:pStyle w:val="berschrift2ohneZahl"/>
      </w:pPr>
      <w:r>
        <w:lastRenderedPageBreak/>
        <w:t>Erstellen von Observables aus DOM Events</w:t>
      </w:r>
    </w:p>
    <w:p w:rsidR="00061EBA" w:rsidRDefault="00061EBA" w:rsidP="00061EBA">
      <w:r>
        <w:t>Ihr habt bereits gelernt, wie man Observables aus DOM Events erstellen kann.</w:t>
      </w:r>
    </w:p>
    <w:p w:rsidR="00061EBA" w:rsidRDefault="00061EBA" w:rsidP="00061EBA"/>
    <w:bookmarkStart w:id="0" w:name="_MON_1534738589"/>
    <w:bookmarkEnd w:id="0"/>
    <w:p w:rsidR="00061EBA" w:rsidRDefault="00061EBA" w:rsidP="00061EBA">
      <w:r>
        <w:object w:dxaOrig="9072" w:dyaOrig="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5pt;height:31.55pt" o:ole="">
            <v:imagedata r:id="rId13" o:title=""/>
          </v:shape>
          <o:OLEObject Type="Embed" ProgID="Word.OpenDocumentText.12" ShapeID="_x0000_i1025" DrawAspect="Content" ObjectID="_1540376057" r:id="rId14"/>
        </w:object>
      </w:r>
    </w:p>
    <w:p w:rsidR="00061EBA" w:rsidRDefault="00061EBA" w:rsidP="00061EBA"/>
    <w:p w:rsidR="00061EBA" w:rsidRDefault="00061EBA" w:rsidP="00061EBA">
      <w:r>
        <w:t>Dieser Code ist eng mit dem DOM gekoppelt und schwer (Unit)- testbar.</w:t>
      </w:r>
      <w:r w:rsidR="00505417">
        <w:t xml:space="preserve"> </w:t>
      </w:r>
      <w:bookmarkStart w:id="1" w:name="_GoBack"/>
      <w:bookmarkEnd w:id="1"/>
      <w:r>
        <w:t xml:space="preserve">Client-seitiger Code, der stark an den DOM gekoppelt ist, ist genauso schlecht wie Server-seitiger Code, der direkt in die Datenbank schreibt. Wir brauchen mehr Abstraktion. In Angular sollten wir keine Bibliotheken wie jQuery verwenden oder direkt mit dem </w:t>
      </w:r>
      <w:r w:rsidR="00042F85">
        <w:t>"</w:t>
      </w:r>
      <w:r>
        <w:t>document</w:t>
      </w:r>
      <w:r w:rsidR="00042F85">
        <w:t>"</w:t>
      </w:r>
      <w:r>
        <w:t xml:space="preserve"> Objekt arbeiten, denn das </w:t>
      </w:r>
      <w:r w:rsidR="00042F85">
        <w:t>zerstört</w:t>
      </w:r>
      <w:r>
        <w:t xml:space="preserve"> das Angular Prinzip, </w:t>
      </w:r>
      <w:r w:rsidR="00042F85">
        <w:t>der DOM-Entkoppelung von Components. Stattdessen benutzen wir Property-Binding und lassen Angular die Arbeit machen. Der Grund, warum ich hier jQuery für diesen Code verwendet habe, ist, um die Komplexität gering zu halten und den Focus auf die Vorteile von Observables zu richten.</w:t>
      </w:r>
    </w:p>
    <w:p w:rsidR="00042F85" w:rsidRDefault="00042F85" w:rsidP="00061EBA"/>
    <w:p w:rsidR="00042F85" w:rsidRDefault="00042F85" w:rsidP="00061EBA"/>
    <w:p w:rsidR="00042F85" w:rsidRDefault="00042F85" w:rsidP="00042F85">
      <w:pPr>
        <w:pStyle w:val="berschrift2ohneZahl"/>
      </w:pPr>
      <w:r>
        <w:t>The Angular Way</w:t>
      </w:r>
    </w:p>
    <w:p w:rsidR="00042F85" w:rsidRDefault="00042F85" w:rsidP="00042F85"/>
    <w:p w:rsidR="00042F85" w:rsidRDefault="00216DB6" w:rsidP="00216DB6">
      <w:r>
        <w:t>Im Abschnitt über Forms</w:t>
      </w:r>
      <w:r w:rsidRPr="00216DB6">
        <w:t>, betrachteten wir die Control-Klasse</w:t>
      </w:r>
      <w:r>
        <w:t xml:space="preserve"> -</w:t>
      </w:r>
      <w:r w:rsidRPr="00216DB6">
        <w:t xml:space="preserve"> </w:t>
      </w:r>
      <w:r>
        <w:t>sie</w:t>
      </w:r>
      <w:r w:rsidRPr="00216DB6">
        <w:t xml:space="preserve"> </w:t>
      </w:r>
      <w:r>
        <w:t xml:space="preserve">repräsentiert </w:t>
      </w:r>
      <w:r w:rsidRPr="00216DB6">
        <w:t>ein Eingabefeld eine</w:t>
      </w:r>
      <w:r>
        <w:t>r</w:t>
      </w:r>
      <w:r w:rsidRPr="00216DB6">
        <w:t xml:space="preserve"> Form. Diese Klasse hat eine </w:t>
      </w:r>
      <w:r>
        <w:t>Methode</w:t>
      </w:r>
      <w:r w:rsidRPr="00216DB6">
        <w:t xml:space="preserve"> namens valueChanges, die eine </w:t>
      </w:r>
      <w:r>
        <w:t>Observable</w:t>
      </w:r>
      <w:r w:rsidRPr="00216DB6">
        <w:t xml:space="preserve"> zurück</w:t>
      </w:r>
      <w:r>
        <w:t xml:space="preserve"> </w:t>
      </w:r>
      <w:r w:rsidRPr="00216DB6">
        <w:t>gibt.</w:t>
      </w:r>
      <w:r>
        <w:t xml:space="preserve"> </w:t>
      </w:r>
      <w:r w:rsidRPr="00216DB6">
        <w:t>Wir können auf diese</w:t>
      </w:r>
      <w:r>
        <w:t>s</w:t>
      </w:r>
      <w:r w:rsidRPr="00216DB6">
        <w:t xml:space="preserve"> </w:t>
      </w:r>
      <w:r>
        <w:t>Observable subscriben</w:t>
      </w:r>
      <w:r w:rsidRPr="00216DB6">
        <w:t xml:space="preserve"> und </w:t>
      </w:r>
      <w:r>
        <w:t xml:space="preserve">werden benachrichtigt, sobald sich der </w:t>
      </w:r>
      <w:r w:rsidRPr="00216DB6">
        <w:t xml:space="preserve">Wert </w:t>
      </w:r>
      <w:r>
        <w:t>des</w:t>
      </w:r>
      <w:r w:rsidRPr="00216DB6">
        <w:t xml:space="preserve"> Eingabefeld</w:t>
      </w:r>
      <w:r>
        <w:t>s</w:t>
      </w:r>
      <w:r w:rsidRPr="00216DB6">
        <w:t xml:space="preserve"> </w:t>
      </w:r>
      <w:r>
        <w:t xml:space="preserve">ändert. </w:t>
      </w:r>
      <w:r w:rsidRPr="00216DB6">
        <w:t xml:space="preserve">Auf diese Weise arbeiten </w:t>
      </w:r>
      <w:r>
        <w:t xml:space="preserve">wir nicht direkt </w:t>
      </w:r>
      <w:r w:rsidRPr="00216DB6">
        <w:t>direkt mit einem DOM-Element.</w:t>
      </w:r>
    </w:p>
    <w:p w:rsidR="00216DB6" w:rsidRDefault="00216DB6" w:rsidP="00216DB6"/>
    <w:p w:rsidR="00216DB6" w:rsidRDefault="00216DB6" w:rsidP="00216DB6">
      <w:pPr>
        <w:pStyle w:val="Aufzhlung"/>
      </w:pPr>
      <w:r w:rsidRPr="00216DB6">
        <w:t>Verwende</w:t>
      </w:r>
      <w:r>
        <w:t>t</w:t>
      </w:r>
      <w:r w:rsidRPr="00216DB6">
        <w:t xml:space="preserve"> die folgende Vorlage in AppComponent</w:t>
      </w:r>
      <w:r>
        <w:t>:</w:t>
      </w:r>
    </w:p>
    <w:p w:rsidR="00216DB6" w:rsidRDefault="00216DB6" w:rsidP="00216DB6"/>
    <w:bookmarkStart w:id="2" w:name="_MON_1534750894"/>
    <w:bookmarkEnd w:id="2"/>
    <w:p w:rsidR="00216DB6" w:rsidRDefault="00216DB6" w:rsidP="00216DB6">
      <w:r>
        <w:object w:dxaOrig="9072" w:dyaOrig="858">
          <v:shape id="_x0000_i1026" type="#_x0000_t75" style="width:453.55pt;height:42.75pt" o:ole="">
            <v:imagedata r:id="rId15" o:title=""/>
          </v:shape>
          <o:OLEObject Type="Embed" ProgID="Word.OpenDocumentText.12" ShapeID="_x0000_i1026" DrawAspect="Content" ObjectID="_1540376058" r:id="rId16"/>
        </w:object>
      </w:r>
    </w:p>
    <w:p w:rsidR="00216DB6" w:rsidRDefault="00216DB6" w:rsidP="00216DB6"/>
    <w:p w:rsidR="00216DB6" w:rsidRDefault="00216DB6" w:rsidP="00216DB6">
      <w:pPr>
        <w:pStyle w:val="Aufzhlung"/>
      </w:pPr>
      <w:r w:rsidRPr="00216DB6">
        <w:t>Erstell</w:t>
      </w:r>
      <w:r>
        <w:t>t</w:t>
      </w:r>
      <w:r w:rsidRPr="00216DB6">
        <w:t xml:space="preserve"> das Formular-Objekt in AppComponent:</w:t>
      </w:r>
    </w:p>
    <w:p w:rsidR="00216DB6" w:rsidRDefault="00216DB6" w:rsidP="00216DB6">
      <w:pPr>
        <w:pStyle w:val="Aufzhlung"/>
        <w:numPr>
          <w:ilvl w:val="0"/>
          <w:numId w:val="0"/>
        </w:numPr>
        <w:ind w:left="360" w:hanging="360"/>
      </w:pPr>
    </w:p>
    <w:bookmarkStart w:id="3" w:name="_MON_1534751255"/>
    <w:bookmarkEnd w:id="3"/>
    <w:p w:rsidR="00216DB6" w:rsidRDefault="00A90E3C" w:rsidP="00216DB6">
      <w:pPr>
        <w:pStyle w:val="Aufzhlung"/>
        <w:numPr>
          <w:ilvl w:val="0"/>
          <w:numId w:val="0"/>
        </w:numPr>
        <w:ind w:left="360" w:hanging="360"/>
      </w:pPr>
      <w:r>
        <w:object w:dxaOrig="9072" w:dyaOrig="2214">
          <v:shape id="_x0000_i1027" type="#_x0000_t75" style="width:453.55pt;height:110.9pt" o:ole="">
            <v:imagedata r:id="rId17" o:title=""/>
          </v:shape>
          <o:OLEObject Type="Embed" ProgID="Word.OpenDocumentText.12" ShapeID="_x0000_i1027" DrawAspect="Content" ObjectID="_1540376059" r:id="rId18"/>
        </w:object>
      </w:r>
    </w:p>
    <w:p w:rsidR="0012174A" w:rsidRDefault="0012174A" w:rsidP="00216DB6">
      <w:pPr>
        <w:pStyle w:val="Aufzhlung"/>
        <w:numPr>
          <w:ilvl w:val="0"/>
          <w:numId w:val="0"/>
        </w:numPr>
        <w:ind w:left="360" w:hanging="360"/>
      </w:pPr>
    </w:p>
    <w:p w:rsidR="0012174A" w:rsidRDefault="0012174A">
      <w:pPr>
        <w:spacing w:before="0" w:after="0"/>
      </w:pPr>
      <w:r>
        <w:br w:type="page"/>
      </w:r>
    </w:p>
    <w:p w:rsidR="0012174A" w:rsidRDefault="0012174A" w:rsidP="0012174A">
      <w:pPr>
        <w:pStyle w:val="Aufzhlung"/>
      </w:pPr>
      <w:r w:rsidRPr="0012174A">
        <w:lastRenderedPageBreak/>
        <w:t>Erhalte</w:t>
      </w:r>
      <w:r>
        <w:t>t</w:t>
      </w:r>
      <w:r w:rsidRPr="0012174A">
        <w:t xml:space="preserve"> eine </w:t>
      </w:r>
      <w:r>
        <w:t>Referenz</w:t>
      </w:r>
      <w:r w:rsidRPr="0012174A">
        <w:t xml:space="preserve"> auf die </w:t>
      </w:r>
      <w:r w:rsidR="00CE7122">
        <w:t xml:space="preserve">Abstrakte </w:t>
      </w:r>
      <w:r w:rsidRPr="0012174A">
        <w:t>"S</w:t>
      </w:r>
      <w:r>
        <w:t>earch</w:t>
      </w:r>
      <w:r w:rsidRPr="0012174A">
        <w:t xml:space="preserve">" </w:t>
      </w:r>
      <w:r>
        <w:t>Control</w:t>
      </w:r>
      <w:r w:rsidRPr="0012174A">
        <w:t xml:space="preserve"> </w:t>
      </w:r>
      <w:r w:rsidR="00CE7122">
        <w:t xml:space="preserve">(bzw. FormControl) </w:t>
      </w:r>
      <w:r w:rsidRPr="0012174A">
        <w:t xml:space="preserve">und </w:t>
      </w:r>
      <w:r>
        <w:t>subscribe(d) auf</w:t>
      </w:r>
      <w:r w:rsidRPr="0012174A">
        <w:t xml:space="preserve"> </w:t>
      </w:r>
      <w:r>
        <w:t>dessen</w:t>
      </w:r>
      <w:r w:rsidRPr="0012174A">
        <w:t xml:space="preserve"> </w:t>
      </w:r>
      <w:r>
        <w:t xml:space="preserve">valueChanges Methode </w:t>
      </w:r>
      <w:r w:rsidRPr="0012174A">
        <w:t>(Im Konstruktor):</w:t>
      </w:r>
    </w:p>
    <w:p w:rsidR="0012174A" w:rsidRDefault="0012174A" w:rsidP="00216DB6">
      <w:pPr>
        <w:pStyle w:val="Aufzhlung"/>
        <w:numPr>
          <w:ilvl w:val="0"/>
          <w:numId w:val="0"/>
        </w:numPr>
        <w:ind w:left="360" w:hanging="360"/>
      </w:pPr>
    </w:p>
    <w:p w:rsidR="0012174A" w:rsidRDefault="0012174A" w:rsidP="00216DB6">
      <w:pPr>
        <w:pStyle w:val="Aufzhlung"/>
        <w:numPr>
          <w:ilvl w:val="0"/>
          <w:numId w:val="0"/>
        </w:numPr>
        <w:ind w:left="360" w:hanging="360"/>
      </w:pPr>
    </w:p>
    <w:bookmarkStart w:id="4" w:name="_MON_1534751433"/>
    <w:bookmarkEnd w:id="4"/>
    <w:p w:rsidR="0012174A" w:rsidRDefault="009A7BC8" w:rsidP="00216DB6">
      <w:pPr>
        <w:pStyle w:val="Aufzhlung"/>
        <w:numPr>
          <w:ilvl w:val="0"/>
          <w:numId w:val="0"/>
        </w:numPr>
        <w:ind w:left="360" w:hanging="360"/>
      </w:pPr>
      <w:r>
        <w:object w:dxaOrig="9072" w:dyaOrig="855">
          <v:shape id="_x0000_i1028" type="#_x0000_t75" style="width:453.55pt;height:42.75pt" o:ole="">
            <v:imagedata r:id="rId19" o:title=""/>
          </v:shape>
          <o:OLEObject Type="Embed" ProgID="Word.OpenDocumentText.12" ShapeID="_x0000_i1028" DrawAspect="Content" ObjectID="_1540376060" r:id="rId20"/>
        </w:object>
      </w:r>
    </w:p>
    <w:p w:rsidR="0012174A" w:rsidRDefault="0012174A" w:rsidP="00216DB6">
      <w:pPr>
        <w:pStyle w:val="Aufzhlung"/>
        <w:numPr>
          <w:ilvl w:val="0"/>
          <w:numId w:val="0"/>
        </w:numPr>
        <w:ind w:left="360" w:hanging="360"/>
      </w:pPr>
    </w:p>
    <w:p w:rsidR="0012174A" w:rsidRDefault="0012174A" w:rsidP="00216DB6">
      <w:pPr>
        <w:pStyle w:val="Aufzhlung"/>
        <w:numPr>
          <w:ilvl w:val="0"/>
          <w:numId w:val="0"/>
        </w:numPr>
        <w:ind w:left="360" w:hanging="360"/>
      </w:pPr>
    </w:p>
    <w:p w:rsidR="0012174A" w:rsidRDefault="0012174A" w:rsidP="0012174A">
      <w:pPr>
        <w:pStyle w:val="Aufzhlung"/>
      </w:pPr>
      <w:r>
        <w:t xml:space="preserve">Führt die Anwendung aus und gebt </w:t>
      </w:r>
      <w:r w:rsidRPr="0012174A">
        <w:t>etwas</w:t>
      </w:r>
      <w:r>
        <w:t xml:space="preserve"> in das Eingabefeld ein. Beachtet, dass mit jedem Tastendruck, den ihr tätigt, das Observable den aktuellen Wert des Eingabefelds pusht.</w:t>
      </w:r>
    </w:p>
    <w:p w:rsidR="00A33A4B" w:rsidRDefault="00A33A4B" w:rsidP="00A33A4B">
      <w:pPr>
        <w:pStyle w:val="Aufzhlung"/>
        <w:numPr>
          <w:ilvl w:val="0"/>
          <w:numId w:val="0"/>
        </w:numPr>
        <w:ind w:left="360" w:hanging="360"/>
      </w:pPr>
    </w:p>
    <w:p w:rsidR="00A33A4B" w:rsidRDefault="00A33A4B" w:rsidP="00A33A4B">
      <w:pPr>
        <w:pStyle w:val="Aufzhlung"/>
      </w:pPr>
      <w:r w:rsidRPr="00A33A4B">
        <w:t>Wende</w:t>
      </w:r>
      <w:r>
        <w:t>t</w:t>
      </w:r>
      <w:r w:rsidRPr="00A33A4B">
        <w:t xml:space="preserve"> die folgenden Operatoren vor </w:t>
      </w:r>
      <w:r>
        <w:t>dem subscribe auf valueChanges an</w:t>
      </w:r>
      <w:r w:rsidRPr="00A33A4B">
        <w:t xml:space="preserve">. Was </w:t>
      </w:r>
      <w:r>
        <w:t xml:space="preserve">seht ihr </w:t>
      </w:r>
      <w:r w:rsidRPr="00A33A4B">
        <w:t>in der Konsole</w:t>
      </w:r>
      <w:r w:rsidR="00CE7122">
        <w:t xml:space="preserve"> bei Eingabe eines oder mehrerer Leerzeichen</w:t>
      </w:r>
      <w:r w:rsidRPr="00A33A4B">
        <w:t>?</w:t>
      </w:r>
    </w:p>
    <w:p w:rsidR="00A33A4B" w:rsidRDefault="00A33A4B" w:rsidP="00A33A4B">
      <w:pPr>
        <w:pStyle w:val="Aufzhlung"/>
        <w:numPr>
          <w:ilvl w:val="0"/>
          <w:numId w:val="0"/>
        </w:numPr>
        <w:ind w:left="360" w:hanging="360"/>
      </w:pPr>
    </w:p>
    <w:p w:rsidR="00A33A4B" w:rsidRDefault="00A33A4B" w:rsidP="00A33A4B">
      <w:pPr>
        <w:pStyle w:val="Aufzhlung"/>
        <w:numPr>
          <w:ilvl w:val="0"/>
          <w:numId w:val="0"/>
        </w:numPr>
        <w:ind w:left="360" w:hanging="360"/>
      </w:pPr>
    </w:p>
    <w:bookmarkStart w:id="5" w:name="_MON_1534754401"/>
    <w:bookmarkEnd w:id="5"/>
    <w:p w:rsidR="00A33A4B" w:rsidRDefault="00CE7122" w:rsidP="00A33A4B">
      <w:pPr>
        <w:pStyle w:val="Aufzhlung"/>
        <w:numPr>
          <w:ilvl w:val="0"/>
          <w:numId w:val="0"/>
        </w:numPr>
        <w:ind w:left="360" w:hanging="360"/>
      </w:pPr>
      <w:r>
        <w:object w:dxaOrig="9072" w:dyaOrig="631">
          <v:shape id="_x0000_i1029" type="#_x0000_t75" style="width:453.55pt;height:31.55pt" o:ole="">
            <v:imagedata r:id="rId21" o:title=""/>
          </v:shape>
          <o:OLEObject Type="Embed" ProgID="Word.OpenDocumentText.12" ShapeID="_x0000_i1029" DrawAspect="Content" ObjectID="_1540376061" r:id="rId22"/>
        </w:object>
      </w:r>
    </w:p>
    <w:p w:rsidR="00CE7122" w:rsidRDefault="00CE7122" w:rsidP="00A33A4B">
      <w:pPr>
        <w:pStyle w:val="Aufzhlung"/>
        <w:numPr>
          <w:ilvl w:val="0"/>
          <w:numId w:val="0"/>
        </w:numPr>
        <w:ind w:left="360" w:hanging="360"/>
      </w:pPr>
    </w:p>
    <w:p w:rsidR="00CE7122" w:rsidRDefault="00CE7122" w:rsidP="00A33A4B">
      <w:pPr>
        <w:pStyle w:val="Aufzhlung"/>
        <w:numPr>
          <w:ilvl w:val="0"/>
          <w:numId w:val="0"/>
        </w:numPr>
        <w:ind w:left="360" w:hanging="360"/>
      </w:pPr>
      <w:r w:rsidRPr="00CE7122">
        <w:rPr>
          <w:rStyle w:val="Fett"/>
        </w:rPr>
        <w:t>Beachte</w:t>
      </w:r>
      <w:r>
        <w:t>: &lt;string&gt; str castet die Variable str (Typ: any) in eine Zeichenkette.</w:t>
      </w:r>
    </w:p>
    <w:p w:rsidR="00CE7122" w:rsidRDefault="00CE7122" w:rsidP="00A33A4B">
      <w:pPr>
        <w:pStyle w:val="Aufzhlung"/>
        <w:numPr>
          <w:ilvl w:val="0"/>
          <w:numId w:val="0"/>
        </w:numPr>
        <w:ind w:left="360" w:hanging="360"/>
      </w:pPr>
    </w:p>
    <w:p w:rsidR="00CE7122" w:rsidRDefault="00CE7122">
      <w:pPr>
        <w:spacing w:before="0" w:after="0"/>
      </w:pPr>
      <w:r>
        <w:br w:type="page"/>
      </w:r>
    </w:p>
    <w:p w:rsidR="00CE7122" w:rsidRDefault="002C62A9" w:rsidP="002C62A9">
      <w:pPr>
        <w:pStyle w:val="berschrift2ohneZahl"/>
      </w:pPr>
      <w:r>
        <w:lastRenderedPageBreak/>
        <w:t>Erstellen eines Observable aus einem Array</w:t>
      </w:r>
    </w:p>
    <w:p w:rsidR="002C62A9" w:rsidRDefault="002C62A9" w:rsidP="002C62A9"/>
    <w:p w:rsidR="002C62A9" w:rsidRDefault="00254D07" w:rsidP="002C62A9">
      <w:r>
        <w:t>Das Erstellen von Observables ist nicht nur auf asynchrone Datenströme beschränkt. Wir können auch ein Observable aus einem Array erstellen. Isn't that nice? ;)</w:t>
      </w:r>
    </w:p>
    <w:p w:rsidR="00254D07" w:rsidRDefault="00254D07" w:rsidP="002C62A9"/>
    <w:bookmarkStart w:id="6" w:name="_MON_1534755151"/>
    <w:bookmarkEnd w:id="6"/>
    <w:p w:rsidR="00254D07" w:rsidRDefault="008A386A" w:rsidP="002C62A9">
      <w:r>
        <w:object w:dxaOrig="9072" w:dyaOrig="401">
          <v:shape id="_x0000_i1030" type="#_x0000_t75" style="width:453.55pt;height:20.4pt" o:ole="">
            <v:imagedata r:id="rId23" o:title=""/>
          </v:shape>
          <o:OLEObject Type="Embed" ProgID="Word.OpenDocumentText.12" ShapeID="_x0000_i1030" DrawAspect="Content" ObjectID="_1540376062" r:id="rId24"/>
        </w:object>
      </w:r>
    </w:p>
    <w:p w:rsidR="00254D07" w:rsidRDefault="00254D07" w:rsidP="002C62A9"/>
    <w:p w:rsidR="00254D07" w:rsidRDefault="00254D07" w:rsidP="00254D07">
      <w:r w:rsidRPr="00254D07">
        <w:t xml:space="preserve">Diese </w:t>
      </w:r>
      <w:r>
        <w:t>Zeile Code gibt</w:t>
      </w:r>
      <w:r w:rsidRPr="00254D07">
        <w:t xml:space="preserve"> </w:t>
      </w:r>
      <w:r>
        <w:t xml:space="preserve">uns </w:t>
      </w:r>
      <w:r w:rsidRPr="00254D07">
        <w:t xml:space="preserve">ein </w:t>
      </w:r>
      <w:r>
        <w:t>Observable</w:t>
      </w:r>
      <w:r w:rsidRPr="00254D07">
        <w:t xml:space="preserve"> mit drei Elementen zurück: 1, 2 und 3. </w:t>
      </w:r>
      <w:r>
        <w:t xml:space="preserve">Das bedeutet, dass wir bei einem "subscribe" </w:t>
      </w:r>
      <w:r w:rsidR="008A386A">
        <w:t xml:space="preserve">unserer callback Methode 3x aufgerufen wird und wir jeweils einen Wert </w:t>
      </w:r>
      <w:r w:rsidRPr="00254D07">
        <w:t>erhalten.</w:t>
      </w:r>
      <w:r>
        <w:t xml:space="preserve"> </w:t>
      </w:r>
    </w:p>
    <w:p w:rsidR="008A386A" w:rsidRDefault="008A386A" w:rsidP="00254D07"/>
    <w:p w:rsidR="008A386A" w:rsidRDefault="008A386A" w:rsidP="008A386A">
      <w:r w:rsidRPr="008A386A">
        <w:t xml:space="preserve">Was ist der Vorteil, ein Array zu einem </w:t>
      </w:r>
      <w:r>
        <w:t>Observable Stream</w:t>
      </w:r>
      <w:r w:rsidRPr="008A386A">
        <w:t xml:space="preserve"> umzuwandeln? Wir können diese</w:t>
      </w:r>
      <w:r>
        <w:t>n</w:t>
      </w:r>
      <w:r w:rsidRPr="008A386A">
        <w:t xml:space="preserve"> </w:t>
      </w:r>
      <w:r>
        <w:t xml:space="preserve"> Observable Stream</w:t>
      </w:r>
      <w:r w:rsidRPr="008A386A">
        <w:t xml:space="preserve"> mit anderen </w:t>
      </w:r>
      <w:r>
        <w:t>Observables verbinden.</w:t>
      </w:r>
      <w:r w:rsidRPr="008A386A">
        <w:t xml:space="preserve"> </w:t>
      </w:r>
      <w:r>
        <w:t>Zum Beispiel aus</w:t>
      </w:r>
      <w:r w:rsidRPr="008A386A">
        <w:t xml:space="preserve"> DOM-</w:t>
      </w:r>
      <w:r>
        <w:t>Events</w:t>
      </w:r>
      <w:r w:rsidRPr="008A386A">
        <w:t>, AJAX-</w:t>
      </w:r>
      <w:r>
        <w:t>Calls</w:t>
      </w:r>
      <w:r w:rsidRPr="008A386A">
        <w:t>, Web</w:t>
      </w:r>
      <w:r>
        <w:t xml:space="preserve"> Sockets</w:t>
      </w:r>
      <w:r w:rsidRPr="008A386A">
        <w:t xml:space="preserve">, etc. </w:t>
      </w:r>
      <w:r>
        <w:t xml:space="preserve">Denkt beispielsweise </w:t>
      </w:r>
      <w:r w:rsidRPr="008A386A">
        <w:t>an eine Reise-Suchmaschine, wie Kayak</w:t>
      </w:r>
      <w:r>
        <w:t>.</w:t>
      </w:r>
      <w:r w:rsidRPr="008A386A">
        <w:t xml:space="preserve"> Viele </w:t>
      </w:r>
      <w:r>
        <w:t xml:space="preserve">dieser </w:t>
      </w:r>
      <w:r w:rsidRPr="008A386A">
        <w:t>Such</w:t>
      </w:r>
      <w:r>
        <w:t xml:space="preserve">maschinen </w:t>
      </w:r>
      <w:r w:rsidRPr="008A386A">
        <w:t xml:space="preserve">lassen </w:t>
      </w:r>
      <w:r>
        <w:t>den Benutzer nach Flügen an genau einem oder auch in einem 2-Tages-Fenster suchen</w:t>
      </w:r>
      <w:r w:rsidRPr="008A386A">
        <w:t>.</w:t>
      </w:r>
    </w:p>
    <w:p w:rsidR="008A386A" w:rsidRDefault="008A386A" w:rsidP="008A386A"/>
    <w:p w:rsidR="008A386A" w:rsidRDefault="008A386A" w:rsidP="004730C3">
      <w:pPr>
        <w:pStyle w:val="Aufzhlung"/>
        <w:numPr>
          <w:ilvl w:val="0"/>
          <w:numId w:val="0"/>
        </w:numPr>
      </w:pPr>
      <w:r w:rsidRPr="008A386A">
        <w:t xml:space="preserve">Nehmen wir </w:t>
      </w:r>
      <w:r w:rsidRPr="004730C3">
        <w:t>an</w:t>
      </w:r>
      <w:r w:rsidRPr="008A386A">
        <w:t xml:space="preserve">, der Benutzer </w:t>
      </w:r>
      <w:r>
        <w:t xml:space="preserve">hat </w:t>
      </w:r>
      <w:r w:rsidRPr="008A386A">
        <w:t>das 2-Tages</w:t>
      </w:r>
      <w:r>
        <w:t>-Fenster</w:t>
      </w:r>
      <w:r w:rsidRPr="008A386A">
        <w:t xml:space="preserve"> </w:t>
      </w:r>
      <w:r>
        <w:t>ge</w:t>
      </w:r>
      <w:r w:rsidRPr="008A386A">
        <w:t xml:space="preserve">wählt. </w:t>
      </w:r>
      <w:r>
        <w:t>Dann e</w:t>
      </w:r>
      <w:r w:rsidRPr="008A386A">
        <w:t xml:space="preserve">rstellen </w:t>
      </w:r>
      <w:r>
        <w:t>wir</w:t>
      </w:r>
      <w:r w:rsidRPr="008A386A">
        <w:t xml:space="preserve"> ein Array der Reisedaten mit de</w:t>
      </w:r>
      <w:r>
        <w:t>m</w:t>
      </w:r>
      <w:r w:rsidRPr="008A386A">
        <w:t xml:space="preserve"> 2-Tage-Fenster</w:t>
      </w:r>
      <w:r w:rsidR="004730C3">
        <w:t>,</w:t>
      </w:r>
    </w:p>
    <w:p w:rsidR="008A386A" w:rsidRDefault="008A386A" w:rsidP="008A386A"/>
    <w:bookmarkStart w:id="7" w:name="_MON_1534761253"/>
    <w:bookmarkEnd w:id="7"/>
    <w:p w:rsidR="008A386A" w:rsidRDefault="008A386A" w:rsidP="008A386A">
      <w:r>
        <w:object w:dxaOrig="9072" w:dyaOrig="2443">
          <v:shape id="_x0000_i1031" type="#_x0000_t75" style="width:453.55pt;height:122.45pt" o:ole="">
            <v:imagedata r:id="rId25" o:title=""/>
          </v:shape>
          <o:OLEObject Type="Embed" ProgID="Word.OpenDocumentText.12" ShapeID="_x0000_i1031" DrawAspect="Content" ObjectID="_1540376063" r:id="rId26"/>
        </w:object>
      </w:r>
    </w:p>
    <w:p w:rsidR="004730C3" w:rsidRDefault="004730C3" w:rsidP="004730C3">
      <w:r>
        <w:t>k</w:t>
      </w:r>
      <w:r w:rsidRPr="004730C3">
        <w:t xml:space="preserve">onvertieren </w:t>
      </w:r>
      <w:r>
        <w:t>das</w:t>
      </w:r>
      <w:r w:rsidRPr="004730C3">
        <w:t xml:space="preserve"> Array zu eine</w:t>
      </w:r>
      <w:r>
        <w:t>m</w:t>
      </w:r>
      <w:r w:rsidRPr="004730C3">
        <w:t xml:space="preserve"> </w:t>
      </w:r>
      <w:r>
        <w:t>Observable</w:t>
      </w:r>
      <w:r w:rsidRPr="004730C3">
        <w:t xml:space="preserve">, und für jedes Datenelement , verwenden </w:t>
      </w:r>
      <w:r>
        <w:t>wir</w:t>
      </w:r>
      <w:r w:rsidRPr="004730C3">
        <w:t xml:space="preserve"> die </w:t>
      </w:r>
      <w:r>
        <w:t xml:space="preserve">map Operation </w:t>
      </w:r>
      <w:r w:rsidRPr="004730C3">
        <w:t xml:space="preserve">um Angebote für das angegebene Datum </w:t>
      </w:r>
      <w:r>
        <w:t xml:space="preserve">vom </w:t>
      </w:r>
      <w:r w:rsidRPr="004730C3">
        <w:t xml:space="preserve">Server </w:t>
      </w:r>
      <w:r>
        <w:t xml:space="preserve">ab </w:t>
      </w:r>
      <w:r w:rsidRPr="004730C3">
        <w:t>zu rufen</w:t>
      </w:r>
      <w:r>
        <w:t>.</w:t>
      </w:r>
    </w:p>
    <w:p w:rsidR="004730C3" w:rsidRDefault="004730C3" w:rsidP="004730C3"/>
    <w:bookmarkStart w:id="8" w:name="_MON_1534761666"/>
    <w:bookmarkEnd w:id="8"/>
    <w:p w:rsidR="004730C3" w:rsidRDefault="004730C3" w:rsidP="004730C3">
      <w:r>
        <w:object w:dxaOrig="9072" w:dyaOrig="1077">
          <v:shape id="_x0000_i1032" type="#_x0000_t75" style="width:453.55pt;height:53.9pt" o:ole="">
            <v:imagedata r:id="rId27" o:title=""/>
          </v:shape>
          <o:OLEObject Type="Embed" ProgID="Word.OpenDocumentText.12" ShapeID="_x0000_i1032" DrawAspect="Content" ObjectID="_1540376064" r:id="rId28"/>
        </w:object>
      </w:r>
    </w:p>
    <w:p w:rsidR="004730C3" w:rsidRDefault="004730C3" w:rsidP="004730C3"/>
    <w:p w:rsidR="004730C3" w:rsidRDefault="004730C3" w:rsidP="004730C3">
      <w:r w:rsidRPr="004730C3">
        <w:t xml:space="preserve">Was sehen </w:t>
      </w:r>
      <w:r>
        <w:t>wir</w:t>
      </w:r>
      <w:r w:rsidRPr="004730C3">
        <w:t xml:space="preserve"> in der Konsole?</w:t>
      </w:r>
      <w:r>
        <w:t xml:space="preserve"> Warum bekommen wir "undefined</w:t>
      </w:r>
      <w:r w:rsidRPr="004730C3">
        <w:t xml:space="preserve">" nach jedem </w:t>
      </w:r>
      <w:r>
        <w:t>Server-</w:t>
      </w:r>
      <w:r w:rsidRPr="004730C3">
        <w:t xml:space="preserve">Aufruf? </w:t>
      </w:r>
      <w:r>
        <w:t xml:space="preserve">Weil unsere map Operation </w:t>
      </w:r>
      <w:r w:rsidR="00AC0D49">
        <w:t xml:space="preserve">keine </w:t>
      </w:r>
      <w:r w:rsidRPr="004730C3">
        <w:t>Werte zurück</w:t>
      </w:r>
      <w:r>
        <w:t xml:space="preserve"> gibt</w:t>
      </w:r>
      <w:r w:rsidR="00AC0D49">
        <w:t xml:space="preserve"> - sondern nur ein console.log() macht</w:t>
      </w:r>
      <w:r w:rsidRPr="004730C3">
        <w:t>.</w:t>
      </w:r>
    </w:p>
    <w:p w:rsidR="004730C3" w:rsidRDefault="004730C3" w:rsidP="004730C3"/>
    <w:p w:rsidR="004730C3" w:rsidRDefault="00AC0D49" w:rsidP="00AC0D49">
      <w:pPr>
        <w:spacing w:before="0" w:after="0"/>
      </w:pPr>
      <w:r>
        <w:t>W</w:t>
      </w:r>
      <w:r w:rsidR="004730C3">
        <w:t xml:space="preserve">enn wir den map Operator </w:t>
      </w:r>
      <w:r>
        <w:t xml:space="preserve">aber </w:t>
      </w:r>
      <w:r w:rsidR="004730C3">
        <w:t>folgendermaßen modifizieren:</w:t>
      </w:r>
    </w:p>
    <w:p w:rsidR="004730C3" w:rsidRDefault="004730C3" w:rsidP="004730C3"/>
    <w:bookmarkStart w:id="9" w:name="_MON_1534761922"/>
    <w:bookmarkEnd w:id="9"/>
    <w:p w:rsidR="00AC0D49" w:rsidRDefault="00AC0D49" w:rsidP="004730C3">
      <w:r>
        <w:object w:dxaOrig="9072" w:dyaOrig="853">
          <v:shape id="_x0000_i1033" type="#_x0000_t75" style="width:453.55pt;height:42.75pt" o:ole="">
            <v:imagedata r:id="rId29" o:title=""/>
          </v:shape>
          <o:OLEObject Type="Embed" ProgID="Word.OpenDocumentText.12" ShapeID="_x0000_i1033" DrawAspect="Content" ObjectID="_1540376065" r:id="rId30"/>
        </w:object>
      </w:r>
    </w:p>
    <w:p w:rsidR="00AC0D49" w:rsidRDefault="00AC0D49" w:rsidP="00AC0D49">
      <w:r>
        <w:br w:type="page"/>
      </w:r>
    </w:p>
    <w:p w:rsidR="004730C3" w:rsidRDefault="00AC0D49" w:rsidP="00AC0D49">
      <w:pPr>
        <w:pStyle w:val="berschrift2ohneZahl"/>
      </w:pPr>
      <w:r>
        <w:lastRenderedPageBreak/>
        <w:t>Welche anderen Möglichkeiten haben wir um ein Observable zu erstellen?</w:t>
      </w:r>
    </w:p>
    <w:p w:rsidR="00AC0D49" w:rsidRDefault="00AC0D49" w:rsidP="00AC0D49"/>
    <w:p w:rsidR="00AC0D49" w:rsidRDefault="00AC0D49" w:rsidP="00AC0D49">
      <w:r>
        <w:t>Wir können die Observable.of() Methode nutzen um von eine ganzen Liste von Argumenten ein Observable zu erstellen.</w:t>
      </w:r>
    </w:p>
    <w:p w:rsidR="00AC0D49" w:rsidRDefault="00AC0D49" w:rsidP="00AC0D49"/>
    <w:bookmarkStart w:id="10" w:name="_MON_1534763370"/>
    <w:bookmarkEnd w:id="10"/>
    <w:p w:rsidR="00AC0D49" w:rsidRDefault="00AC0D49" w:rsidP="00AC0D49">
      <w:r>
        <w:object w:dxaOrig="9072" w:dyaOrig="1990">
          <v:shape id="_x0000_i1034" type="#_x0000_t75" style="width:453.55pt;height:99.7pt" o:ole="">
            <v:imagedata r:id="rId31" o:title=""/>
          </v:shape>
          <o:OLEObject Type="Embed" ProgID="Word.OpenDocumentText.12" ShapeID="_x0000_i1034" DrawAspect="Content" ObjectID="_1540376066" r:id="rId32"/>
        </w:object>
      </w:r>
    </w:p>
    <w:p w:rsidR="00AC0D49" w:rsidRDefault="00AC0D49" w:rsidP="00AC0D49"/>
    <w:p w:rsidR="00AC0D49" w:rsidRPr="00AC0D49" w:rsidRDefault="00AC0D49" w:rsidP="00AC0D49"/>
    <w:sectPr w:rsidR="00AC0D49" w:rsidRPr="00AC0D49" w:rsidSect="006F043A">
      <w:headerReference w:type="default" r:id="rId33"/>
      <w:footerReference w:type="default" r:id="rId34"/>
      <w:headerReference w:type="first" r:id="rId35"/>
      <w:footerReference w:type="first" r:id="rId36"/>
      <w:pgSz w:w="11906" w:h="16838" w:code="9"/>
      <w:pgMar w:top="1701" w:right="1134" w:bottom="1134" w:left="1418" w:header="737"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C2B" w:rsidRDefault="00A36C2B" w:rsidP="00A921C5">
      <w:r>
        <w:separator/>
      </w:r>
    </w:p>
  </w:endnote>
  <w:endnote w:type="continuationSeparator" w:id="0">
    <w:p w:rsidR="00A36C2B" w:rsidRDefault="00A36C2B" w:rsidP="00A92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D56" w:rsidRPr="00FF0922" w:rsidRDefault="00FF0922" w:rsidP="00FF0922">
    <w:pPr>
      <w:pStyle w:val="Fuzeile"/>
    </w:pPr>
    <w:r>
      <w:t>Angular 2 Workshop</w:t>
    </w:r>
    <w:r w:rsidRPr="00C70CB5">
      <w:tab/>
      <w:t xml:space="preserve">Seite </w:t>
    </w:r>
    <w:r w:rsidRPr="00C70CB5">
      <w:fldChar w:fldCharType="begin"/>
    </w:r>
    <w:r w:rsidRPr="00C70CB5">
      <w:instrText xml:space="preserve"> PAGE \* ARABIC \* MERGEFORMAT </w:instrText>
    </w:r>
    <w:r w:rsidRPr="00C70CB5">
      <w:fldChar w:fldCharType="separate"/>
    </w:r>
    <w:r w:rsidR="00505417">
      <w:rPr>
        <w:noProof/>
      </w:rPr>
      <w:t>5</w:t>
    </w:r>
    <w:r w:rsidRPr="00C70CB5">
      <w:fldChar w:fldCharType="end"/>
    </w:r>
    <w:r w:rsidRPr="00C70CB5">
      <w:t xml:space="preserve"> von </w:t>
    </w:r>
    <w:r w:rsidRPr="00F433CC">
      <w:fldChar w:fldCharType="begin"/>
    </w:r>
    <w:r>
      <w:instrText xml:space="preserve"> NUMPAGES  \* MERGEFORMAT </w:instrText>
    </w:r>
    <w:r w:rsidRPr="00F433CC">
      <w:fldChar w:fldCharType="separate"/>
    </w:r>
    <w:r w:rsidR="00505417">
      <w:rPr>
        <w:noProof/>
      </w:rPr>
      <w:t>5</w:t>
    </w:r>
    <w:r w:rsidRPr="00F433CC">
      <w:fldChar w:fldCharType="end"/>
    </w:r>
    <w:r w:rsidRPr="00C70CB5">
      <w:tab/>
    </w:r>
    <w:r>
      <w:t>Autor: Christian Scheil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2D56" w:rsidRDefault="00EC78FB" w:rsidP="00F433CC">
    <w:pPr>
      <w:pStyle w:val="Fuzeile"/>
    </w:pPr>
    <w:r>
      <w:t>Angular 2 Workshop</w:t>
    </w:r>
    <w:r w:rsidR="00F02D56" w:rsidRPr="00C70CB5">
      <w:tab/>
      <w:t xml:space="preserve">Seite </w:t>
    </w:r>
    <w:r w:rsidR="00F02D56" w:rsidRPr="00C70CB5">
      <w:fldChar w:fldCharType="begin"/>
    </w:r>
    <w:r w:rsidR="00F02D56" w:rsidRPr="00C70CB5">
      <w:instrText xml:space="preserve"> PAGE \* ARABIC \* MERGEFORMAT </w:instrText>
    </w:r>
    <w:r w:rsidR="00F02D56" w:rsidRPr="00C70CB5">
      <w:fldChar w:fldCharType="separate"/>
    </w:r>
    <w:r w:rsidR="00505417">
      <w:rPr>
        <w:noProof/>
      </w:rPr>
      <w:t>1</w:t>
    </w:r>
    <w:r w:rsidR="00F02D56" w:rsidRPr="00C70CB5">
      <w:fldChar w:fldCharType="end"/>
    </w:r>
    <w:r w:rsidR="00F02D56" w:rsidRPr="00C70CB5">
      <w:t xml:space="preserve"> von </w:t>
    </w:r>
    <w:r w:rsidR="00F02D56" w:rsidRPr="00F433CC">
      <w:fldChar w:fldCharType="begin"/>
    </w:r>
    <w:r w:rsidR="00F02D56">
      <w:instrText xml:space="preserve"> NUMPAGES  \* MERGEFORMAT </w:instrText>
    </w:r>
    <w:r w:rsidR="00F02D56" w:rsidRPr="00F433CC">
      <w:fldChar w:fldCharType="separate"/>
    </w:r>
    <w:r w:rsidR="00505417">
      <w:rPr>
        <w:noProof/>
      </w:rPr>
      <w:t>5</w:t>
    </w:r>
    <w:r w:rsidR="00F02D56" w:rsidRPr="00F433CC">
      <w:fldChar w:fldCharType="end"/>
    </w:r>
    <w:r w:rsidR="00F02D56" w:rsidRPr="00C70CB5">
      <w:tab/>
    </w:r>
    <w:r w:rsidR="00F02D56">
      <w:t xml:space="preserve">Autor: </w:t>
    </w:r>
    <w:r>
      <w:t>Christian Scheil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C2B" w:rsidRDefault="00A36C2B" w:rsidP="00A921C5">
      <w:r>
        <w:separator/>
      </w:r>
    </w:p>
  </w:footnote>
  <w:footnote w:type="continuationSeparator" w:id="0">
    <w:p w:rsidR="00A36C2B" w:rsidRDefault="00A36C2B" w:rsidP="00A921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34" w:type="dxa"/>
      <w:tblLayout w:type="fixed"/>
      <w:tblLook w:val="04A0" w:firstRow="1" w:lastRow="0" w:firstColumn="1" w:lastColumn="0" w:noHBand="0" w:noVBand="1"/>
    </w:tblPr>
    <w:tblGrid>
      <w:gridCol w:w="2446"/>
      <w:gridCol w:w="2091"/>
      <w:gridCol w:w="4961"/>
    </w:tblGrid>
    <w:tr w:rsidR="00F02D56" w:rsidRPr="006A66F5" w:rsidTr="003A7F67">
      <w:trPr>
        <w:trHeight w:val="284"/>
      </w:trPr>
      <w:tc>
        <w:tcPr>
          <w:tcW w:w="2446" w:type="dxa"/>
          <w:vMerge w:val="restart"/>
        </w:tcPr>
        <w:p w:rsidR="00F02D56" w:rsidRPr="006A66F5" w:rsidRDefault="00F02D56" w:rsidP="006A16D5">
          <w:pPr>
            <w:pStyle w:val="Kopfzeile"/>
          </w:pPr>
          <w:r w:rsidRPr="008158FF">
            <w:rPr>
              <w:noProof/>
            </w:rPr>
            <mc:AlternateContent>
              <mc:Choice Requires="wpc">
                <w:drawing>
                  <wp:anchor distT="0" distB="0" distL="114300" distR="114300" simplePos="0" relativeHeight="251656704" behindDoc="1" locked="0" layoutInCell="1" allowOverlap="1" wp14:anchorId="2F7C857E" wp14:editId="2F7C857F">
                    <wp:simplePos x="0" y="0"/>
                    <wp:positionH relativeFrom="column">
                      <wp:posOffset>46355</wp:posOffset>
                    </wp:positionH>
                    <wp:positionV relativeFrom="paragraph">
                      <wp:posOffset>-66675</wp:posOffset>
                    </wp:positionV>
                    <wp:extent cx="1257300" cy="471805"/>
                    <wp:effectExtent l="8255" t="0" r="1270" b="4445"/>
                    <wp:wrapNone/>
                    <wp:docPr id="64" name="Zeichenbereich 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Freeform 82"/>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83"/>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4"/>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85"/>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6"/>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7"/>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88"/>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9"/>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0"/>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1"/>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2"/>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93"/>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94"/>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95"/>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6"/>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97"/>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98"/>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9"/>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0"/>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01"/>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02"/>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03"/>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04"/>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05"/>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06"/>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07"/>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08"/>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09"/>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10"/>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11"/>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12"/>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13"/>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14"/>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5"/>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6"/>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17"/>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8"/>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D164294" id="Zeichenbereich 64" o:spid="_x0000_s1026" editas="canvas" style="position:absolute;margin-left:3.65pt;margin-top:-5.25pt;width:99pt;height:37.15pt;z-index:-251659776"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82" o:spid="_x0000_s1028" style="position:absolute;top:2724;width:1149;height:1111;visibility:visible;mso-wrap-style:square;v-text-anchor:top" coordsize="18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p3sAA&#10;AADaAAAADwAAAGRycy9kb3ducmV2LnhtbESPwWrDMBBE74X+g9hCL6WW4kIobpRQCoFeazs5L9bW&#10;NrFWjqTY7t9HgUKOw8y8YTa7xQ5iIh96xxpWmQJB3DjTc6uhrvav7yBCRDY4OCYNfxRgt3182GBh&#10;3Mw/NJWxFQnCoUANXYxjIWVoOrIYMjcSJ+/XeYsxSd9K43FOcDvIXKm1tNhzWuhwpK+OmlN5sRpm&#10;X4+59yvTvqmDOS52raqXs9bPT8vnB4hIS7yH/9vfRkMOtyvpBsjt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gp3sAAAADaAAAADwAAAAAAAAAAAAAAAACYAgAAZHJzL2Rvd25y&#10;ZXYueG1sUEsFBgAAAAAEAAQA9QAAAIUDA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83" o:spid="_x0000_s1029" style="position:absolute;left:1301;top:2667;width:1207;height:1212;visibility:visible;mso-wrap-style:square;v-text-anchor:top" coordsize="19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0qysAA&#10;AADaAAAADwAAAGRycy9kb3ducmV2LnhtbESPwWrDMBBE74X+g9hCbo2cJtTGjRJMQyDXuP6AxdpY&#10;ptbKsVTb/fsoEMhxmJk3zHY/206MNPjWsYLVMgFBXDvdcqOg+jm+ZyB8QNbYOSYF/+Rhv3t92WKu&#10;3cRnGsvQiAhhn6MCE0KfS+lrQxb90vXE0bu4wWKIcmikHnCKcNvJjyT5lBZbjgsGe/o2VP+Wf1bB&#10;YZNyVl5LNum5OpiqaHq/npRavM3FF4hAc3iGH+2TVrCG+5V4A+Tu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0qysAAAADaAAAADwAAAAAAAAAAAAAAAACYAgAAZHJzL2Rvd25y&#10;ZXYueG1sUEsFBgAAAAAEAAQA9QAAAIUDA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84" o:spid="_x0000_s1030" style="position:absolute;left:2743;top:2724;width:1371;height:1111;visibility:visible;mso-wrap-style:square;v-text-anchor:top" coordsize="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IDbMQA&#10;AADaAAAADwAAAGRycy9kb3ducmV2LnhtbESPQWvCQBSE74L/YXmCt7pRbGnTbCRYKiXiwdhDj4/s&#10;a5I2+zZmV43/3i0UPA4z8w2TrAbTijP1rrGsYD6LQBCXVjdcKfg8vD88g3AeWWNrmRRcycEqHY8S&#10;jLW98J7Oha9EgLCLUUHtfRdL6cqaDLqZ7YiD9217gz7IvpK6x0uAm1YuouhJGmw4LNTY0bqm8rc4&#10;GQWuGDb5z9a85Lvu6+1xmx0zeciVmk6G7BWEp8Hfw//tD61gCX9Xwg2Q6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yA2zEAAAA2gAAAA8AAAAAAAAAAAAAAAAAmAIAAGRycy9k&#10;b3ducmV2LnhtbFBLBQYAAAAABAAEAPUAAACJAw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85" o:spid="_x0000_s1031" style="position:absolute;left:4222;top:2667;width:1207;height:1168;visibility:visible;mso-wrap-style:square;v-text-anchor:top" coordsize="1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lXHsYA&#10;AADaAAAADwAAAGRycy9kb3ducmV2LnhtbESPQWsCMRSE74L/ITyhF6lZC5WyNYoK0kpBq+3B43Pz&#10;3F3dvCxJdLf99U1B8DjMzDfMeNqaSlzJ+dKyguEgAUGcWV1yruD7a/n4AsIHZI2VZVLwQx6mk25n&#10;jKm2DW/pugu5iBD2KSooQqhTKX1WkEE/sDVx9I7WGQxRulxqh02Em0o+JclIGiw5LhRY06Kg7Ly7&#10;GAXrPvU3p9X+92M/Pwzfcvc5P1aNUg+9dvYKIlAb7uFb+10reIb/K/EG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lXHsYAAADaAAAADwAAAAAAAAAAAAAAAACYAgAAZHJz&#10;L2Rvd25yZXYueG1sUEsFBgAAAAAEAAQA9QAAAIsDA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86" o:spid="_x0000_s1032" style="position:absolute;left:5359;top:2724;width:1467;height:1111;visibility:visible;mso-wrap-style:square;v-text-anchor:top" coordsize="2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Z91MQA&#10;AADaAAAADwAAAGRycy9kb3ducmV2LnhtbESPQWvCQBSE70L/w/IK3nQTD6Gm2UgpLdZD1aReentk&#10;X5Ng9m3IbmP8926h4HGYmW+YbDOZTow0uNaygngZgSCurG65VnD6el88gXAeWWNnmRRcycEmf5hl&#10;mGp74YLG0tciQNilqKDxvk+ldFVDBt3S9sTB+7GDQR/kUEs94CXATSdXUZRIgy2HhQZ7em2oOpe/&#10;RsHnYY9vx6TXSRWvt8XuFF35+6zU/HF6eQbhafL38H/7QytI4O9KuAEy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2fdTEAAAA2gAAAA8AAAAAAAAAAAAAAAAAmAIAAGRycy9k&#10;b3ducmV2LnhtbFBLBQYAAAAABAAEAPUAAACJAw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87" o:spid="_x0000_s1033" style="position:absolute;left:6908;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VHgcMA&#10;AADaAAAADwAAAGRycy9kb3ducmV2LnhtbESP0WoCMRRE34X+Q7hCX0SzW6iV1SjFKtpHt37AdXPd&#10;LG5utkmq279vhIKPw8ycYRar3rbiSj40jhXkkwwEceV0w7WC49d2PAMRIrLG1jEp+KUAq+XTYIGF&#10;djc+0LWMtUgQDgUqMDF2hZShMmQxTFxHnLyz8xZjkr6W2uMtwW0rX7JsKi02nBYMdrQ2VF3KH6vg&#10;tMtH5uN158vt5/doup5lp3yzUep52L/PQUTq4yP8395rBW9wv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VHgcMAAADaAAAADwAAAAAAAAAAAAAAAACYAgAAZHJzL2Rv&#10;d25yZXYueG1sUEsFBgAAAAAEAAQA9QAAAIgDA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88" o:spid="_x0000_s1034" style="position:absolute;left:8128;top:2724;width:1384;height:1111;visibility:visible;mso-wrap-style:square;v-text-anchor:top" coordsize="21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KAO8EA&#10;AADaAAAADwAAAGRycy9kb3ducmV2LnhtbERPz2vCMBS+C/4P4Q1203Q9uNEZZWjHVBii8+Dx0bw1&#10;xeYlNpnW/345CB4/vt/TeW9bcaEuNI4VvIwzEMSV0w3XCg4/n6M3ECEia2wdk4IbBZjPhoMpFtpd&#10;eUeXfaxFCuFQoAIToy+kDJUhi2HsPHHifl1nMSbY1VJ3eE3htpV5lk2kxYZTg0FPC0PVaf9nFXyV&#10;5dLkxm+/6XychNtmfd6+eqWen/qPdxCR+vgQ390rrSBtTVfS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CgDvBAAAA2gAAAA8AAAAAAAAAAAAAAAAAmAIAAGRycy9kb3du&#10;cmV2LnhtbFBLBQYAAAAABAAEAPUAAACGAw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89" o:spid="_x0000_s1035" style="position:absolute;left:9582;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2aMMA&#10;AADaAAAADwAAAGRycy9kb3ducmV2LnhtbESP3WoCMRSE7wt9h3AKvRHNbqGiq1GKP9hedusDHDfH&#10;zeLmZJtE3b59IwheDjPzDTNf9rYVF/KhcawgH2UgiCunG64V7H+2wwmIEJE1to5JwR8FWC6en+ZY&#10;aHflb7qUsRYJwqFABSbGrpAyVIYshpHriJN3dN5iTNLXUnu8Jrht5VuWjaXFhtOCwY5WhqpTebYK&#10;Drt8YNbvO19uv34H49UkO+SbjVKvL/3HDESkPj7C9/anVjCF25V0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Z2aMMAAADaAAAADwAAAAAAAAAAAAAAAACYAgAAZHJzL2Rv&#10;d25yZXYueG1sUEsFBgAAAAAEAAQA9QAAAIgDA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90" o:spid="_x0000_s1036" style="position:absolute;left:5911;top:4279;width:273;height:439;visibility:visible;mso-wrap-style:square;v-text-anchor:top" coordsize="4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JC8UA&#10;AADbAAAADwAAAGRycy9kb3ducmV2LnhtbESPT2vCQBDF7wW/wzJCL6VuWqhIdJUiSD0V6h+ktzE7&#10;JqHZ2bC7xthP7xwEbzO8N+/9ZrboXaM6CrH2bOBtlIEiLrytuTSw265eJ6BiQrbYeCYDV4qwmA+e&#10;Zphbf+Ef6japVBLCMUcDVUptrnUsKnIYR74lFu3kg8Mkayi1DXiRcNfo9ywba4c1S0OFLS0rKv42&#10;Z2egxG//2x3pZW9P13D4aA7/2+7LmOdh/zkFlahPD/P9em0FX+jlFxlAz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8MkLxQAAANsAAAAPAAAAAAAAAAAAAAAAAJgCAABkcnMv&#10;ZG93bnJldi54bWxQSwUGAAAAAAQABAD1AAAAigM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91" o:spid="_x0000_s1037" style="position:absolute;left:6254;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M/8EA&#10;AADbAAAADwAAAGRycy9kb3ducmV2LnhtbERPS2vCQBC+F/oflil4azYRLJJmFVsf9KRtqvchOybB&#10;7GzIrknsr+8Khd7m43tOthxNI3rqXG1ZQRLFIIgLq2suFRy/t89zEM4ja2wsk4IbOVguHh8yTLUd&#10;+Iv63JcihLBLUUHlfZtK6YqKDLrItsSBO9vOoA+wK6XucAjhppHTOH6RBmsODRW29F5RccmvRsGu&#10;3Iy8nuX2/PmG+9P1oJOf2Cs1eRpXryA8jf5f/Of+0GF+Avd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DTP/BAAAA2wAAAA8AAAAAAAAAAAAAAAAAmAIAAGRycy9kb3du&#10;cmV2LnhtbFBLBQYAAAAABAAEAPUAAACGAw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92" o:spid="_x0000_s1038" style="position:absolute;left:6515;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HSiMAA&#10;AADbAAAADwAAAGRycy9kb3ducmV2LnhtbERPTYvCMBC9C/sfwix4s6mCItUo7q6KJ3W7eh+asS3b&#10;TEoTtfrrjSB4m8f7nOm8NZW4UONKywr6UQyCOLO65FzB4W/VG4NwHlljZZkU3MjBfPbRmWKi7ZV/&#10;6ZL6XIQQdgkqKLyvEyldVpBBF9maOHAn2xj0ATa51A1eQ7ip5CCOR9JgyaGhwJq+C8r+07NRsM6X&#10;Lf8MU3vaf+H2eN7p/j32SnU/28UEhKfWv8Uv90aH+QN4/hIOkLM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pHSiMAAAADbAAAADwAAAAAAAAAAAAAAAACYAgAAZHJzL2Rvd25y&#10;ZXYueG1sUEsFBgAAAAAEAAQA9QAAAIUDA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93" o:spid="_x0000_s1039" style="position:absolute;left:675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EicAA&#10;AADbAAAADwAAAGRycy9kb3ducmV2LnhtbERPTWvCQBC9C/0Pywi96UYL2kZXKYLYiwdtD3obs2MS&#10;zM6G7NTEf+8Kgrd5vM+ZLztXqSs1ofRsYDRMQBFn3pacG/j7XQ8+QQVBtlh5JgM3CrBcvPXmmFrf&#10;8o6ue8lVDOGQooFCpE61DllBDsPQ18SRO/vGoUTY5No22MZwV+lxkky0w5JjQ4E1rQrKLvt/Z2Bz&#10;bI+Ty0HG21JGB/kiPk3bjTHv/e57Bkqok5f46f6xcf4HPH6JB+j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p6EicAAAADbAAAADwAAAAAAAAAAAAAAAACYAgAAZHJzL2Rvd25y&#10;ZXYueG1sUEsFBgAAAAAEAAQA9QAAAIUDA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94" o:spid="_x0000_s1040" style="position:absolute;left:7061;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zFm8UA&#10;AADbAAAADwAAAGRycy9kb3ducmV2LnhtbESPQWvDMAyF74P9B6PBbqvdEdKR1S1d2KCHMmjay24i&#10;1pLQWA6xl6T99XVh0JvEe9/T03I92VYM1PvGsYb5TIEgLp1puNJwPHy9vIHwAdlg65g0nMnDevX4&#10;sMTMuJH3NBShEjGEfYYa6hC6TEpf1mTRz1xHHLVf11sMce0raXocY7ht5atSqbTYcLxQY0d5TeWp&#10;+LOxRvl9cUl+VIXapYupWZzSn49PrZ+fps07iEBTuJv/6a2JXAK3X+IA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fMWbxQAAANsAAAAPAAAAAAAAAAAAAAAAAJgCAABkcnMv&#10;ZG93bnJldi54bWxQSwUGAAAAAAQABAD1AAAAigM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95" o:spid="_x0000_s1041" style="position:absolute;left:7359;top:4279;width:343;height:439;visibility:visible;mso-wrap-style:square;v-text-anchor:top" coordsize="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PdvMMA&#10;AADbAAAADwAAAGRycy9kb3ducmV2LnhtbERP22rCQBB9L/gPywh9qxsFi8RsRIWWQIVSL4hvY3ZM&#10;FrOzIbvV9O+7hYJvczjXyRa9bcSNOm8cKxiPEhDEpdOGKwX73dvLDIQPyBobx6Tghzws8sFThql2&#10;d/6i2zZUIoawT1FBHUKbSunLmiz6kWuJI3dxncUQYVdJ3eE9httGTpLkVVo0HBtqbGldU3ndflsF&#10;J6M/Juf3opwePovNcXWcXc1+o9TzsF/OQQTqw0P87y50nD+Fv1/iATL/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PdvMMAAADbAAAADwAAAAAAAAAAAAAAAACYAgAAZHJzL2Rv&#10;d25yZXYueG1sUEsFBgAAAAAEAAQA9QAAAIgDA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96" o:spid="_x0000_s1042" style="position:absolute;left:7759;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FhC74A&#10;AADbAAAADwAAAGRycy9kb3ducmV2LnhtbERPS4vCMBC+C/6HMII3TfUgS9coIhS6e/MBXodmti02&#10;k9qMtv57Iwh7m4/vOevt4Br1oC7Ung0s5gko4sLbmksD51M2+wIVBNli45kMPCnAdjMerTG1vucD&#10;PY5SqhjCIUUDlUibah2KihyGuW+JI/fnO4cSYVdq22Efw12jl0my0g5rjg0VtrSvqLge785A62+/&#10;cskXkmX9z6482WZY5pkx08mw+wYlNMi/+OPObZy/gvcv8QC9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1RYQu+AAAA2wAAAA8AAAAAAAAAAAAAAAAAmAIAAGRycy9kb3ducmV2&#10;LnhtbFBLBQYAAAAABAAEAPUAAACDAw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97" o:spid="_x0000_s1043" style="position:absolute;left:8045;top:4279;width:248;height:439;visibility:visible;mso-wrap-style:square;v-text-anchor:top" coordsize="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nKlsIA&#10;AADbAAAADwAAAGRycy9kb3ducmV2LnhtbERP32vCMBB+H/g/hBN8GTNVNiedUVQok6EP67b3o7kl&#10;xeZSmsx2/70RBnu7j+/nrTaDa8SFulB7VjCbZiCIK69rNgo+P4qHJYgQkTU2nknBLwXYrEd3K8y1&#10;7/mdLmU0IoVwyFGBjbHNpQyVJYdh6lvixH37zmFMsDNSd9incNfIeZYtpMOaU4PFlvaWqnP54xSU&#10;J7vzX8WxXxb7J4PZ68G83T8qNRkP2xcQkYb4L/5zH3Sa/wy3X9IBcn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mcqWwgAAANsAAAAPAAAAAAAAAAAAAAAAAJgCAABkcnMvZG93&#10;bnJldi54bWxQSwUGAAAAAAQABAD1AAAAhwM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98" o:spid="_x0000_s1044" style="position:absolute;left:8337;top:4387;width:203;height:331;visibility:visible;mso-wrap-style:square;v-text-anchor:top" coordsize="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HQL8UA&#10;AADbAAAADwAAAGRycy9kb3ducmV2LnhtbESPQWvCQBCF70L/wzKF3nRjFWlTVxGDUBAKags9Dtkx&#10;Cc3Oht3VpP31nYPgbYb35r1vluvBtepKITaeDUwnGSji0tuGKwOfp934BVRMyBZbz2TglyKsVw+j&#10;JebW93yg6zFVSkI45migTqnLtY5lTQ7jxHfEop19cJhkDZW2AXsJd61+zrKFdtiwNNTY0bam8ud4&#10;cQa2+4/997R0X/PXTTHr56E4z/4KY54eh80bqERDuptv1+9W8AVWfpEB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4dAvxQAAANsAAAAPAAAAAAAAAAAAAAAAAJgCAABkcnMv&#10;ZG93bnJldi54bWxQSwUGAAAAAAQABAD1AAAAigM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99" o:spid="_x0000_s1045" style="position:absolute;left:8572;top:4292;width:121;height:426;visibility:visible;mso-wrap-style:square;v-text-anchor:top" coordsize="1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mXesAA&#10;AADbAAAADwAAAGRycy9kb3ducmV2LnhtbERPPWvDMBDdC/kP4gLdGikZiutaDiEQ8JLBsQePh3W1&#10;TayTsZTE+fdRodDtHu/zsv1iR3Gn2Q+ONWw3CgRx68zAnYa6On0kIHxANjg6Jg1P8rDPV28ZpsY9&#10;uKT7JXQihrBPUUMfwpRK6dueLPqNm4gj9+NmiyHCuZNmxkcMt6PcKfUpLQ4cG3qc6NhTe73crIbS&#10;JWVd7BpXFbdGdax8dQ6J1u/r5fANItAS/sV/7sLE+V/w+0s8QO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bmXesAAAADbAAAADwAAAAAAAAAAAAAAAACYAgAAZHJzL2Rvd25y&#10;ZXYueG1sUEsFBgAAAAAEAAQA9QAAAIUDA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00" o:spid="_x0000_s1046" style="position:absolute;left:8718;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WWb4A&#10;AADbAAAADwAAAGRycy9kb3ducmV2LnhtbERPS4vCMBC+L+x/CCN426b2IFKNIguF7t58gNehGduy&#10;zaQ2s7b+e3MQPH58781ucp260xBazwYWSQqKuPK25drA+VR8rUAFQbbYeSYDDwqw235+bDC3fuQD&#10;3Y9SqxjCIUcDjUifax2qhhyGxPfEkbv6waFEONTaDjjGcNfpLE2X2mHLsaHBnr4bqv6O/85A72+/&#10;cikXUhTjz74+2W7KysKY+Wzar0EJTfIWv9ylNZDF9fFL/AF6+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OYllm+AAAA2wAAAA8AAAAAAAAAAAAAAAAAmAIAAGRycy9kb3ducmV2&#10;LnhtbFBLBQYAAAAABAAEAPUAAACDAw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01" o:spid="_x0000_s1047" style="position:absolute;left:9010;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0iCcQA&#10;AADbAAAADwAAAGRycy9kb3ducmV2LnhtbESPT4vCMBTE7wt+h/CEva2piotUo6ir4mEv/sHzs3m2&#10;xealNFnb7ac3guBxmJnfMNN5Ywpxp8rllhX0exEI4sTqnFMFp+PmawzCeWSNhWVS8E8O5rPOxxRj&#10;bWve0/3gUxEg7GJUkHlfxlK6JCODrmdL4uBdbWXQB1mlUldYB7gp5CCKvqXBnMNChiWtMkpuhz+j&#10;YL3dtnq4bzfnnxbr6LL4HS3HiVKf3WYxAeGp8e/wq73TCgZ9eH4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IgnEAAAA2wAAAA8AAAAAAAAAAAAAAAAAmAIAAGRycy9k&#10;b3ducmV2LnhtbFBLBQYAAAAABAAEAPUAAACJAw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02" o:spid="_x0000_s1048" style="position:absolute;left:9417;top:4279;width:44;height:439;visibility:visible;mso-wrap-style:square;v-text-anchor:top" coordsize="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b3cIA&#10;AADbAAAADwAAAGRycy9kb3ducmV2LnhtbESPwWrDMBBE74H8g9hAb7EcU0zrRAmhUKjppbVLzou0&#10;sU2slbFUx/77qlDocZiZN8zhNNteTDT6zrGCXZKCINbOdNwo+Kpft08gfEA22DsmBQt5OB3XqwMW&#10;xt35k6YqNCJC2BeooA1hKKT0uiWLPnEDcfSubrQYohwbaUa8R7jtZZamubTYcVxocaCXlvSt+rYK&#10;NHI5lVlVG3f5WIb8eakf3xelHjbzeQ8i0Bz+w3/tN6Mgy+D3S/wB8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vdwgAAANsAAAAPAAAAAAAAAAAAAAAAAJgCAABkcnMvZG93&#10;bnJldi54bWxQSwUGAAAAAAQABAD1AAAAhwMAAAAA&#10;" path="m,11l,,7,r,11l,11xm,69l,19r7,l7,69,,69xe" fillcolor="black" stroked="f">
                      <v:path arrowok="t" o:connecttype="custom" o:connectlocs="0,6985;0,0;4445,0;4445,6985;0,6985;0,43815;0,12065;4445,12065;4445,43815;0,43815" o:connectangles="0,0,0,0,0,0,0,0,0,0"/>
                      <o:lock v:ext="edit" verticies="t"/>
                    </v:shape>
                    <v:shape id="Freeform 103" o:spid="_x0000_s1049" style="position:absolute;left:9512;top:4387;width:209;height:331;visibility:visible;mso-wrap-style:square;v-text-anchor:top" coordsize="3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2JcQA&#10;AADbAAAADwAAAGRycy9kb3ducmV2LnhtbESPQWvCQBSE70L/w/IKXkQ3ahFJs5FSsHgpVls8P7Kv&#10;STTvbchuNf77riB4HGbmGyZb9dyoM3W+dmJgOklAkRTO1lIa+Plej5egfECx2DghA1fysMqfBhmm&#10;1l1kR+d9KFWEiE/RQBVCm2rti4oY/cS1JNH7dR1jiLIrte3wEuHc6FmSLDRjLXGhwpbeKypO+z82&#10;MD8cton1048tf35xueOX0XG9MWb43L+9ggrUh0f43t5YA7M53L7EH6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diXEAAAA2wAAAA8AAAAAAAAAAAAAAAAAmAIAAGRycy9k&#10;b3ducmV2LnhtbFBLBQYAAAAABAAEAPUAAACJAw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04" o:spid="_x0000_s1050" style="position:absolute;left:9747;top:4292;width:139;height:426;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mCsQA&#10;AADbAAAADwAAAGRycy9kb3ducmV2LnhtbESPT2vCQBTE70K/w/IK3nRTkVBSV5GSlnrSptJeH9mX&#10;P5h9m+xuNX57t1DwOMzMb5jVZjSdOJPzrWUFT/MEBHFpdcu1guPX2+wZhA/IGjvLpOBKHjbrh8kK&#10;M20v/EnnItQiQthnqKAJoc+k9GVDBv3c9sTRq6wzGKJ0tdQOLxFuOrlIklQabDkuNNjTa0Plqfg1&#10;Ct7Nd/CHYz4MSZqX7mfc76pdpdT0cdy+gAg0hnv4v/2hFSyW8Pcl/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iZgrEAAAA2wAAAA8AAAAAAAAAAAAAAAAAmAIAAGRycy9k&#10;b3ducmV2LnhtbFBLBQYAAAAABAAEAPUAAACJAw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05" o:spid="_x0000_s1051" style="position:absolute;left:10039;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kCsUA&#10;AADbAAAADwAAAGRycy9kb3ducmV2LnhtbESPQWvCQBSE70L/w/IKvemmFkViVrHahB68aEvPz+xr&#10;Epp9G7LbJObXuwWhx2FmvmGS7WBq0VHrKssKnmcRCOLc6ooLBZ8f6XQFwnlkjbVlUnAlB9vNwyTB&#10;WNueT9SdfSEChF2MCkrvm1hKl5dk0M1sQxy8b9sa9EG2hdQt9gFuajmPoqU0WHFYKLGhfUn5z/nX&#10;KHjLslG/nMb06zBiH112x8XrKlfq6XHYrUF4Gvx/+N5+1wrmC/j7En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1iQKxQAAANsAAAAPAAAAAAAAAAAAAAAAAJgCAABkcnMv&#10;ZG93bnJldi54bWxQSwUGAAAAAAQABAD1AAAAigM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06" o:spid="_x0000_s1052" style="position:absolute;left:10312;top:4387;width:229;height:331;visibility:visible;mso-wrap-style:square;v-text-anchor:top" coordsize="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ohscUA&#10;AADbAAAADwAAAGRycy9kb3ducmV2LnhtbESPQWsCMRSE74X+h/AKvdWsglZWo9iiIFgKXRWvj+S5&#10;u7p5WZJ03fbXN4VCj8PMfMPMl71tREc+1I4VDAcZCGLtTM2lgsN+8zQFESKywcYxKfiiAMvF/d0c&#10;c+Nu/EFdEUuRIBxyVFDF2OZSBl2RxTBwLXHyzs5bjEn6UhqPtwS3jRxl2URarDktVNjSa0X6Wnxa&#10;Bc/f67dDcdzpl64fY7HW76eLJ6UeH/rVDESkPv6H/9pbo2A0gd8v6QfIx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6iGxxQAAANsAAAAPAAAAAAAAAAAAAAAAAJgCAABkcnMv&#10;ZG93bnJldi54bWxQSwUGAAAAAAQABAD1AAAAigM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07" o:spid="_x0000_s1053" style="position:absolute;left:10598;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KRUcUA&#10;AADbAAAADwAAAGRycy9kb3ducmV2LnhtbESPQWvCQBCF7wX/wzJCb3VXKYlEN6LSgodSaPTibciO&#10;SUh2NmRXjf313UKhx8eb9715681oO3GjwTeONcxnCgRx6UzDlYbT8f1lCcIHZIOdY9LwIA+bfPK0&#10;xsy4O3/RrQiViBD2GWqoQ+gzKX1Zk0U/cz1x9C5usBiiHCppBrxHuO3kQqlEWmw4NtTY076msi2u&#10;Nr5Rfn671/1JFeojSccmbZPz7k3r5+m4XYEINIb/47/0wWhYpPC7JQJ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wpFRxQAAANsAAAAPAAAAAAAAAAAAAAAAAJgCAABkcnMv&#10;ZG93bnJldi54bWxQSwUGAAAAAAQABAD1AAAAigM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08" o:spid="_x0000_s1054" style="position:absolute;left:10915;top:4279;width:330;height:439;visibility:visible;mso-wrap-style:square;v-text-anchor:top" coordsize="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81/78A&#10;AADbAAAADwAAAGRycy9kb3ducmV2LnhtbERPy4rCMBTdC/5DuMLsNNUBkY5RhkFRZiH4AHF3aa5N&#10;meamNDHt/L1ZCC4P571c97YWkVpfOVYwnWQgiAunKy4VXM7b8QKED8gaa8ek4J88rFfDwRJz7To+&#10;UjyFUqQQ9jkqMCE0uZS+MGTRT1xDnLi7ay2GBNtS6ha7FG5rOcuyubRYcWow2NCPoeLv9LAKsk2s&#10;8LojCsX8EPXtM3a/5q7Ux6j//gIRqA9v8cu91wpmaWz6kn6AXD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zzX/vwAAANsAAAAPAAAAAAAAAAAAAAAAAJgCAABkcnMvZG93bnJl&#10;di54bWxQSwUGAAAAAAQABAD1AAAAhAM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09" o:spid="_x0000_s1055" style="position:absolute;left:1129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RipMYA&#10;AADbAAAADwAAAGRycy9kb3ducmV2LnhtbESPT2vCQBTE74V+h+UVvDWbBhEbXaUooh7snyiCt9fs&#10;MwnNvg3ZVZNv3xUKPQ4z8xtmOu9MLa7UusqygpcoBkGcW11xoeCwXz2PQTiPrLG2TAp6cjCfPT5M&#10;MdX2xl90zXwhAoRdigpK75tUSpeXZNBFtiEO3tm2Bn2QbSF1i7cAN7VM4ngkDVYcFkpsaFFS/pNd&#10;jIKP3fv20H8fs1OR9MvReaM/18OdUoOn7m0CwlPn/8N/7Y1WkLzC/Uv4A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RipMYAAADbAAAADwAAAAAAAAAAAAAAAACYAgAAZHJz&#10;L2Rvd25yZXYueG1sUEsFBgAAAAAEAAQA9QAAAIsDA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10" o:spid="_x0000_s1056" style="position:absolute;left:11588;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H+C8MA&#10;AADbAAAADwAAAGRycy9kb3ducmV2LnhtbERPTWvCQBC9F/wPywheSt2oUErqKkYopBeJRqnHITtN&#10;otnZNLtN0n/fPRR6fLzv9XY0jeipc7VlBYt5BIK4sLrmUsE5f3t6AeE8ssbGMin4IQfbzeRhjbG2&#10;Ax+pP/lShBB2MSqovG9jKV1RkUE3ty1x4D5tZ9AH2JVSdziEcNPIZRQ9S4M1h4YKW9pXVNxP30bB&#10;8XJ1/VeaZ/76LrOP5HB7vCe5UrPpuHsF4Wn0/+I/d6oVrML68CX8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H+C8MAAADbAAAADwAAAAAAAAAAAAAAAACYAgAAZHJzL2Rv&#10;d25yZXYueG1sUEsFBgAAAAAEAAQA9QAAAIgDA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11" o:spid="_x0000_s1057" style="position:absolute;left:1184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1bkMUA&#10;AADbAAAADwAAAGRycy9kb3ducmV2LnhtbESPQWvCQBSE7wX/w/KEXkqzsQWR6CoqCPZS1Fj0+Mi+&#10;JqnZtzG7jfHfu4LgcZiZb5jJrDOVaKlxpWUFgygGQZxZXXKuYJ+u3kcgnEfWWFkmBVdyMJv2XiaY&#10;aHvhLbU7n4sAYZeggsL7OpHSZQUZdJGtiYP3axuDPsgml7rBS4CbSn7E8VAaLDksFFjTsqDstPs3&#10;CrY/R9ee1+nGH7/k5rD4/ns7LVKlXvvdfAzCU+ef4Ud7rRV8DuD+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HVuQxQAAANsAAAAPAAAAAAAAAAAAAAAAAJgCAABkcnMv&#10;ZG93bnJldi54bWxQSwUGAAAAAAQABAD1AAAAigM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12" o:spid="_x0000_s1058" style="position:absolute;left:1210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Kc3sUA&#10;AADbAAAADwAAAGRycy9kb3ducmV2LnhtbESPQWvCQBSE7wX/w/KEXopu6kE0uooKgr0UNYoeH9ln&#10;Es2+TbPbGP+9KxR6HGbmG2Y6b00pGqpdYVnBZz8CQZxaXXCm4JCseyMQziNrLC2Tggc5mM86b1OM&#10;tb3zjpq9z0SAsItRQe59FUvp0pwMur6tiIN3sbVBH2SdSV3jPcBNKQdRNJQGCw4LOVa0yim97X+N&#10;gt3x7JqfTbL15y+5PS2/rx+3ZaLUe7ddTEB4av1/+K+90QrGQ3h9CT9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pzexQAAANsAAAAPAAAAAAAAAAAAAAAAAJgCAABkcnMv&#10;ZG93bnJldi54bWxQSwUGAAAAAAQABAD1AAAAigM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13" o:spid="_x0000_s1059" style="position:absolute;left:12369;top:4279;width:204;height:439;visibility:visible;mso-wrap-style:square;v-text-anchor:top" coordsize="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sR7cQA&#10;AADbAAAADwAAAGRycy9kb3ducmV2LnhtbESPX2vCQBDE3wt+h2MF3+pFH2pNPcUqVSmCf1r6vObW&#10;JDS3F3Krpt++Vyj4OMzMb5jJrHWVulITSs8GBv0EFHHmbcm5gc+Pt8dnUEGQLVaeycAPBZhNOw8T&#10;TK2/8YGuR8lVhHBI0UAhUqdah6wgh6Hva+LonX3jUKJscm0bvEW4q/QwSZ60w5LjQoE1LQrKvo8X&#10;Z2C/lHX+ztsF8tfJvs5X552EnTG9bjt/ASXUyj38395YA+MR/H2JP0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Ee3EAAAA2wAAAA8AAAAAAAAAAAAAAAAAmAIAAGRycy9k&#10;b3ducmV2LnhtbFBLBQYAAAAABAAEAPUAAACJAw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14" o:spid="_x0000_s1060" style="position:absolute;left:11766;top:882;width:807;height:629;visibility:visible;mso-wrap-style:square;v-text-anchor:top" coordsize="1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jJsAA&#10;AADbAAAADwAAAGRycy9kb3ducmV2LnhtbERPTYvCMBC9C/sfwizsTdP1sNZqFFdcEMGDtYjHoRnb&#10;YDMpTVbrvzcHwePjfc+XvW3EjTpvHCv4HiUgiEunDVcKiuPfMAXhA7LGxjEpeJCH5eJjMMdMuzsf&#10;6JaHSsQQ9hkqqENoMyl9WZNFP3ItceQurrMYIuwqqTu8x3DbyHGS/EiLhmNDjS2tayqv+b9VsN8d&#10;qtRM0vHp92w0T4/FdXMulPr67FczEIH68Ba/3FutYBr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RijJsAAAADbAAAADwAAAAAAAAAAAAAAAACYAgAAZHJzL2Rvd25y&#10;ZXYueG1sUEsFBgAAAAAEAAQA9QAAAIUD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15" o:spid="_x0000_s1061" style="position:absolute;left:11036;top:812;width:603;height:699;visibility:visible;mso-wrap-style:square;v-text-anchor:top" coordsize="95,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vLsUA&#10;AADbAAAADwAAAGRycy9kb3ducmV2LnhtbESPT2vCQBTE7wW/w/IEb3VTD8VEV5ES22DpoWlBj4/s&#10;Mwlm34bsNn++vVso9DjMzG+Y7X40jeipc7VlBU/LCARxYXXNpYLvr+PjGoTzyBoby6RgIgf73exh&#10;i4m2A39Sn/tSBAi7BBVU3reJlK6oyKBb2pY4eFfbGfRBdqXUHQ4Bbhq5iqJnabDmsFBhSy8VFbf8&#10;xygoTpc+e3+N0vwjnWq++be4OZyVWszHwwaEp9H/h//amVYQx/D7JfwAu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EO8uxQAAANsAAAAPAAAAAAAAAAAAAAAAAJgCAABkcnMv&#10;ZG93bnJldi54bWxQSwUGAAAAAAQABAD1AAAAigM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16" o:spid="_x0000_s1062" style="position:absolute;left:11957;top:1511;width:577;height:800;visibility:visible;mso-wrap-style:square;v-text-anchor:top" coordsize="91,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ZjsMA&#10;AADcAAAADwAAAGRycy9kb3ducmV2LnhtbESPQU/DMAyF70j7D5EncWMJHNAoy6YJCYkdN9C6o9WY&#10;JlrjlCZbu3+PD0jcbL3n9z6vNlPs1JWGHBJbeFwYUMRNcoFbC1+f7w9LULkgO+wSk4UbZdisZ3cr&#10;rFwaeU/XQ2mVhHCu0IIvpa+0zo2niHmRemLRvtMQscg6tNoNOEp47PSTMc86YmBp8NjTm6fmfLhE&#10;C6X29Vj/0D4s+1M47l4CH83N2vv5tH0FVWgq/+a/6w8n+Ebw5RmZ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iZjsMAAADcAAAADwAAAAAAAAAAAAAAAACYAgAAZHJzL2Rv&#10;d25yZXYueG1sUEsFBgAAAAAEAAQA9QAAAIgD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17" o:spid="_x0000_s1063" style="position:absolute;left:10858;top:1485;width:591;height:661;visibility:visible;mso-wrap-style:square;v-text-anchor:top" coordsize="9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9Ey8MA&#10;AADcAAAADwAAAGRycy9kb3ducmV2LnhtbERPS2vCQBC+C/6HZYTe6kYpUqKrqNhSPFhfB70N2TFZ&#10;zM6G7NYk/75bKHibj+85s0VrS/Gg2hvHCkbDBARx5rThXMH59PH6DsIHZI2lY1LQkYfFvN+bYapd&#10;wwd6HEMuYgj7FBUUIVSplD4ryKIfuoo4cjdXWwwR1rnUNTYx3JZynCQTadFwbCiwonVB2f34YxVs&#10;uvW1kaudeevul89m991tT3uj1MugXU5BBGrDU/zv/tJxfjKCv2fi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9Ey8MAAADcAAAADwAAAAAAAAAAAAAAAACYAgAAZHJzL2Rv&#10;d25yZXYueG1sUEsFBgAAAAAEAAQA9QAAAIgDA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18" o:spid="_x0000_s1064" style="position:absolute;left:11328;top:1981;width:698;height:495;visibility:visible;mso-wrap-style:square;v-text-anchor:top" coordsize="1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rff8MA&#10;AADcAAAADwAAAGRycy9kb3ducmV2LnhtbERPTWvCQBC9C/0Pywi91V2FFo2uYguCh15iW8HbmB2T&#10;tNnZNDtq+u+7hYK3ebzPWax636gLdbEObGE8MqCIi+BqLi28v20epqCiIDtsApOFH4qwWt4NFpi5&#10;cOWcLjspVQrhmKGFSqTNtI5FRR7jKLTEiTuFzqMk2JXadXhN4b7RE2OetMeaU0OFLb1UVHztzt5C&#10;fjh+y/Pjaz4+m1n/0XzKNOzF2vthv56DEurlJv53b12abybw90y6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rff8MAAADcAAAADwAAAAAAAAAAAAAAAACYAgAAZHJzL2Rv&#10;d25yZXYueG1sUEsFBgAAAAAEAAQA9QAAAIgD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rsidR="00F02D56" w:rsidRPr="006A66F5" w:rsidRDefault="00F02D56" w:rsidP="00802F27">
          <w:pPr>
            <w:pStyle w:val="Kopfzeile"/>
          </w:pPr>
        </w:p>
      </w:tc>
    </w:tr>
    <w:tr w:rsidR="00F02D56" w:rsidRPr="006A66F5" w:rsidTr="002C7172">
      <w:trPr>
        <w:trHeight w:hRule="exact" w:val="290"/>
      </w:trPr>
      <w:tc>
        <w:tcPr>
          <w:tcW w:w="2446" w:type="dxa"/>
          <w:vMerge/>
          <w:tcBorders>
            <w:right w:val="single" w:sz="4" w:space="0" w:color="auto"/>
          </w:tcBorders>
        </w:tcPr>
        <w:p w:rsidR="00F02D56" w:rsidRPr="006A66F5" w:rsidRDefault="00F02D56" w:rsidP="006A16D5">
          <w:pPr>
            <w:pStyle w:val="Kopfzeile"/>
          </w:pPr>
        </w:p>
      </w:tc>
      <w:tc>
        <w:tcPr>
          <w:tcW w:w="2091" w:type="dxa"/>
          <w:tcBorders>
            <w:top w:val="single" w:sz="4" w:space="0" w:color="auto"/>
            <w:left w:val="single" w:sz="4" w:space="0" w:color="auto"/>
          </w:tcBorders>
          <w:tcMar>
            <w:left w:w="57" w:type="dxa"/>
            <w:right w:w="57" w:type="dxa"/>
          </w:tcMar>
        </w:tcPr>
        <w:p w:rsidR="00F02D56" w:rsidRPr="006A66F5" w:rsidRDefault="00F02D56" w:rsidP="008158FF">
          <w:pPr>
            <w:pStyle w:val="Kopfzeile"/>
          </w:pPr>
        </w:p>
      </w:tc>
      <w:tc>
        <w:tcPr>
          <w:tcW w:w="4961" w:type="dxa"/>
          <w:tcBorders>
            <w:top w:val="single" w:sz="4" w:space="0" w:color="auto"/>
          </w:tcBorders>
          <w:tcMar>
            <w:left w:w="57" w:type="dxa"/>
            <w:right w:w="57" w:type="dxa"/>
          </w:tcMar>
        </w:tcPr>
        <w:p w:rsidR="00F02D56" w:rsidRPr="006A66F5" w:rsidRDefault="00F02D56" w:rsidP="006A16D5">
          <w:pPr>
            <w:pStyle w:val="Kopfzeile"/>
          </w:pPr>
        </w:p>
      </w:tc>
    </w:tr>
  </w:tbl>
  <w:p w:rsidR="00F02D56" w:rsidRDefault="00F02D56" w:rsidP="002328D0">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34" w:type="dxa"/>
      <w:tblLayout w:type="fixed"/>
      <w:tblLook w:val="04A0" w:firstRow="1" w:lastRow="0" w:firstColumn="1" w:lastColumn="0" w:noHBand="0" w:noVBand="1"/>
    </w:tblPr>
    <w:tblGrid>
      <w:gridCol w:w="2446"/>
      <w:gridCol w:w="2091"/>
      <w:gridCol w:w="4961"/>
    </w:tblGrid>
    <w:tr w:rsidR="00F02D56" w:rsidRPr="006A66F5" w:rsidTr="00F02D56">
      <w:trPr>
        <w:trHeight w:val="284"/>
      </w:trPr>
      <w:tc>
        <w:tcPr>
          <w:tcW w:w="2446" w:type="dxa"/>
          <w:vMerge w:val="restart"/>
        </w:tcPr>
        <w:p w:rsidR="00F02D56" w:rsidRPr="006A66F5" w:rsidRDefault="00F02D56" w:rsidP="00F02D56">
          <w:pPr>
            <w:pStyle w:val="Kopfzeile"/>
          </w:pPr>
          <w:r w:rsidRPr="008158FF">
            <w:rPr>
              <w:noProof/>
            </w:rPr>
            <mc:AlternateContent>
              <mc:Choice Requires="wpc">
                <w:drawing>
                  <wp:anchor distT="0" distB="0" distL="114300" distR="114300" simplePos="0" relativeHeight="251658240" behindDoc="1" locked="0" layoutInCell="1" allowOverlap="1" wp14:anchorId="2F7C8580" wp14:editId="2F7C8581">
                    <wp:simplePos x="0" y="0"/>
                    <wp:positionH relativeFrom="column">
                      <wp:posOffset>46355</wp:posOffset>
                    </wp:positionH>
                    <wp:positionV relativeFrom="paragraph">
                      <wp:posOffset>-66675</wp:posOffset>
                    </wp:positionV>
                    <wp:extent cx="1257300" cy="471805"/>
                    <wp:effectExtent l="8255" t="0" r="1270" b="4445"/>
                    <wp:wrapNone/>
                    <wp:docPr id="147" name="Zeichenbereich 1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0" name="Freeform 159"/>
                            <wps:cNvSpPr>
                              <a:spLocks noEditPoints="1"/>
                            </wps:cNvSpPr>
                            <wps:spPr bwMode="auto">
                              <a:xfrm>
                                <a:off x="0" y="272415"/>
                                <a:ext cx="114935" cy="111125"/>
                              </a:xfrm>
                              <a:custGeom>
                                <a:avLst/>
                                <a:gdLst>
                                  <a:gd name="T0" fmla="*/ 6 w 181"/>
                                  <a:gd name="T1" fmla="*/ 11 h 175"/>
                                  <a:gd name="T2" fmla="*/ 6 w 181"/>
                                  <a:gd name="T3" fmla="*/ 11 h 175"/>
                                  <a:gd name="T4" fmla="*/ 6 w 181"/>
                                  <a:gd name="T5" fmla="*/ 9 h 175"/>
                                  <a:gd name="T6" fmla="*/ 4 w 181"/>
                                  <a:gd name="T7" fmla="*/ 7 h 175"/>
                                  <a:gd name="T8" fmla="*/ 0 w 181"/>
                                  <a:gd name="T9" fmla="*/ 4 h 175"/>
                                  <a:gd name="T10" fmla="*/ 0 w 181"/>
                                  <a:gd name="T11" fmla="*/ 4 h 175"/>
                                  <a:gd name="T12" fmla="*/ 0 w 181"/>
                                  <a:gd name="T13" fmla="*/ 0 h 175"/>
                                  <a:gd name="T14" fmla="*/ 0 w 181"/>
                                  <a:gd name="T15" fmla="*/ 0 h 175"/>
                                  <a:gd name="T16" fmla="*/ 106 w 181"/>
                                  <a:gd name="T17" fmla="*/ 0 h 175"/>
                                  <a:gd name="T18" fmla="*/ 106 w 181"/>
                                  <a:gd name="T19" fmla="*/ 0 h 175"/>
                                  <a:gd name="T20" fmla="*/ 121 w 181"/>
                                  <a:gd name="T21" fmla="*/ 2 h 175"/>
                                  <a:gd name="T22" fmla="*/ 134 w 181"/>
                                  <a:gd name="T23" fmla="*/ 4 h 175"/>
                                  <a:gd name="T24" fmla="*/ 147 w 181"/>
                                  <a:gd name="T25" fmla="*/ 7 h 175"/>
                                  <a:gd name="T26" fmla="*/ 160 w 181"/>
                                  <a:gd name="T27" fmla="*/ 13 h 175"/>
                                  <a:gd name="T28" fmla="*/ 168 w 181"/>
                                  <a:gd name="T29" fmla="*/ 19 h 175"/>
                                  <a:gd name="T30" fmla="*/ 175 w 181"/>
                                  <a:gd name="T31" fmla="*/ 30 h 175"/>
                                  <a:gd name="T32" fmla="*/ 181 w 181"/>
                                  <a:gd name="T33" fmla="*/ 41 h 175"/>
                                  <a:gd name="T34" fmla="*/ 181 w 181"/>
                                  <a:gd name="T35" fmla="*/ 56 h 175"/>
                                  <a:gd name="T36" fmla="*/ 181 w 181"/>
                                  <a:gd name="T37" fmla="*/ 56 h 175"/>
                                  <a:gd name="T38" fmla="*/ 181 w 181"/>
                                  <a:gd name="T39" fmla="*/ 74 h 175"/>
                                  <a:gd name="T40" fmla="*/ 175 w 181"/>
                                  <a:gd name="T41" fmla="*/ 84 h 175"/>
                                  <a:gd name="T42" fmla="*/ 168 w 181"/>
                                  <a:gd name="T43" fmla="*/ 95 h 175"/>
                                  <a:gd name="T44" fmla="*/ 160 w 181"/>
                                  <a:gd name="T45" fmla="*/ 102 h 175"/>
                                  <a:gd name="T46" fmla="*/ 147 w 181"/>
                                  <a:gd name="T47" fmla="*/ 108 h 175"/>
                                  <a:gd name="T48" fmla="*/ 134 w 181"/>
                                  <a:gd name="T49" fmla="*/ 110 h 175"/>
                                  <a:gd name="T50" fmla="*/ 121 w 181"/>
                                  <a:gd name="T51" fmla="*/ 113 h 175"/>
                                  <a:gd name="T52" fmla="*/ 106 w 181"/>
                                  <a:gd name="T53" fmla="*/ 113 h 175"/>
                                  <a:gd name="T54" fmla="*/ 106 w 181"/>
                                  <a:gd name="T55" fmla="*/ 113 h 175"/>
                                  <a:gd name="T56" fmla="*/ 60 w 181"/>
                                  <a:gd name="T57" fmla="*/ 113 h 175"/>
                                  <a:gd name="T58" fmla="*/ 60 w 181"/>
                                  <a:gd name="T59" fmla="*/ 113 h 175"/>
                                  <a:gd name="T60" fmla="*/ 60 w 181"/>
                                  <a:gd name="T61" fmla="*/ 162 h 175"/>
                                  <a:gd name="T62" fmla="*/ 60 w 181"/>
                                  <a:gd name="T63" fmla="*/ 162 h 175"/>
                                  <a:gd name="T64" fmla="*/ 63 w 181"/>
                                  <a:gd name="T65" fmla="*/ 167 h 175"/>
                                  <a:gd name="T66" fmla="*/ 65 w 181"/>
                                  <a:gd name="T67" fmla="*/ 169 h 175"/>
                                  <a:gd name="T68" fmla="*/ 69 w 181"/>
                                  <a:gd name="T69" fmla="*/ 169 h 175"/>
                                  <a:gd name="T70" fmla="*/ 69 w 181"/>
                                  <a:gd name="T71" fmla="*/ 169 h 175"/>
                                  <a:gd name="T72" fmla="*/ 69 w 181"/>
                                  <a:gd name="T73" fmla="*/ 175 h 175"/>
                                  <a:gd name="T74" fmla="*/ 69 w 181"/>
                                  <a:gd name="T75" fmla="*/ 175 h 175"/>
                                  <a:gd name="T76" fmla="*/ 0 w 181"/>
                                  <a:gd name="T77" fmla="*/ 175 h 175"/>
                                  <a:gd name="T78" fmla="*/ 0 w 181"/>
                                  <a:gd name="T79" fmla="*/ 175 h 175"/>
                                  <a:gd name="T80" fmla="*/ 0 w 181"/>
                                  <a:gd name="T81" fmla="*/ 169 h 175"/>
                                  <a:gd name="T82" fmla="*/ 0 w 181"/>
                                  <a:gd name="T83" fmla="*/ 169 h 175"/>
                                  <a:gd name="T84" fmla="*/ 4 w 181"/>
                                  <a:gd name="T85" fmla="*/ 169 h 175"/>
                                  <a:gd name="T86" fmla="*/ 6 w 181"/>
                                  <a:gd name="T87" fmla="*/ 167 h 175"/>
                                  <a:gd name="T88" fmla="*/ 6 w 181"/>
                                  <a:gd name="T89" fmla="*/ 162 h 175"/>
                                  <a:gd name="T90" fmla="*/ 6 w 181"/>
                                  <a:gd name="T91" fmla="*/ 11 h 175"/>
                                  <a:gd name="T92" fmla="*/ 60 w 181"/>
                                  <a:gd name="T93" fmla="*/ 80 h 175"/>
                                  <a:gd name="T94" fmla="*/ 60 w 181"/>
                                  <a:gd name="T95" fmla="*/ 80 h 175"/>
                                  <a:gd name="T96" fmla="*/ 97 w 181"/>
                                  <a:gd name="T97" fmla="*/ 80 h 175"/>
                                  <a:gd name="T98" fmla="*/ 97 w 181"/>
                                  <a:gd name="T99" fmla="*/ 80 h 175"/>
                                  <a:gd name="T100" fmla="*/ 112 w 181"/>
                                  <a:gd name="T101" fmla="*/ 80 h 175"/>
                                  <a:gd name="T102" fmla="*/ 123 w 181"/>
                                  <a:gd name="T103" fmla="*/ 76 h 175"/>
                                  <a:gd name="T104" fmla="*/ 125 w 181"/>
                                  <a:gd name="T105" fmla="*/ 71 h 175"/>
                                  <a:gd name="T106" fmla="*/ 127 w 181"/>
                                  <a:gd name="T107" fmla="*/ 69 h 175"/>
                                  <a:gd name="T108" fmla="*/ 130 w 181"/>
                                  <a:gd name="T109" fmla="*/ 56 h 175"/>
                                  <a:gd name="T110" fmla="*/ 130 w 181"/>
                                  <a:gd name="T111" fmla="*/ 56 h 175"/>
                                  <a:gd name="T112" fmla="*/ 130 w 181"/>
                                  <a:gd name="T113" fmla="*/ 48 h 175"/>
                                  <a:gd name="T114" fmla="*/ 123 w 181"/>
                                  <a:gd name="T115" fmla="*/ 39 h 175"/>
                                  <a:gd name="T116" fmla="*/ 114 w 181"/>
                                  <a:gd name="T117" fmla="*/ 35 h 175"/>
                                  <a:gd name="T118" fmla="*/ 101 w 181"/>
                                  <a:gd name="T119" fmla="*/ 32 h 175"/>
                                  <a:gd name="T120" fmla="*/ 101 w 181"/>
                                  <a:gd name="T121" fmla="*/ 32 h 175"/>
                                  <a:gd name="T122" fmla="*/ 60 w 181"/>
                                  <a:gd name="T123" fmla="*/ 32 h 175"/>
                                  <a:gd name="T124" fmla="*/ 60 w 181"/>
                                  <a:gd name="T125" fmla="*/ 8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81" h="175">
                                    <a:moveTo>
                                      <a:pt x="6" y="11"/>
                                    </a:moveTo>
                                    <a:lnTo>
                                      <a:pt x="6" y="11"/>
                                    </a:lnTo>
                                    <a:lnTo>
                                      <a:pt x="6" y="9"/>
                                    </a:lnTo>
                                    <a:lnTo>
                                      <a:pt x="4" y="7"/>
                                    </a:lnTo>
                                    <a:lnTo>
                                      <a:pt x="0" y="4"/>
                                    </a:lnTo>
                                    <a:lnTo>
                                      <a:pt x="0" y="4"/>
                                    </a:lnTo>
                                    <a:lnTo>
                                      <a:pt x="0" y="0"/>
                                    </a:lnTo>
                                    <a:lnTo>
                                      <a:pt x="0" y="0"/>
                                    </a:lnTo>
                                    <a:lnTo>
                                      <a:pt x="106" y="0"/>
                                    </a:lnTo>
                                    <a:lnTo>
                                      <a:pt x="106" y="0"/>
                                    </a:lnTo>
                                    <a:lnTo>
                                      <a:pt x="121" y="2"/>
                                    </a:lnTo>
                                    <a:lnTo>
                                      <a:pt x="134" y="4"/>
                                    </a:lnTo>
                                    <a:lnTo>
                                      <a:pt x="147" y="7"/>
                                    </a:lnTo>
                                    <a:lnTo>
                                      <a:pt x="160" y="13"/>
                                    </a:lnTo>
                                    <a:lnTo>
                                      <a:pt x="168" y="19"/>
                                    </a:lnTo>
                                    <a:lnTo>
                                      <a:pt x="175" y="30"/>
                                    </a:lnTo>
                                    <a:lnTo>
                                      <a:pt x="181" y="41"/>
                                    </a:lnTo>
                                    <a:lnTo>
                                      <a:pt x="181" y="56"/>
                                    </a:lnTo>
                                    <a:lnTo>
                                      <a:pt x="181" y="56"/>
                                    </a:lnTo>
                                    <a:lnTo>
                                      <a:pt x="181" y="74"/>
                                    </a:lnTo>
                                    <a:lnTo>
                                      <a:pt x="175" y="84"/>
                                    </a:lnTo>
                                    <a:lnTo>
                                      <a:pt x="168" y="95"/>
                                    </a:lnTo>
                                    <a:lnTo>
                                      <a:pt x="160" y="102"/>
                                    </a:lnTo>
                                    <a:lnTo>
                                      <a:pt x="147" y="108"/>
                                    </a:lnTo>
                                    <a:lnTo>
                                      <a:pt x="134" y="110"/>
                                    </a:lnTo>
                                    <a:lnTo>
                                      <a:pt x="121" y="113"/>
                                    </a:lnTo>
                                    <a:lnTo>
                                      <a:pt x="106" y="113"/>
                                    </a:lnTo>
                                    <a:lnTo>
                                      <a:pt x="106" y="113"/>
                                    </a:lnTo>
                                    <a:lnTo>
                                      <a:pt x="60" y="113"/>
                                    </a:lnTo>
                                    <a:lnTo>
                                      <a:pt x="60" y="113"/>
                                    </a:lnTo>
                                    <a:lnTo>
                                      <a:pt x="60" y="162"/>
                                    </a:lnTo>
                                    <a:lnTo>
                                      <a:pt x="60" y="162"/>
                                    </a:lnTo>
                                    <a:lnTo>
                                      <a:pt x="63" y="167"/>
                                    </a:lnTo>
                                    <a:lnTo>
                                      <a:pt x="65" y="169"/>
                                    </a:lnTo>
                                    <a:lnTo>
                                      <a:pt x="69" y="169"/>
                                    </a:lnTo>
                                    <a:lnTo>
                                      <a:pt x="69" y="169"/>
                                    </a:lnTo>
                                    <a:lnTo>
                                      <a:pt x="69" y="175"/>
                                    </a:lnTo>
                                    <a:lnTo>
                                      <a:pt x="69" y="175"/>
                                    </a:lnTo>
                                    <a:lnTo>
                                      <a:pt x="0" y="175"/>
                                    </a:lnTo>
                                    <a:lnTo>
                                      <a:pt x="0" y="175"/>
                                    </a:lnTo>
                                    <a:lnTo>
                                      <a:pt x="0" y="169"/>
                                    </a:lnTo>
                                    <a:lnTo>
                                      <a:pt x="0" y="169"/>
                                    </a:lnTo>
                                    <a:lnTo>
                                      <a:pt x="4" y="169"/>
                                    </a:lnTo>
                                    <a:lnTo>
                                      <a:pt x="6" y="167"/>
                                    </a:lnTo>
                                    <a:lnTo>
                                      <a:pt x="6" y="162"/>
                                    </a:lnTo>
                                    <a:lnTo>
                                      <a:pt x="6" y="11"/>
                                    </a:lnTo>
                                    <a:close/>
                                    <a:moveTo>
                                      <a:pt x="60" y="80"/>
                                    </a:moveTo>
                                    <a:lnTo>
                                      <a:pt x="60" y="80"/>
                                    </a:lnTo>
                                    <a:lnTo>
                                      <a:pt x="97" y="80"/>
                                    </a:lnTo>
                                    <a:lnTo>
                                      <a:pt x="97" y="80"/>
                                    </a:lnTo>
                                    <a:lnTo>
                                      <a:pt x="112" y="80"/>
                                    </a:lnTo>
                                    <a:lnTo>
                                      <a:pt x="123" y="76"/>
                                    </a:lnTo>
                                    <a:lnTo>
                                      <a:pt x="125" y="71"/>
                                    </a:lnTo>
                                    <a:lnTo>
                                      <a:pt x="127" y="69"/>
                                    </a:lnTo>
                                    <a:lnTo>
                                      <a:pt x="130" y="56"/>
                                    </a:lnTo>
                                    <a:lnTo>
                                      <a:pt x="130" y="56"/>
                                    </a:lnTo>
                                    <a:lnTo>
                                      <a:pt x="130" y="48"/>
                                    </a:lnTo>
                                    <a:lnTo>
                                      <a:pt x="123" y="39"/>
                                    </a:lnTo>
                                    <a:lnTo>
                                      <a:pt x="114" y="35"/>
                                    </a:lnTo>
                                    <a:lnTo>
                                      <a:pt x="101" y="32"/>
                                    </a:lnTo>
                                    <a:lnTo>
                                      <a:pt x="101" y="32"/>
                                    </a:lnTo>
                                    <a:lnTo>
                                      <a:pt x="60" y="32"/>
                                    </a:lnTo>
                                    <a:lnTo>
                                      <a:pt x="60" y="8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60"/>
                            <wps:cNvSpPr>
                              <a:spLocks/>
                            </wps:cNvSpPr>
                            <wps:spPr bwMode="auto">
                              <a:xfrm>
                                <a:off x="130175" y="266700"/>
                                <a:ext cx="120650" cy="121285"/>
                              </a:xfrm>
                              <a:custGeom>
                                <a:avLst/>
                                <a:gdLst>
                                  <a:gd name="T0" fmla="*/ 175 w 190"/>
                                  <a:gd name="T1" fmla="*/ 148 h 191"/>
                                  <a:gd name="T2" fmla="*/ 184 w 190"/>
                                  <a:gd name="T3" fmla="*/ 148 h 191"/>
                                  <a:gd name="T4" fmla="*/ 186 w 190"/>
                                  <a:gd name="T5" fmla="*/ 139 h 191"/>
                                  <a:gd name="T6" fmla="*/ 190 w 190"/>
                                  <a:gd name="T7" fmla="*/ 139 h 191"/>
                                  <a:gd name="T8" fmla="*/ 190 w 190"/>
                                  <a:gd name="T9" fmla="*/ 191 h 191"/>
                                  <a:gd name="T10" fmla="*/ 188 w 190"/>
                                  <a:gd name="T11" fmla="*/ 191 h 191"/>
                                  <a:gd name="T12" fmla="*/ 184 w 190"/>
                                  <a:gd name="T13" fmla="*/ 187 h 191"/>
                                  <a:gd name="T14" fmla="*/ 175 w 190"/>
                                  <a:gd name="T15" fmla="*/ 184 h 191"/>
                                  <a:gd name="T16" fmla="*/ 0 w 190"/>
                                  <a:gd name="T17" fmla="*/ 184 h 191"/>
                                  <a:gd name="T18" fmla="*/ 0 w 190"/>
                                  <a:gd name="T19" fmla="*/ 178 h 191"/>
                                  <a:gd name="T20" fmla="*/ 11 w 190"/>
                                  <a:gd name="T21" fmla="*/ 176 h 191"/>
                                  <a:gd name="T22" fmla="*/ 11 w 190"/>
                                  <a:gd name="T23" fmla="*/ 171 h 191"/>
                                  <a:gd name="T24" fmla="*/ 11 w 190"/>
                                  <a:gd name="T25" fmla="*/ 20 h 191"/>
                                  <a:gd name="T26" fmla="*/ 9 w 190"/>
                                  <a:gd name="T27" fmla="*/ 16 h 191"/>
                                  <a:gd name="T28" fmla="*/ 0 w 190"/>
                                  <a:gd name="T29" fmla="*/ 13 h 191"/>
                                  <a:gd name="T30" fmla="*/ 0 w 190"/>
                                  <a:gd name="T31" fmla="*/ 9 h 191"/>
                                  <a:gd name="T32" fmla="*/ 179 w 190"/>
                                  <a:gd name="T33" fmla="*/ 9 h 191"/>
                                  <a:gd name="T34" fmla="*/ 186 w 190"/>
                                  <a:gd name="T35" fmla="*/ 5 h 191"/>
                                  <a:gd name="T36" fmla="*/ 186 w 190"/>
                                  <a:gd name="T37" fmla="*/ 0 h 191"/>
                                  <a:gd name="T38" fmla="*/ 190 w 190"/>
                                  <a:gd name="T39" fmla="*/ 0 h 191"/>
                                  <a:gd name="T40" fmla="*/ 190 w 190"/>
                                  <a:gd name="T41" fmla="*/ 52 h 191"/>
                                  <a:gd name="T42" fmla="*/ 186 w 190"/>
                                  <a:gd name="T43" fmla="*/ 52 h 191"/>
                                  <a:gd name="T44" fmla="*/ 184 w 190"/>
                                  <a:gd name="T45" fmla="*/ 46 h 191"/>
                                  <a:gd name="T46" fmla="*/ 179 w 190"/>
                                  <a:gd name="T47" fmla="*/ 44 h 191"/>
                                  <a:gd name="T48" fmla="*/ 63 w 190"/>
                                  <a:gd name="T49" fmla="*/ 44 h 191"/>
                                  <a:gd name="T50" fmla="*/ 63 w 190"/>
                                  <a:gd name="T51" fmla="*/ 76 h 191"/>
                                  <a:gd name="T52" fmla="*/ 138 w 190"/>
                                  <a:gd name="T53" fmla="*/ 76 h 191"/>
                                  <a:gd name="T54" fmla="*/ 145 w 190"/>
                                  <a:gd name="T55" fmla="*/ 72 h 191"/>
                                  <a:gd name="T56" fmla="*/ 145 w 190"/>
                                  <a:gd name="T57" fmla="*/ 67 h 191"/>
                                  <a:gd name="T58" fmla="*/ 149 w 190"/>
                                  <a:gd name="T59" fmla="*/ 67 h 191"/>
                                  <a:gd name="T60" fmla="*/ 149 w 190"/>
                                  <a:gd name="T61" fmla="*/ 119 h 191"/>
                                  <a:gd name="T62" fmla="*/ 145 w 190"/>
                                  <a:gd name="T63" fmla="*/ 119 h 191"/>
                                  <a:gd name="T64" fmla="*/ 143 w 190"/>
                                  <a:gd name="T65" fmla="*/ 111 h 191"/>
                                  <a:gd name="T66" fmla="*/ 138 w 190"/>
                                  <a:gd name="T67" fmla="*/ 109 h 191"/>
                                  <a:gd name="T68" fmla="*/ 63 w 190"/>
                                  <a:gd name="T69" fmla="*/ 109 h 191"/>
                                  <a:gd name="T70" fmla="*/ 175 w 190"/>
                                  <a:gd name="T71" fmla="*/ 148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90" h="191">
                                    <a:moveTo>
                                      <a:pt x="175" y="148"/>
                                    </a:moveTo>
                                    <a:lnTo>
                                      <a:pt x="175" y="148"/>
                                    </a:lnTo>
                                    <a:lnTo>
                                      <a:pt x="179" y="148"/>
                                    </a:lnTo>
                                    <a:lnTo>
                                      <a:pt x="184" y="148"/>
                                    </a:lnTo>
                                    <a:lnTo>
                                      <a:pt x="186" y="143"/>
                                    </a:lnTo>
                                    <a:lnTo>
                                      <a:pt x="186" y="139"/>
                                    </a:lnTo>
                                    <a:lnTo>
                                      <a:pt x="186" y="139"/>
                                    </a:lnTo>
                                    <a:lnTo>
                                      <a:pt x="190" y="139"/>
                                    </a:lnTo>
                                    <a:lnTo>
                                      <a:pt x="190" y="139"/>
                                    </a:lnTo>
                                    <a:lnTo>
                                      <a:pt x="190" y="191"/>
                                    </a:lnTo>
                                    <a:lnTo>
                                      <a:pt x="190" y="191"/>
                                    </a:lnTo>
                                    <a:lnTo>
                                      <a:pt x="188" y="191"/>
                                    </a:lnTo>
                                    <a:lnTo>
                                      <a:pt x="188" y="191"/>
                                    </a:lnTo>
                                    <a:lnTo>
                                      <a:pt x="184" y="187"/>
                                    </a:lnTo>
                                    <a:lnTo>
                                      <a:pt x="175" y="184"/>
                                    </a:lnTo>
                                    <a:lnTo>
                                      <a:pt x="175" y="184"/>
                                    </a:lnTo>
                                    <a:lnTo>
                                      <a:pt x="0" y="184"/>
                                    </a:lnTo>
                                    <a:lnTo>
                                      <a:pt x="0" y="184"/>
                                    </a:lnTo>
                                    <a:lnTo>
                                      <a:pt x="0" y="178"/>
                                    </a:lnTo>
                                    <a:lnTo>
                                      <a:pt x="0" y="178"/>
                                    </a:lnTo>
                                    <a:lnTo>
                                      <a:pt x="9" y="178"/>
                                    </a:lnTo>
                                    <a:lnTo>
                                      <a:pt x="11" y="176"/>
                                    </a:lnTo>
                                    <a:lnTo>
                                      <a:pt x="11" y="171"/>
                                    </a:lnTo>
                                    <a:lnTo>
                                      <a:pt x="11" y="171"/>
                                    </a:lnTo>
                                    <a:lnTo>
                                      <a:pt x="11" y="20"/>
                                    </a:lnTo>
                                    <a:lnTo>
                                      <a:pt x="11" y="20"/>
                                    </a:lnTo>
                                    <a:lnTo>
                                      <a:pt x="11" y="18"/>
                                    </a:lnTo>
                                    <a:lnTo>
                                      <a:pt x="9" y="16"/>
                                    </a:lnTo>
                                    <a:lnTo>
                                      <a:pt x="0" y="13"/>
                                    </a:lnTo>
                                    <a:lnTo>
                                      <a:pt x="0" y="13"/>
                                    </a:lnTo>
                                    <a:lnTo>
                                      <a:pt x="0" y="9"/>
                                    </a:lnTo>
                                    <a:lnTo>
                                      <a:pt x="0" y="9"/>
                                    </a:lnTo>
                                    <a:lnTo>
                                      <a:pt x="179" y="9"/>
                                    </a:lnTo>
                                    <a:lnTo>
                                      <a:pt x="179" y="9"/>
                                    </a:lnTo>
                                    <a:lnTo>
                                      <a:pt x="184" y="9"/>
                                    </a:lnTo>
                                    <a:lnTo>
                                      <a:pt x="186" y="5"/>
                                    </a:lnTo>
                                    <a:lnTo>
                                      <a:pt x="186" y="0"/>
                                    </a:lnTo>
                                    <a:lnTo>
                                      <a:pt x="186" y="0"/>
                                    </a:lnTo>
                                    <a:lnTo>
                                      <a:pt x="190" y="0"/>
                                    </a:lnTo>
                                    <a:lnTo>
                                      <a:pt x="190" y="0"/>
                                    </a:lnTo>
                                    <a:lnTo>
                                      <a:pt x="190" y="52"/>
                                    </a:lnTo>
                                    <a:lnTo>
                                      <a:pt x="190" y="52"/>
                                    </a:lnTo>
                                    <a:lnTo>
                                      <a:pt x="186" y="52"/>
                                    </a:lnTo>
                                    <a:lnTo>
                                      <a:pt x="186" y="52"/>
                                    </a:lnTo>
                                    <a:lnTo>
                                      <a:pt x="186" y="50"/>
                                    </a:lnTo>
                                    <a:lnTo>
                                      <a:pt x="184" y="46"/>
                                    </a:lnTo>
                                    <a:lnTo>
                                      <a:pt x="179" y="44"/>
                                    </a:lnTo>
                                    <a:lnTo>
                                      <a:pt x="179" y="44"/>
                                    </a:lnTo>
                                    <a:lnTo>
                                      <a:pt x="63" y="44"/>
                                    </a:lnTo>
                                    <a:lnTo>
                                      <a:pt x="63" y="44"/>
                                    </a:lnTo>
                                    <a:lnTo>
                                      <a:pt x="63" y="76"/>
                                    </a:lnTo>
                                    <a:lnTo>
                                      <a:pt x="63" y="76"/>
                                    </a:lnTo>
                                    <a:lnTo>
                                      <a:pt x="138" y="76"/>
                                    </a:lnTo>
                                    <a:lnTo>
                                      <a:pt x="138" y="76"/>
                                    </a:lnTo>
                                    <a:lnTo>
                                      <a:pt x="143" y="76"/>
                                    </a:lnTo>
                                    <a:lnTo>
                                      <a:pt x="145" y="72"/>
                                    </a:lnTo>
                                    <a:lnTo>
                                      <a:pt x="145" y="67"/>
                                    </a:lnTo>
                                    <a:lnTo>
                                      <a:pt x="145" y="67"/>
                                    </a:lnTo>
                                    <a:lnTo>
                                      <a:pt x="149" y="67"/>
                                    </a:lnTo>
                                    <a:lnTo>
                                      <a:pt x="149" y="67"/>
                                    </a:lnTo>
                                    <a:lnTo>
                                      <a:pt x="149" y="119"/>
                                    </a:lnTo>
                                    <a:lnTo>
                                      <a:pt x="149" y="119"/>
                                    </a:lnTo>
                                    <a:lnTo>
                                      <a:pt x="145" y="119"/>
                                    </a:lnTo>
                                    <a:lnTo>
                                      <a:pt x="145" y="119"/>
                                    </a:lnTo>
                                    <a:lnTo>
                                      <a:pt x="145" y="115"/>
                                    </a:lnTo>
                                    <a:lnTo>
                                      <a:pt x="143" y="111"/>
                                    </a:lnTo>
                                    <a:lnTo>
                                      <a:pt x="138" y="109"/>
                                    </a:lnTo>
                                    <a:lnTo>
                                      <a:pt x="138" y="109"/>
                                    </a:lnTo>
                                    <a:lnTo>
                                      <a:pt x="63" y="109"/>
                                    </a:lnTo>
                                    <a:lnTo>
                                      <a:pt x="63" y="109"/>
                                    </a:lnTo>
                                    <a:lnTo>
                                      <a:pt x="63" y="148"/>
                                    </a:lnTo>
                                    <a:lnTo>
                                      <a:pt x="175" y="148"/>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61"/>
                            <wps:cNvSpPr>
                              <a:spLocks/>
                            </wps:cNvSpPr>
                            <wps:spPr bwMode="auto">
                              <a:xfrm>
                                <a:off x="274320" y="272415"/>
                                <a:ext cx="137160" cy="111125"/>
                              </a:xfrm>
                              <a:custGeom>
                                <a:avLst/>
                                <a:gdLst>
                                  <a:gd name="T0" fmla="*/ 205 w 216"/>
                                  <a:gd name="T1" fmla="*/ 162 h 175"/>
                                  <a:gd name="T2" fmla="*/ 209 w 216"/>
                                  <a:gd name="T3" fmla="*/ 169 h 175"/>
                                  <a:gd name="T4" fmla="*/ 216 w 216"/>
                                  <a:gd name="T5" fmla="*/ 169 h 175"/>
                                  <a:gd name="T6" fmla="*/ 216 w 216"/>
                                  <a:gd name="T7" fmla="*/ 175 h 175"/>
                                  <a:gd name="T8" fmla="*/ 145 w 216"/>
                                  <a:gd name="T9" fmla="*/ 175 h 175"/>
                                  <a:gd name="T10" fmla="*/ 145 w 216"/>
                                  <a:gd name="T11" fmla="*/ 169 h 175"/>
                                  <a:gd name="T12" fmla="*/ 155 w 216"/>
                                  <a:gd name="T13" fmla="*/ 169 h 175"/>
                                  <a:gd name="T14" fmla="*/ 155 w 216"/>
                                  <a:gd name="T15" fmla="*/ 165 h 175"/>
                                  <a:gd name="T16" fmla="*/ 147 w 216"/>
                                  <a:gd name="T17" fmla="*/ 154 h 175"/>
                                  <a:gd name="T18" fmla="*/ 95 w 216"/>
                                  <a:gd name="T19" fmla="*/ 97 h 175"/>
                                  <a:gd name="T20" fmla="*/ 60 w 216"/>
                                  <a:gd name="T21" fmla="*/ 58 h 175"/>
                                  <a:gd name="T22" fmla="*/ 58 w 216"/>
                                  <a:gd name="T23" fmla="*/ 58 h 175"/>
                                  <a:gd name="T24" fmla="*/ 58 w 216"/>
                                  <a:gd name="T25" fmla="*/ 162 h 175"/>
                                  <a:gd name="T26" fmla="*/ 62 w 216"/>
                                  <a:gd name="T27" fmla="*/ 169 h 175"/>
                                  <a:gd name="T28" fmla="*/ 69 w 216"/>
                                  <a:gd name="T29" fmla="*/ 169 h 175"/>
                                  <a:gd name="T30" fmla="*/ 69 w 216"/>
                                  <a:gd name="T31" fmla="*/ 175 h 175"/>
                                  <a:gd name="T32" fmla="*/ 2 w 216"/>
                                  <a:gd name="T33" fmla="*/ 175 h 175"/>
                                  <a:gd name="T34" fmla="*/ 2 w 216"/>
                                  <a:gd name="T35" fmla="*/ 169 h 175"/>
                                  <a:gd name="T36" fmla="*/ 11 w 216"/>
                                  <a:gd name="T37" fmla="*/ 167 h 175"/>
                                  <a:gd name="T38" fmla="*/ 11 w 216"/>
                                  <a:gd name="T39" fmla="*/ 162 h 175"/>
                                  <a:gd name="T40" fmla="*/ 11 w 216"/>
                                  <a:gd name="T41" fmla="*/ 11 h 175"/>
                                  <a:gd name="T42" fmla="*/ 8 w 216"/>
                                  <a:gd name="T43" fmla="*/ 7 h 175"/>
                                  <a:gd name="T44" fmla="*/ 0 w 216"/>
                                  <a:gd name="T45" fmla="*/ 4 h 175"/>
                                  <a:gd name="T46" fmla="*/ 0 w 216"/>
                                  <a:gd name="T47" fmla="*/ 0 h 175"/>
                                  <a:gd name="T48" fmla="*/ 95 w 216"/>
                                  <a:gd name="T49" fmla="*/ 0 h 175"/>
                                  <a:gd name="T50" fmla="*/ 95 w 216"/>
                                  <a:gd name="T51" fmla="*/ 4 h 175"/>
                                  <a:gd name="T52" fmla="*/ 88 w 216"/>
                                  <a:gd name="T53" fmla="*/ 9 h 175"/>
                                  <a:gd name="T54" fmla="*/ 86 w 216"/>
                                  <a:gd name="T55" fmla="*/ 11 h 175"/>
                                  <a:gd name="T56" fmla="*/ 110 w 216"/>
                                  <a:gd name="T57" fmla="*/ 39 h 175"/>
                                  <a:gd name="T58" fmla="*/ 157 w 216"/>
                                  <a:gd name="T59" fmla="*/ 91 h 175"/>
                                  <a:gd name="T60" fmla="*/ 157 w 216"/>
                                  <a:gd name="T61" fmla="*/ 11 h 175"/>
                                  <a:gd name="T62" fmla="*/ 155 w 216"/>
                                  <a:gd name="T63" fmla="*/ 7 h 175"/>
                                  <a:gd name="T64" fmla="*/ 147 w 216"/>
                                  <a:gd name="T65" fmla="*/ 4 h 175"/>
                                  <a:gd name="T66" fmla="*/ 147 w 216"/>
                                  <a:gd name="T67" fmla="*/ 0 h 175"/>
                                  <a:gd name="T68" fmla="*/ 216 w 216"/>
                                  <a:gd name="T69" fmla="*/ 0 h 175"/>
                                  <a:gd name="T70" fmla="*/ 216 w 216"/>
                                  <a:gd name="T71" fmla="*/ 4 h 175"/>
                                  <a:gd name="T72" fmla="*/ 207 w 216"/>
                                  <a:gd name="T73" fmla="*/ 9 h 175"/>
                                  <a:gd name="T74" fmla="*/ 205 w 216"/>
                                  <a:gd name="T7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16" h="175">
                                    <a:moveTo>
                                      <a:pt x="205" y="162"/>
                                    </a:moveTo>
                                    <a:lnTo>
                                      <a:pt x="205" y="162"/>
                                    </a:lnTo>
                                    <a:lnTo>
                                      <a:pt x="207" y="167"/>
                                    </a:lnTo>
                                    <a:lnTo>
                                      <a:pt x="209" y="169"/>
                                    </a:lnTo>
                                    <a:lnTo>
                                      <a:pt x="216" y="169"/>
                                    </a:lnTo>
                                    <a:lnTo>
                                      <a:pt x="216" y="169"/>
                                    </a:lnTo>
                                    <a:lnTo>
                                      <a:pt x="216" y="175"/>
                                    </a:lnTo>
                                    <a:lnTo>
                                      <a:pt x="216" y="175"/>
                                    </a:lnTo>
                                    <a:lnTo>
                                      <a:pt x="145" y="175"/>
                                    </a:lnTo>
                                    <a:lnTo>
                                      <a:pt x="145" y="175"/>
                                    </a:lnTo>
                                    <a:lnTo>
                                      <a:pt x="145" y="169"/>
                                    </a:lnTo>
                                    <a:lnTo>
                                      <a:pt x="145" y="169"/>
                                    </a:lnTo>
                                    <a:lnTo>
                                      <a:pt x="151" y="169"/>
                                    </a:lnTo>
                                    <a:lnTo>
                                      <a:pt x="155" y="169"/>
                                    </a:lnTo>
                                    <a:lnTo>
                                      <a:pt x="155" y="165"/>
                                    </a:lnTo>
                                    <a:lnTo>
                                      <a:pt x="155" y="165"/>
                                    </a:lnTo>
                                    <a:lnTo>
                                      <a:pt x="153" y="160"/>
                                    </a:lnTo>
                                    <a:lnTo>
                                      <a:pt x="147" y="154"/>
                                    </a:lnTo>
                                    <a:lnTo>
                                      <a:pt x="125" y="128"/>
                                    </a:lnTo>
                                    <a:lnTo>
                                      <a:pt x="95" y="97"/>
                                    </a:lnTo>
                                    <a:lnTo>
                                      <a:pt x="60" y="58"/>
                                    </a:lnTo>
                                    <a:lnTo>
                                      <a:pt x="60" y="58"/>
                                    </a:lnTo>
                                    <a:lnTo>
                                      <a:pt x="58" y="58"/>
                                    </a:lnTo>
                                    <a:lnTo>
                                      <a:pt x="58" y="58"/>
                                    </a:lnTo>
                                    <a:lnTo>
                                      <a:pt x="58" y="162"/>
                                    </a:lnTo>
                                    <a:lnTo>
                                      <a:pt x="58" y="162"/>
                                    </a:lnTo>
                                    <a:lnTo>
                                      <a:pt x="60" y="167"/>
                                    </a:lnTo>
                                    <a:lnTo>
                                      <a:pt x="62" y="169"/>
                                    </a:lnTo>
                                    <a:lnTo>
                                      <a:pt x="69" y="169"/>
                                    </a:lnTo>
                                    <a:lnTo>
                                      <a:pt x="69" y="169"/>
                                    </a:lnTo>
                                    <a:lnTo>
                                      <a:pt x="69" y="175"/>
                                    </a:lnTo>
                                    <a:lnTo>
                                      <a:pt x="69" y="175"/>
                                    </a:lnTo>
                                    <a:lnTo>
                                      <a:pt x="2" y="175"/>
                                    </a:lnTo>
                                    <a:lnTo>
                                      <a:pt x="2" y="175"/>
                                    </a:lnTo>
                                    <a:lnTo>
                                      <a:pt x="2" y="169"/>
                                    </a:lnTo>
                                    <a:lnTo>
                                      <a:pt x="2" y="169"/>
                                    </a:lnTo>
                                    <a:lnTo>
                                      <a:pt x="8" y="169"/>
                                    </a:lnTo>
                                    <a:lnTo>
                                      <a:pt x="11" y="167"/>
                                    </a:lnTo>
                                    <a:lnTo>
                                      <a:pt x="11" y="162"/>
                                    </a:lnTo>
                                    <a:lnTo>
                                      <a:pt x="11" y="162"/>
                                    </a:lnTo>
                                    <a:lnTo>
                                      <a:pt x="11" y="11"/>
                                    </a:lnTo>
                                    <a:lnTo>
                                      <a:pt x="11" y="11"/>
                                    </a:lnTo>
                                    <a:lnTo>
                                      <a:pt x="11" y="9"/>
                                    </a:lnTo>
                                    <a:lnTo>
                                      <a:pt x="8" y="7"/>
                                    </a:lnTo>
                                    <a:lnTo>
                                      <a:pt x="0" y="4"/>
                                    </a:lnTo>
                                    <a:lnTo>
                                      <a:pt x="0" y="4"/>
                                    </a:lnTo>
                                    <a:lnTo>
                                      <a:pt x="0" y="0"/>
                                    </a:lnTo>
                                    <a:lnTo>
                                      <a:pt x="0" y="0"/>
                                    </a:lnTo>
                                    <a:lnTo>
                                      <a:pt x="95" y="0"/>
                                    </a:lnTo>
                                    <a:lnTo>
                                      <a:pt x="95" y="0"/>
                                    </a:lnTo>
                                    <a:lnTo>
                                      <a:pt x="95" y="4"/>
                                    </a:lnTo>
                                    <a:lnTo>
                                      <a:pt x="95" y="4"/>
                                    </a:lnTo>
                                    <a:lnTo>
                                      <a:pt x="91" y="7"/>
                                    </a:lnTo>
                                    <a:lnTo>
                                      <a:pt x="88" y="9"/>
                                    </a:lnTo>
                                    <a:lnTo>
                                      <a:pt x="86" y="11"/>
                                    </a:lnTo>
                                    <a:lnTo>
                                      <a:pt x="86" y="11"/>
                                    </a:lnTo>
                                    <a:lnTo>
                                      <a:pt x="93" y="22"/>
                                    </a:lnTo>
                                    <a:lnTo>
                                      <a:pt x="110" y="39"/>
                                    </a:lnTo>
                                    <a:lnTo>
                                      <a:pt x="157" y="91"/>
                                    </a:lnTo>
                                    <a:lnTo>
                                      <a:pt x="157" y="91"/>
                                    </a:lnTo>
                                    <a:lnTo>
                                      <a:pt x="157" y="11"/>
                                    </a:lnTo>
                                    <a:lnTo>
                                      <a:pt x="157" y="11"/>
                                    </a:lnTo>
                                    <a:lnTo>
                                      <a:pt x="157" y="9"/>
                                    </a:lnTo>
                                    <a:lnTo>
                                      <a:pt x="155" y="7"/>
                                    </a:lnTo>
                                    <a:lnTo>
                                      <a:pt x="147" y="4"/>
                                    </a:lnTo>
                                    <a:lnTo>
                                      <a:pt x="147" y="4"/>
                                    </a:lnTo>
                                    <a:lnTo>
                                      <a:pt x="147" y="0"/>
                                    </a:lnTo>
                                    <a:lnTo>
                                      <a:pt x="147" y="0"/>
                                    </a:lnTo>
                                    <a:lnTo>
                                      <a:pt x="216" y="0"/>
                                    </a:lnTo>
                                    <a:lnTo>
                                      <a:pt x="216" y="0"/>
                                    </a:lnTo>
                                    <a:lnTo>
                                      <a:pt x="216" y="4"/>
                                    </a:lnTo>
                                    <a:lnTo>
                                      <a:pt x="216" y="4"/>
                                    </a:lnTo>
                                    <a:lnTo>
                                      <a:pt x="209" y="7"/>
                                    </a:lnTo>
                                    <a:lnTo>
                                      <a:pt x="207" y="9"/>
                                    </a:lnTo>
                                    <a:lnTo>
                                      <a:pt x="205" y="11"/>
                                    </a:lnTo>
                                    <a:lnTo>
                                      <a:pt x="205" y="16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62"/>
                            <wps:cNvSpPr>
                              <a:spLocks/>
                            </wps:cNvSpPr>
                            <wps:spPr bwMode="auto">
                              <a:xfrm>
                                <a:off x="422275" y="266700"/>
                                <a:ext cx="120650" cy="116840"/>
                              </a:xfrm>
                              <a:custGeom>
                                <a:avLst/>
                                <a:gdLst>
                                  <a:gd name="T0" fmla="*/ 179 w 190"/>
                                  <a:gd name="T1" fmla="*/ 9 h 184"/>
                                  <a:gd name="T2" fmla="*/ 179 w 190"/>
                                  <a:gd name="T3" fmla="*/ 9 h 184"/>
                                  <a:gd name="T4" fmla="*/ 184 w 190"/>
                                  <a:gd name="T5" fmla="*/ 9 h 184"/>
                                  <a:gd name="T6" fmla="*/ 186 w 190"/>
                                  <a:gd name="T7" fmla="*/ 5 h 184"/>
                                  <a:gd name="T8" fmla="*/ 186 w 190"/>
                                  <a:gd name="T9" fmla="*/ 0 h 184"/>
                                  <a:gd name="T10" fmla="*/ 186 w 190"/>
                                  <a:gd name="T11" fmla="*/ 0 h 184"/>
                                  <a:gd name="T12" fmla="*/ 190 w 190"/>
                                  <a:gd name="T13" fmla="*/ 0 h 184"/>
                                  <a:gd name="T14" fmla="*/ 190 w 190"/>
                                  <a:gd name="T15" fmla="*/ 0 h 184"/>
                                  <a:gd name="T16" fmla="*/ 190 w 190"/>
                                  <a:gd name="T17" fmla="*/ 59 h 184"/>
                                  <a:gd name="T18" fmla="*/ 190 w 190"/>
                                  <a:gd name="T19" fmla="*/ 59 h 184"/>
                                  <a:gd name="T20" fmla="*/ 186 w 190"/>
                                  <a:gd name="T21" fmla="*/ 59 h 184"/>
                                  <a:gd name="T22" fmla="*/ 186 w 190"/>
                                  <a:gd name="T23" fmla="*/ 59 h 184"/>
                                  <a:gd name="T24" fmla="*/ 186 w 190"/>
                                  <a:gd name="T25" fmla="*/ 54 h 184"/>
                                  <a:gd name="T26" fmla="*/ 184 w 190"/>
                                  <a:gd name="T27" fmla="*/ 52 h 184"/>
                                  <a:gd name="T28" fmla="*/ 179 w 190"/>
                                  <a:gd name="T29" fmla="*/ 50 h 184"/>
                                  <a:gd name="T30" fmla="*/ 179 w 190"/>
                                  <a:gd name="T31" fmla="*/ 50 h 184"/>
                                  <a:gd name="T32" fmla="*/ 123 w 190"/>
                                  <a:gd name="T33" fmla="*/ 50 h 184"/>
                                  <a:gd name="T34" fmla="*/ 123 w 190"/>
                                  <a:gd name="T35" fmla="*/ 50 h 184"/>
                                  <a:gd name="T36" fmla="*/ 123 w 190"/>
                                  <a:gd name="T37" fmla="*/ 171 h 184"/>
                                  <a:gd name="T38" fmla="*/ 123 w 190"/>
                                  <a:gd name="T39" fmla="*/ 171 h 184"/>
                                  <a:gd name="T40" fmla="*/ 125 w 190"/>
                                  <a:gd name="T41" fmla="*/ 176 h 184"/>
                                  <a:gd name="T42" fmla="*/ 127 w 190"/>
                                  <a:gd name="T43" fmla="*/ 178 h 184"/>
                                  <a:gd name="T44" fmla="*/ 132 w 190"/>
                                  <a:gd name="T45" fmla="*/ 178 h 184"/>
                                  <a:gd name="T46" fmla="*/ 132 w 190"/>
                                  <a:gd name="T47" fmla="*/ 178 h 184"/>
                                  <a:gd name="T48" fmla="*/ 132 w 190"/>
                                  <a:gd name="T49" fmla="*/ 184 h 184"/>
                                  <a:gd name="T50" fmla="*/ 132 w 190"/>
                                  <a:gd name="T51" fmla="*/ 184 h 184"/>
                                  <a:gd name="T52" fmla="*/ 60 w 190"/>
                                  <a:gd name="T53" fmla="*/ 184 h 184"/>
                                  <a:gd name="T54" fmla="*/ 60 w 190"/>
                                  <a:gd name="T55" fmla="*/ 184 h 184"/>
                                  <a:gd name="T56" fmla="*/ 60 w 190"/>
                                  <a:gd name="T57" fmla="*/ 178 h 184"/>
                                  <a:gd name="T58" fmla="*/ 60 w 190"/>
                                  <a:gd name="T59" fmla="*/ 178 h 184"/>
                                  <a:gd name="T60" fmla="*/ 67 w 190"/>
                                  <a:gd name="T61" fmla="*/ 178 h 184"/>
                                  <a:gd name="T62" fmla="*/ 69 w 190"/>
                                  <a:gd name="T63" fmla="*/ 176 h 184"/>
                                  <a:gd name="T64" fmla="*/ 69 w 190"/>
                                  <a:gd name="T65" fmla="*/ 171 h 184"/>
                                  <a:gd name="T66" fmla="*/ 69 w 190"/>
                                  <a:gd name="T67" fmla="*/ 171 h 184"/>
                                  <a:gd name="T68" fmla="*/ 69 w 190"/>
                                  <a:gd name="T69" fmla="*/ 50 h 184"/>
                                  <a:gd name="T70" fmla="*/ 69 w 190"/>
                                  <a:gd name="T71" fmla="*/ 50 h 184"/>
                                  <a:gd name="T72" fmla="*/ 13 w 190"/>
                                  <a:gd name="T73" fmla="*/ 50 h 184"/>
                                  <a:gd name="T74" fmla="*/ 13 w 190"/>
                                  <a:gd name="T75" fmla="*/ 50 h 184"/>
                                  <a:gd name="T76" fmla="*/ 9 w 190"/>
                                  <a:gd name="T77" fmla="*/ 52 h 184"/>
                                  <a:gd name="T78" fmla="*/ 7 w 190"/>
                                  <a:gd name="T79" fmla="*/ 54 h 184"/>
                                  <a:gd name="T80" fmla="*/ 4 w 190"/>
                                  <a:gd name="T81" fmla="*/ 59 h 184"/>
                                  <a:gd name="T82" fmla="*/ 4 w 190"/>
                                  <a:gd name="T83" fmla="*/ 59 h 184"/>
                                  <a:gd name="T84" fmla="*/ 0 w 190"/>
                                  <a:gd name="T85" fmla="*/ 59 h 184"/>
                                  <a:gd name="T86" fmla="*/ 0 w 190"/>
                                  <a:gd name="T87" fmla="*/ 59 h 184"/>
                                  <a:gd name="T88" fmla="*/ 0 w 190"/>
                                  <a:gd name="T89" fmla="*/ 0 h 184"/>
                                  <a:gd name="T90" fmla="*/ 0 w 190"/>
                                  <a:gd name="T91" fmla="*/ 0 h 184"/>
                                  <a:gd name="T92" fmla="*/ 4 w 190"/>
                                  <a:gd name="T93" fmla="*/ 0 h 184"/>
                                  <a:gd name="T94" fmla="*/ 4 w 190"/>
                                  <a:gd name="T95" fmla="*/ 0 h 184"/>
                                  <a:gd name="T96" fmla="*/ 7 w 190"/>
                                  <a:gd name="T97" fmla="*/ 5 h 184"/>
                                  <a:gd name="T98" fmla="*/ 9 w 190"/>
                                  <a:gd name="T99" fmla="*/ 9 h 184"/>
                                  <a:gd name="T100" fmla="*/ 13 w 190"/>
                                  <a:gd name="T101" fmla="*/ 9 h 184"/>
                                  <a:gd name="T102" fmla="*/ 179 w 190"/>
                                  <a:gd name="T103" fmla="*/ 9 h 1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190" h="184">
                                    <a:moveTo>
                                      <a:pt x="179" y="9"/>
                                    </a:moveTo>
                                    <a:lnTo>
                                      <a:pt x="179" y="9"/>
                                    </a:lnTo>
                                    <a:lnTo>
                                      <a:pt x="184" y="9"/>
                                    </a:lnTo>
                                    <a:lnTo>
                                      <a:pt x="186" y="5"/>
                                    </a:lnTo>
                                    <a:lnTo>
                                      <a:pt x="186" y="0"/>
                                    </a:lnTo>
                                    <a:lnTo>
                                      <a:pt x="186" y="0"/>
                                    </a:lnTo>
                                    <a:lnTo>
                                      <a:pt x="190" y="0"/>
                                    </a:lnTo>
                                    <a:lnTo>
                                      <a:pt x="190" y="0"/>
                                    </a:lnTo>
                                    <a:lnTo>
                                      <a:pt x="190" y="59"/>
                                    </a:lnTo>
                                    <a:lnTo>
                                      <a:pt x="190" y="59"/>
                                    </a:lnTo>
                                    <a:lnTo>
                                      <a:pt x="186" y="59"/>
                                    </a:lnTo>
                                    <a:lnTo>
                                      <a:pt x="186" y="59"/>
                                    </a:lnTo>
                                    <a:lnTo>
                                      <a:pt x="186" y="54"/>
                                    </a:lnTo>
                                    <a:lnTo>
                                      <a:pt x="184" y="52"/>
                                    </a:lnTo>
                                    <a:lnTo>
                                      <a:pt x="179" y="50"/>
                                    </a:lnTo>
                                    <a:lnTo>
                                      <a:pt x="179" y="50"/>
                                    </a:lnTo>
                                    <a:lnTo>
                                      <a:pt x="123" y="50"/>
                                    </a:lnTo>
                                    <a:lnTo>
                                      <a:pt x="123" y="50"/>
                                    </a:lnTo>
                                    <a:lnTo>
                                      <a:pt x="123" y="171"/>
                                    </a:lnTo>
                                    <a:lnTo>
                                      <a:pt x="123" y="171"/>
                                    </a:lnTo>
                                    <a:lnTo>
                                      <a:pt x="125" y="176"/>
                                    </a:lnTo>
                                    <a:lnTo>
                                      <a:pt x="127" y="178"/>
                                    </a:lnTo>
                                    <a:lnTo>
                                      <a:pt x="132" y="178"/>
                                    </a:lnTo>
                                    <a:lnTo>
                                      <a:pt x="132" y="178"/>
                                    </a:lnTo>
                                    <a:lnTo>
                                      <a:pt x="132" y="184"/>
                                    </a:lnTo>
                                    <a:lnTo>
                                      <a:pt x="132" y="184"/>
                                    </a:lnTo>
                                    <a:lnTo>
                                      <a:pt x="60" y="184"/>
                                    </a:lnTo>
                                    <a:lnTo>
                                      <a:pt x="60" y="184"/>
                                    </a:lnTo>
                                    <a:lnTo>
                                      <a:pt x="60" y="178"/>
                                    </a:lnTo>
                                    <a:lnTo>
                                      <a:pt x="60" y="178"/>
                                    </a:lnTo>
                                    <a:lnTo>
                                      <a:pt x="67" y="178"/>
                                    </a:lnTo>
                                    <a:lnTo>
                                      <a:pt x="69" y="176"/>
                                    </a:lnTo>
                                    <a:lnTo>
                                      <a:pt x="69" y="171"/>
                                    </a:lnTo>
                                    <a:lnTo>
                                      <a:pt x="69" y="171"/>
                                    </a:lnTo>
                                    <a:lnTo>
                                      <a:pt x="69" y="50"/>
                                    </a:lnTo>
                                    <a:lnTo>
                                      <a:pt x="69" y="50"/>
                                    </a:lnTo>
                                    <a:lnTo>
                                      <a:pt x="13" y="50"/>
                                    </a:lnTo>
                                    <a:lnTo>
                                      <a:pt x="13" y="50"/>
                                    </a:lnTo>
                                    <a:lnTo>
                                      <a:pt x="9" y="52"/>
                                    </a:lnTo>
                                    <a:lnTo>
                                      <a:pt x="7" y="54"/>
                                    </a:lnTo>
                                    <a:lnTo>
                                      <a:pt x="4" y="59"/>
                                    </a:lnTo>
                                    <a:lnTo>
                                      <a:pt x="4" y="59"/>
                                    </a:lnTo>
                                    <a:lnTo>
                                      <a:pt x="0" y="59"/>
                                    </a:lnTo>
                                    <a:lnTo>
                                      <a:pt x="0" y="59"/>
                                    </a:lnTo>
                                    <a:lnTo>
                                      <a:pt x="0" y="0"/>
                                    </a:lnTo>
                                    <a:lnTo>
                                      <a:pt x="0" y="0"/>
                                    </a:lnTo>
                                    <a:lnTo>
                                      <a:pt x="4" y="0"/>
                                    </a:lnTo>
                                    <a:lnTo>
                                      <a:pt x="4" y="0"/>
                                    </a:lnTo>
                                    <a:lnTo>
                                      <a:pt x="7" y="5"/>
                                    </a:lnTo>
                                    <a:lnTo>
                                      <a:pt x="9" y="9"/>
                                    </a:lnTo>
                                    <a:lnTo>
                                      <a:pt x="13" y="9"/>
                                    </a:lnTo>
                                    <a:lnTo>
                                      <a:pt x="179" y="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63"/>
                            <wps:cNvSpPr>
                              <a:spLocks noEditPoints="1"/>
                            </wps:cNvSpPr>
                            <wps:spPr bwMode="auto">
                              <a:xfrm>
                                <a:off x="535940" y="272415"/>
                                <a:ext cx="146685" cy="111125"/>
                              </a:xfrm>
                              <a:custGeom>
                                <a:avLst/>
                                <a:gdLst>
                                  <a:gd name="T0" fmla="*/ 164 w 231"/>
                                  <a:gd name="T1" fmla="*/ 175 h 175"/>
                                  <a:gd name="T2" fmla="*/ 164 w 231"/>
                                  <a:gd name="T3" fmla="*/ 175 h 175"/>
                                  <a:gd name="T4" fmla="*/ 164 w 231"/>
                                  <a:gd name="T5" fmla="*/ 169 h 175"/>
                                  <a:gd name="T6" fmla="*/ 164 w 231"/>
                                  <a:gd name="T7" fmla="*/ 169 h 175"/>
                                  <a:gd name="T8" fmla="*/ 169 w 231"/>
                                  <a:gd name="T9" fmla="*/ 169 h 175"/>
                                  <a:gd name="T10" fmla="*/ 171 w 231"/>
                                  <a:gd name="T11" fmla="*/ 167 h 175"/>
                                  <a:gd name="T12" fmla="*/ 171 w 231"/>
                                  <a:gd name="T13" fmla="*/ 167 h 175"/>
                                  <a:gd name="T14" fmla="*/ 167 w 231"/>
                                  <a:gd name="T15" fmla="*/ 156 h 175"/>
                                  <a:gd name="T16" fmla="*/ 158 w 231"/>
                                  <a:gd name="T17" fmla="*/ 139 h 175"/>
                                  <a:gd name="T18" fmla="*/ 158 w 231"/>
                                  <a:gd name="T19" fmla="*/ 139 h 175"/>
                                  <a:gd name="T20" fmla="*/ 67 w 231"/>
                                  <a:gd name="T21" fmla="*/ 139 h 175"/>
                                  <a:gd name="T22" fmla="*/ 67 w 231"/>
                                  <a:gd name="T23" fmla="*/ 139 h 175"/>
                                  <a:gd name="T24" fmla="*/ 61 w 231"/>
                                  <a:gd name="T25" fmla="*/ 156 h 175"/>
                                  <a:gd name="T26" fmla="*/ 56 w 231"/>
                                  <a:gd name="T27" fmla="*/ 162 h 175"/>
                                  <a:gd name="T28" fmla="*/ 54 w 231"/>
                                  <a:gd name="T29" fmla="*/ 167 h 175"/>
                                  <a:gd name="T30" fmla="*/ 54 w 231"/>
                                  <a:gd name="T31" fmla="*/ 167 h 175"/>
                                  <a:gd name="T32" fmla="*/ 56 w 231"/>
                                  <a:gd name="T33" fmla="*/ 169 h 175"/>
                                  <a:gd name="T34" fmla="*/ 61 w 231"/>
                                  <a:gd name="T35" fmla="*/ 169 h 175"/>
                                  <a:gd name="T36" fmla="*/ 61 w 231"/>
                                  <a:gd name="T37" fmla="*/ 169 h 175"/>
                                  <a:gd name="T38" fmla="*/ 61 w 231"/>
                                  <a:gd name="T39" fmla="*/ 175 h 175"/>
                                  <a:gd name="T40" fmla="*/ 61 w 231"/>
                                  <a:gd name="T41" fmla="*/ 175 h 175"/>
                                  <a:gd name="T42" fmla="*/ 0 w 231"/>
                                  <a:gd name="T43" fmla="*/ 175 h 175"/>
                                  <a:gd name="T44" fmla="*/ 0 w 231"/>
                                  <a:gd name="T45" fmla="*/ 175 h 175"/>
                                  <a:gd name="T46" fmla="*/ 0 w 231"/>
                                  <a:gd name="T47" fmla="*/ 169 h 175"/>
                                  <a:gd name="T48" fmla="*/ 0 w 231"/>
                                  <a:gd name="T49" fmla="*/ 169 h 175"/>
                                  <a:gd name="T50" fmla="*/ 7 w 231"/>
                                  <a:gd name="T51" fmla="*/ 169 h 175"/>
                                  <a:gd name="T52" fmla="*/ 9 w 231"/>
                                  <a:gd name="T53" fmla="*/ 167 h 175"/>
                                  <a:gd name="T54" fmla="*/ 9 w 231"/>
                                  <a:gd name="T55" fmla="*/ 167 h 175"/>
                                  <a:gd name="T56" fmla="*/ 56 w 231"/>
                                  <a:gd name="T57" fmla="*/ 63 h 175"/>
                                  <a:gd name="T58" fmla="*/ 72 w 231"/>
                                  <a:gd name="T59" fmla="*/ 26 h 175"/>
                                  <a:gd name="T60" fmla="*/ 78 w 231"/>
                                  <a:gd name="T61" fmla="*/ 9 h 175"/>
                                  <a:gd name="T62" fmla="*/ 78 w 231"/>
                                  <a:gd name="T63" fmla="*/ 9 h 175"/>
                                  <a:gd name="T64" fmla="*/ 78 w 231"/>
                                  <a:gd name="T65" fmla="*/ 7 h 175"/>
                                  <a:gd name="T66" fmla="*/ 72 w 231"/>
                                  <a:gd name="T67" fmla="*/ 4 h 175"/>
                                  <a:gd name="T68" fmla="*/ 72 w 231"/>
                                  <a:gd name="T69" fmla="*/ 4 h 175"/>
                                  <a:gd name="T70" fmla="*/ 72 w 231"/>
                                  <a:gd name="T71" fmla="*/ 0 h 175"/>
                                  <a:gd name="T72" fmla="*/ 72 w 231"/>
                                  <a:gd name="T73" fmla="*/ 0 h 175"/>
                                  <a:gd name="T74" fmla="*/ 156 w 231"/>
                                  <a:gd name="T75" fmla="*/ 0 h 175"/>
                                  <a:gd name="T76" fmla="*/ 156 w 231"/>
                                  <a:gd name="T77" fmla="*/ 0 h 175"/>
                                  <a:gd name="T78" fmla="*/ 156 w 231"/>
                                  <a:gd name="T79" fmla="*/ 4 h 175"/>
                                  <a:gd name="T80" fmla="*/ 156 w 231"/>
                                  <a:gd name="T81" fmla="*/ 4 h 175"/>
                                  <a:gd name="T82" fmla="*/ 151 w 231"/>
                                  <a:gd name="T83" fmla="*/ 7 h 175"/>
                                  <a:gd name="T84" fmla="*/ 149 w 231"/>
                                  <a:gd name="T85" fmla="*/ 9 h 175"/>
                                  <a:gd name="T86" fmla="*/ 149 w 231"/>
                                  <a:gd name="T87" fmla="*/ 9 h 175"/>
                                  <a:gd name="T88" fmla="*/ 158 w 231"/>
                                  <a:gd name="T89" fmla="*/ 30 h 175"/>
                                  <a:gd name="T90" fmla="*/ 179 w 231"/>
                                  <a:gd name="T91" fmla="*/ 76 h 175"/>
                                  <a:gd name="T92" fmla="*/ 223 w 231"/>
                                  <a:gd name="T93" fmla="*/ 167 h 175"/>
                                  <a:gd name="T94" fmla="*/ 223 w 231"/>
                                  <a:gd name="T95" fmla="*/ 167 h 175"/>
                                  <a:gd name="T96" fmla="*/ 227 w 231"/>
                                  <a:gd name="T97" fmla="*/ 169 h 175"/>
                                  <a:gd name="T98" fmla="*/ 231 w 231"/>
                                  <a:gd name="T99" fmla="*/ 169 h 175"/>
                                  <a:gd name="T100" fmla="*/ 231 w 231"/>
                                  <a:gd name="T101" fmla="*/ 169 h 175"/>
                                  <a:gd name="T102" fmla="*/ 231 w 231"/>
                                  <a:gd name="T103" fmla="*/ 175 h 175"/>
                                  <a:gd name="T104" fmla="*/ 164 w 231"/>
                                  <a:gd name="T105" fmla="*/ 175 h 175"/>
                                  <a:gd name="T106" fmla="*/ 145 w 231"/>
                                  <a:gd name="T107" fmla="*/ 110 h 175"/>
                                  <a:gd name="T108" fmla="*/ 145 w 231"/>
                                  <a:gd name="T109" fmla="*/ 110 h 175"/>
                                  <a:gd name="T110" fmla="*/ 113 w 231"/>
                                  <a:gd name="T111" fmla="*/ 41 h 175"/>
                                  <a:gd name="T112" fmla="*/ 113 w 231"/>
                                  <a:gd name="T113" fmla="*/ 41 h 175"/>
                                  <a:gd name="T114" fmla="*/ 80 w 231"/>
                                  <a:gd name="T115" fmla="*/ 110 h 175"/>
                                  <a:gd name="T116" fmla="*/ 145 w 231"/>
                                  <a:gd name="T117" fmla="*/ 110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31" h="175">
                                    <a:moveTo>
                                      <a:pt x="164" y="175"/>
                                    </a:moveTo>
                                    <a:lnTo>
                                      <a:pt x="164" y="175"/>
                                    </a:lnTo>
                                    <a:lnTo>
                                      <a:pt x="164" y="169"/>
                                    </a:lnTo>
                                    <a:lnTo>
                                      <a:pt x="164" y="169"/>
                                    </a:lnTo>
                                    <a:lnTo>
                                      <a:pt x="169" y="169"/>
                                    </a:lnTo>
                                    <a:lnTo>
                                      <a:pt x="171" y="167"/>
                                    </a:lnTo>
                                    <a:lnTo>
                                      <a:pt x="171" y="167"/>
                                    </a:lnTo>
                                    <a:lnTo>
                                      <a:pt x="167" y="156"/>
                                    </a:lnTo>
                                    <a:lnTo>
                                      <a:pt x="158" y="139"/>
                                    </a:lnTo>
                                    <a:lnTo>
                                      <a:pt x="158" y="139"/>
                                    </a:lnTo>
                                    <a:lnTo>
                                      <a:pt x="67" y="139"/>
                                    </a:lnTo>
                                    <a:lnTo>
                                      <a:pt x="67" y="139"/>
                                    </a:lnTo>
                                    <a:lnTo>
                                      <a:pt x="61" y="156"/>
                                    </a:lnTo>
                                    <a:lnTo>
                                      <a:pt x="56" y="162"/>
                                    </a:lnTo>
                                    <a:lnTo>
                                      <a:pt x="54" y="167"/>
                                    </a:lnTo>
                                    <a:lnTo>
                                      <a:pt x="54" y="167"/>
                                    </a:lnTo>
                                    <a:lnTo>
                                      <a:pt x="56" y="169"/>
                                    </a:lnTo>
                                    <a:lnTo>
                                      <a:pt x="61" y="169"/>
                                    </a:lnTo>
                                    <a:lnTo>
                                      <a:pt x="61" y="169"/>
                                    </a:lnTo>
                                    <a:lnTo>
                                      <a:pt x="61" y="175"/>
                                    </a:lnTo>
                                    <a:lnTo>
                                      <a:pt x="61" y="175"/>
                                    </a:lnTo>
                                    <a:lnTo>
                                      <a:pt x="0" y="175"/>
                                    </a:lnTo>
                                    <a:lnTo>
                                      <a:pt x="0" y="175"/>
                                    </a:lnTo>
                                    <a:lnTo>
                                      <a:pt x="0" y="169"/>
                                    </a:lnTo>
                                    <a:lnTo>
                                      <a:pt x="0" y="169"/>
                                    </a:lnTo>
                                    <a:lnTo>
                                      <a:pt x="7" y="169"/>
                                    </a:lnTo>
                                    <a:lnTo>
                                      <a:pt x="9" y="167"/>
                                    </a:lnTo>
                                    <a:lnTo>
                                      <a:pt x="9" y="167"/>
                                    </a:lnTo>
                                    <a:lnTo>
                                      <a:pt x="56" y="63"/>
                                    </a:lnTo>
                                    <a:lnTo>
                                      <a:pt x="72" y="26"/>
                                    </a:lnTo>
                                    <a:lnTo>
                                      <a:pt x="78" y="9"/>
                                    </a:lnTo>
                                    <a:lnTo>
                                      <a:pt x="78" y="9"/>
                                    </a:lnTo>
                                    <a:lnTo>
                                      <a:pt x="78" y="7"/>
                                    </a:lnTo>
                                    <a:lnTo>
                                      <a:pt x="72" y="4"/>
                                    </a:lnTo>
                                    <a:lnTo>
                                      <a:pt x="72" y="4"/>
                                    </a:lnTo>
                                    <a:lnTo>
                                      <a:pt x="72" y="0"/>
                                    </a:lnTo>
                                    <a:lnTo>
                                      <a:pt x="72" y="0"/>
                                    </a:lnTo>
                                    <a:lnTo>
                                      <a:pt x="156" y="0"/>
                                    </a:lnTo>
                                    <a:lnTo>
                                      <a:pt x="156" y="0"/>
                                    </a:lnTo>
                                    <a:lnTo>
                                      <a:pt x="156" y="4"/>
                                    </a:lnTo>
                                    <a:lnTo>
                                      <a:pt x="156" y="4"/>
                                    </a:lnTo>
                                    <a:lnTo>
                                      <a:pt x="151" y="7"/>
                                    </a:lnTo>
                                    <a:lnTo>
                                      <a:pt x="149" y="9"/>
                                    </a:lnTo>
                                    <a:lnTo>
                                      <a:pt x="149" y="9"/>
                                    </a:lnTo>
                                    <a:lnTo>
                                      <a:pt x="158" y="30"/>
                                    </a:lnTo>
                                    <a:lnTo>
                                      <a:pt x="179" y="76"/>
                                    </a:lnTo>
                                    <a:lnTo>
                                      <a:pt x="223" y="167"/>
                                    </a:lnTo>
                                    <a:lnTo>
                                      <a:pt x="223" y="167"/>
                                    </a:lnTo>
                                    <a:lnTo>
                                      <a:pt x="227" y="169"/>
                                    </a:lnTo>
                                    <a:lnTo>
                                      <a:pt x="231" y="169"/>
                                    </a:lnTo>
                                    <a:lnTo>
                                      <a:pt x="231" y="169"/>
                                    </a:lnTo>
                                    <a:lnTo>
                                      <a:pt x="231" y="175"/>
                                    </a:lnTo>
                                    <a:lnTo>
                                      <a:pt x="164" y="175"/>
                                    </a:lnTo>
                                    <a:close/>
                                    <a:moveTo>
                                      <a:pt x="145" y="110"/>
                                    </a:moveTo>
                                    <a:lnTo>
                                      <a:pt x="145" y="110"/>
                                    </a:lnTo>
                                    <a:lnTo>
                                      <a:pt x="113" y="41"/>
                                    </a:lnTo>
                                    <a:lnTo>
                                      <a:pt x="113" y="41"/>
                                    </a:lnTo>
                                    <a:lnTo>
                                      <a:pt x="80" y="110"/>
                                    </a:lnTo>
                                    <a:lnTo>
                                      <a:pt x="145" y="11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64"/>
                            <wps:cNvSpPr>
                              <a:spLocks/>
                            </wps:cNvSpPr>
                            <wps:spPr bwMode="auto">
                              <a:xfrm>
                                <a:off x="690880" y="271145"/>
                                <a:ext cx="118110" cy="114300"/>
                              </a:xfrm>
                              <a:custGeom>
                                <a:avLst/>
                                <a:gdLst>
                                  <a:gd name="T0" fmla="*/ 18 w 186"/>
                                  <a:gd name="T1" fmla="*/ 117 h 180"/>
                                  <a:gd name="T2" fmla="*/ 22 w 186"/>
                                  <a:gd name="T3" fmla="*/ 119 h 180"/>
                                  <a:gd name="T4" fmla="*/ 22 w 186"/>
                                  <a:gd name="T5" fmla="*/ 123 h 180"/>
                                  <a:gd name="T6" fmla="*/ 30 w 186"/>
                                  <a:gd name="T7" fmla="*/ 132 h 180"/>
                                  <a:gd name="T8" fmla="*/ 74 w 186"/>
                                  <a:gd name="T9" fmla="*/ 143 h 180"/>
                                  <a:gd name="T10" fmla="*/ 100 w 186"/>
                                  <a:gd name="T11" fmla="*/ 143 h 180"/>
                                  <a:gd name="T12" fmla="*/ 121 w 186"/>
                                  <a:gd name="T13" fmla="*/ 141 h 180"/>
                                  <a:gd name="T14" fmla="*/ 134 w 186"/>
                                  <a:gd name="T15" fmla="*/ 132 h 180"/>
                                  <a:gd name="T16" fmla="*/ 134 w 186"/>
                                  <a:gd name="T17" fmla="*/ 125 h 180"/>
                                  <a:gd name="T18" fmla="*/ 130 w 186"/>
                                  <a:gd name="T19" fmla="*/ 117 h 180"/>
                                  <a:gd name="T20" fmla="*/ 115 w 186"/>
                                  <a:gd name="T21" fmla="*/ 112 h 180"/>
                                  <a:gd name="T22" fmla="*/ 46 w 186"/>
                                  <a:gd name="T23" fmla="*/ 102 h 180"/>
                                  <a:gd name="T24" fmla="*/ 26 w 186"/>
                                  <a:gd name="T25" fmla="*/ 93 h 180"/>
                                  <a:gd name="T26" fmla="*/ 11 w 186"/>
                                  <a:gd name="T27" fmla="*/ 80 h 180"/>
                                  <a:gd name="T28" fmla="*/ 5 w 186"/>
                                  <a:gd name="T29" fmla="*/ 58 h 180"/>
                                  <a:gd name="T30" fmla="*/ 7 w 186"/>
                                  <a:gd name="T31" fmla="*/ 50 h 180"/>
                                  <a:gd name="T32" fmla="*/ 15 w 186"/>
                                  <a:gd name="T33" fmla="*/ 30 h 180"/>
                                  <a:gd name="T34" fmla="*/ 37 w 186"/>
                                  <a:gd name="T35" fmla="*/ 13 h 180"/>
                                  <a:gd name="T36" fmla="*/ 71 w 186"/>
                                  <a:gd name="T37" fmla="*/ 2 h 180"/>
                                  <a:gd name="T38" fmla="*/ 93 w 186"/>
                                  <a:gd name="T39" fmla="*/ 0 h 180"/>
                                  <a:gd name="T40" fmla="*/ 145 w 186"/>
                                  <a:gd name="T41" fmla="*/ 6 h 180"/>
                                  <a:gd name="T42" fmla="*/ 173 w 186"/>
                                  <a:gd name="T43" fmla="*/ 11 h 180"/>
                                  <a:gd name="T44" fmla="*/ 179 w 186"/>
                                  <a:gd name="T45" fmla="*/ 9 h 180"/>
                                  <a:gd name="T46" fmla="*/ 182 w 186"/>
                                  <a:gd name="T47" fmla="*/ 4 h 180"/>
                                  <a:gd name="T48" fmla="*/ 186 w 186"/>
                                  <a:gd name="T49" fmla="*/ 6 h 180"/>
                                  <a:gd name="T50" fmla="*/ 162 w 186"/>
                                  <a:gd name="T51" fmla="*/ 56 h 180"/>
                                  <a:gd name="T52" fmla="*/ 156 w 186"/>
                                  <a:gd name="T53" fmla="*/ 54 h 180"/>
                                  <a:gd name="T54" fmla="*/ 158 w 186"/>
                                  <a:gd name="T55" fmla="*/ 50 h 180"/>
                                  <a:gd name="T56" fmla="*/ 154 w 186"/>
                                  <a:gd name="T57" fmla="*/ 47 h 180"/>
                                  <a:gd name="T58" fmla="*/ 123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1 w 186"/>
                                  <a:gd name="T91" fmla="*/ 177 h 180"/>
                                  <a:gd name="T92" fmla="*/ 13 w 186"/>
                                  <a:gd name="T93" fmla="*/ 164 h 180"/>
                                  <a:gd name="T94" fmla="*/ 9 w 186"/>
                                  <a:gd name="T95" fmla="*/ 167 h 180"/>
                                  <a:gd name="T96" fmla="*/ 5 w 186"/>
                                  <a:gd name="T97" fmla="*/ 171 h 180"/>
                                  <a:gd name="T98" fmla="*/ 18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8" y="117"/>
                                    </a:moveTo>
                                    <a:lnTo>
                                      <a:pt x="18" y="117"/>
                                    </a:lnTo>
                                    <a:lnTo>
                                      <a:pt x="22" y="119"/>
                                    </a:lnTo>
                                    <a:lnTo>
                                      <a:pt x="22" y="119"/>
                                    </a:lnTo>
                                    <a:lnTo>
                                      <a:pt x="22" y="123"/>
                                    </a:lnTo>
                                    <a:lnTo>
                                      <a:pt x="22" y="123"/>
                                    </a:lnTo>
                                    <a:lnTo>
                                      <a:pt x="24" y="128"/>
                                    </a:lnTo>
                                    <a:lnTo>
                                      <a:pt x="30" y="132"/>
                                    </a:lnTo>
                                    <a:lnTo>
                                      <a:pt x="50" y="136"/>
                                    </a:lnTo>
                                    <a:lnTo>
                                      <a:pt x="74" y="143"/>
                                    </a:lnTo>
                                    <a:lnTo>
                                      <a:pt x="100" y="143"/>
                                    </a:lnTo>
                                    <a:lnTo>
                                      <a:pt x="100" y="143"/>
                                    </a:lnTo>
                                    <a:lnTo>
                                      <a:pt x="108" y="143"/>
                                    </a:lnTo>
                                    <a:lnTo>
                                      <a:pt x="121" y="141"/>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1" y="2"/>
                                    </a:lnTo>
                                    <a:lnTo>
                                      <a:pt x="93" y="0"/>
                                    </a:lnTo>
                                    <a:lnTo>
                                      <a:pt x="93" y="0"/>
                                    </a:lnTo>
                                    <a:lnTo>
                                      <a:pt x="121" y="2"/>
                                    </a:lnTo>
                                    <a:lnTo>
                                      <a:pt x="145" y="6"/>
                                    </a:lnTo>
                                    <a:lnTo>
                                      <a:pt x="173" y="11"/>
                                    </a:lnTo>
                                    <a:lnTo>
                                      <a:pt x="173" y="11"/>
                                    </a:lnTo>
                                    <a:lnTo>
                                      <a:pt x="177" y="11"/>
                                    </a:lnTo>
                                    <a:lnTo>
                                      <a:pt x="179" y="9"/>
                                    </a:lnTo>
                                    <a:lnTo>
                                      <a:pt x="182" y="4"/>
                                    </a:lnTo>
                                    <a:lnTo>
                                      <a:pt x="182" y="4"/>
                                    </a:lnTo>
                                    <a:lnTo>
                                      <a:pt x="186" y="6"/>
                                    </a:lnTo>
                                    <a:lnTo>
                                      <a:pt x="186" y="6"/>
                                    </a:lnTo>
                                    <a:lnTo>
                                      <a:pt x="162" y="56"/>
                                    </a:lnTo>
                                    <a:lnTo>
                                      <a:pt x="162" y="56"/>
                                    </a:lnTo>
                                    <a:lnTo>
                                      <a:pt x="156" y="54"/>
                                    </a:lnTo>
                                    <a:lnTo>
                                      <a:pt x="156" y="54"/>
                                    </a:lnTo>
                                    <a:lnTo>
                                      <a:pt x="158" y="54"/>
                                    </a:lnTo>
                                    <a:lnTo>
                                      <a:pt x="158" y="50"/>
                                    </a:lnTo>
                                    <a:lnTo>
                                      <a:pt x="158" y="50"/>
                                    </a:lnTo>
                                    <a:lnTo>
                                      <a:pt x="154" y="47"/>
                                    </a:lnTo>
                                    <a:lnTo>
                                      <a:pt x="141" y="41"/>
                                    </a:lnTo>
                                    <a:lnTo>
                                      <a:pt x="123"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1" y="177"/>
                                    </a:lnTo>
                                    <a:lnTo>
                                      <a:pt x="43" y="173"/>
                                    </a:lnTo>
                                    <a:lnTo>
                                      <a:pt x="13" y="164"/>
                                    </a:lnTo>
                                    <a:lnTo>
                                      <a:pt x="13" y="164"/>
                                    </a:lnTo>
                                    <a:lnTo>
                                      <a:pt x="9" y="167"/>
                                    </a:lnTo>
                                    <a:lnTo>
                                      <a:pt x="5" y="171"/>
                                    </a:lnTo>
                                    <a:lnTo>
                                      <a:pt x="5" y="171"/>
                                    </a:lnTo>
                                    <a:lnTo>
                                      <a:pt x="0" y="169"/>
                                    </a:lnTo>
                                    <a:lnTo>
                                      <a:pt x="18"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65"/>
                            <wps:cNvSpPr>
                              <a:spLocks/>
                            </wps:cNvSpPr>
                            <wps:spPr bwMode="auto">
                              <a:xfrm>
                                <a:off x="812800" y="272415"/>
                                <a:ext cx="138430" cy="111125"/>
                              </a:xfrm>
                              <a:custGeom>
                                <a:avLst/>
                                <a:gdLst>
                                  <a:gd name="T0" fmla="*/ 141 w 218"/>
                                  <a:gd name="T1" fmla="*/ 162 h 175"/>
                                  <a:gd name="T2" fmla="*/ 141 w 218"/>
                                  <a:gd name="T3" fmla="*/ 162 h 175"/>
                                  <a:gd name="T4" fmla="*/ 143 w 218"/>
                                  <a:gd name="T5" fmla="*/ 167 h 175"/>
                                  <a:gd name="T6" fmla="*/ 145 w 218"/>
                                  <a:gd name="T7" fmla="*/ 169 h 175"/>
                                  <a:gd name="T8" fmla="*/ 149 w 218"/>
                                  <a:gd name="T9" fmla="*/ 169 h 175"/>
                                  <a:gd name="T10" fmla="*/ 149 w 218"/>
                                  <a:gd name="T11" fmla="*/ 169 h 175"/>
                                  <a:gd name="T12" fmla="*/ 149 w 218"/>
                                  <a:gd name="T13" fmla="*/ 175 h 175"/>
                                  <a:gd name="T14" fmla="*/ 149 w 218"/>
                                  <a:gd name="T15" fmla="*/ 175 h 175"/>
                                  <a:gd name="T16" fmla="*/ 80 w 218"/>
                                  <a:gd name="T17" fmla="*/ 175 h 175"/>
                                  <a:gd name="T18" fmla="*/ 80 w 218"/>
                                  <a:gd name="T19" fmla="*/ 175 h 175"/>
                                  <a:gd name="T20" fmla="*/ 80 w 218"/>
                                  <a:gd name="T21" fmla="*/ 169 h 175"/>
                                  <a:gd name="T22" fmla="*/ 80 w 218"/>
                                  <a:gd name="T23" fmla="*/ 169 h 175"/>
                                  <a:gd name="T24" fmla="*/ 87 w 218"/>
                                  <a:gd name="T25" fmla="*/ 169 h 175"/>
                                  <a:gd name="T26" fmla="*/ 89 w 218"/>
                                  <a:gd name="T27" fmla="*/ 167 h 175"/>
                                  <a:gd name="T28" fmla="*/ 89 w 218"/>
                                  <a:gd name="T29" fmla="*/ 162 h 175"/>
                                  <a:gd name="T30" fmla="*/ 89 w 218"/>
                                  <a:gd name="T31" fmla="*/ 162 h 175"/>
                                  <a:gd name="T32" fmla="*/ 89 w 218"/>
                                  <a:gd name="T33" fmla="*/ 110 h 175"/>
                                  <a:gd name="T34" fmla="*/ 89 w 218"/>
                                  <a:gd name="T35" fmla="*/ 110 h 175"/>
                                  <a:gd name="T36" fmla="*/ 13 w 218"/>
                                  <a:gd name="T37" fmla="*/ 9 h 175"/>
                                  <a:gd name="T38" fmla="*/ 13 w 218"/>
                                  <a:gd name="T39" fmla="*/ 9 h 175"/>
                                  <a:gd name="T40" fmla="*/ 11 w 218"/>
                                  <a:gd name="T41" fmla="*/ 7 h 175"/>
                                  <a:gd name="T42" fmla="*/ 9 w 218"/>
                                  <a:gd name="T43" fmla="*/ 7 h 175"/>
                                  <a:gd name="T44" fmla="*/ 0 w 218"/>
                                  <a:gd name="T45" fmla="*/ 4 h 175"/>
                                  <a:gd name="T46" fmla="*/ 0 w 218"/>
                                  <a:gd name="T47" fmla="*/ 4 h 175"/>
                                  <a:gd name="T48" fmla="*/ 0 w 218"/>
                                  <a:gd name="T49" fmla="*/ 0 h 175"/>
                                  <a:gd name="T50" fmla="*/ 0 w 218"/>
                                  <a:gd name="T51" fmla="*/ 0 h 175"/>
                                  <a:gd name="T52" fmla="*/ 87 w 218"/>
                                  <a:gd name="T53" fmla="*/ 0 h 175"/>
                                  <a:gd name="T54" fmla="*/ 87 w 218"/>
                                  <a:gd name="T55" fmla="*/ 0 h 175"/>
                                  <a:gd name="T56" fmla="*/ 87 w 218"/>
                                  <a:gd name="T57" fmla="*/ 4 h 175"/>
                                  <a:gd name="T58" fmla="*/ 87 w 218"/>
                                  <a:gd name="T59" fmla="*/ 4 h 175"/>
                                  <a:gd name="T60" fmla="*/ 80 w 218"/>
                                  <a:gd name="T61" fmla="*/ 7 h 175"/>
                                  <a:gd name="T62" fmla="*/ 78 w 218"/>
                                  <a:gd name="T63" fmla="*/ 7 h 175"/>
                                  <a:gd name="T64" fmla="*/ 76 w 218"/>
                                  <a:gd name="T65" fmla="*/ 9 h 175"/>
                                  <a:gd name="T66" fmla="*/ 76 w 218"/>
                                  <a:gd name="T67" fmla="*/ 9 h 175"/>
                                  <a:gd name="T68" fmla="*/ 80 w 218"/>
                                  <a:gd name="T69" fmla="*/ 17 h 175"/>
                                  <a:gd name="T70" fmla="*/ 91 w 218"/>
                                  <a:gd name="T71" fmla="*/ 30 h 175"/>
                                  <a:gd name="T72" fmla="*/ 115 w 218"/>
                                  <a:gd name="T73" fmla="*/ 63 h 175"/>
                                  <a:gd name="T74" fmla="*/ 115 w 218"/>
                                  <a:gd name="T75" fmla="*/ 63 h 175"/>
                                  <a:gd name="T76" fmla="*/ 134 w 218"/>
                                  <a:gd name="T77" fmla="*/ 35 h 175"/>
                                  <a:gd name="T78" fmla="*/ 145 w 218"/>
                                  <a:gd name="T79" fmla="*/ 19 h 175"/>
                                  <a:gd name="T80" fmla="*/ 149 w 218"/>
                                  <a:gd name="T81" fmla="*/ 9 h 175"/>
                                  <a:gd name="T82" fmla="*/ 149 w 218"/>
                                  <a:gd name="T83" fmla="*/ 9 h 175"/>
                                  <a:gd name="T84" fmla="*/ 149 w 218"/>
                                  <a:gd name="T85" fmla="*/ 7 h 175"/>
                                  <a:gd name="T86" fmla="*/ 147 w 218"/>
                                  <a:gd name="T87" fmla="*/ 7 h 175"/>
                                  <a:gd name="T88" fmla="*/ 141 w 218"/>
                                  <a:gd name="T89" fmla="*/ 4 h 175"/>
                                  <a:gd name="T90" fmla="*/ 141 w 218"/>
                                  <a:gd name="T91" fmla="*/ 4 h 175"/>
                                  <a:gd name="T92" fmla="*/ 141 w 218"/>
                                  <a:gd name="T93" fmla="*/ 0 h 175"/>
                                  <a:gd name="T94" fmla="*/ 141 w 218"/>
                                  <a:gd name="T95" fmla="*/ 0 h 175"/>
                                  <a:gd name="T96" fmla="*/ 218 w 218"/>
                                  <a:gd name="T97" fmla="*/ 0 h 175"/>
                                  <a:gd name="T98" fmla="*/ 218 w 218"/>
                                  <a:gd name="T99" fmla="*/ 0 h 175"/>
                                  <a:gd name="T100" fmla="*/ 218 w 218"/>
                                  <a:gd name="T101" fmla="*/ 4 h 175"/>
                                  <a:gd name="T102" fmla="*/ 218 w 218"/>
                                  <a:gd name="T103" fmla="*/ 4 h 175"/>
                                  <a:gd name="T104" fmla="*/ 214 w 218"/>
                                  <a:gd name="T105" fmla="*/ 7 h 175"/>
                                  <a:gd name="T106" fmla="*/ 210 w 218"/>
                                  <a:gd name="T107" fmla="*/ 7 h 175"/>
                                  <a:gd name="T108" fmla="*/ 208 w 218"/>
                                  <a:gd name="T109" fmla="*/ 9 h 175"/>
                                  <a:gd name="T110" fmla="*/ 208 w 218"/>
                                  <a:gd name="T111" fmla="*/ 9 h 175"/>
                                  <a:gd name="T112" fmla="*/ 141 w 218"/>
                                  <a:gd name="T113" fmla="*/ 110 h 175"/>
                                  <a:gd name="T114" fmla="*/ 141 w 218"/>
                                  <a:gd name="T115" fmla="*/ 162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18" h="175">
                                    <a:moveTo>
                                      <a:pt x="141" y="162"/>
                                    </a:moveTo>
                                    <a:lnTo>
                                      <a:pt x="141" y="162"/>
                                    </a:lnTo>
                                    <a:lnTo>
                                      <a:pt x="143" y="167"/>
                                    </a:lnTo>
                                    <a:lnTo>
                                      <a:pt x="145" y="169"/>
                                    </a:lnTo>
                                    <a:lnTo>
                                      <a:pt x="149" y="169"/>
                                    </a:lnTo>
                                    <a:lnTo>
                                      <a:pt x="149" y="169"/>
                                    </a:lnTo>
                                    <a:lnTo>
                                      <a:pt x="149" y="175"/>
                                    </a:lnTo>
                                    <a:lnTo>
                                      <a:pt x="149" y="175"/>
                                    </a:lnTo>
                                    <a:lnTo>
                                      <a:pt x="80" y="175"/>
                                    </a:lnTo>
                                    <a:lnTo>
                                      <a:pt x="80" y="175"/>
                                    </a:lnTo>
                                    <a:lnTo>
                                      <a:pt x="80" y="169"/>
                                    </a:lnTo>
                                    <a:lnTo>
                                      <a:pt x="80" y="169"/>
                                    </a:lnTo>
                                    <a:lnTo>
                                      <a:pt x="87" y="169"/>
                                    </a:lnTo>
                                    <a:lnTo>
                                      <a:pt x="89" y="167"/>
                                    </a:lnTo>
                                    <a:lnTo>
                                      <a:pt x="89" y="162"/>
                                    </a:lnTo>
                                    <a:lnTo>
                                      <a:pt x="89" y="162"/>
                                    </a:lnTo>
                                    <a:lnTo>
                                      <a:pt x="89" y="110"/>
                                    </a:lnTo>
                                    <a:lnTo>
                                      <a:pt x="89" y="110"/>
                                    </a:lnTo>
                                    <a:lnTo>
                                      <a:pt x="13" y="9"/>
                                    </a:lnTo>
                                    <a:lnTo>
                                      <a:pt x="13" y="9"/>
                                    </a:lnTo>
                                    <a:lnTo>
                                      <a:pt x="11" y="7"/>
                                    </a:lnTo>
                                    <a:lnTo>
                                      <a:pt x="9" y="7"/>
                                    </a:lnTo>
                                    <a:lnTo>
                                      <a:pt x="0" y="4"/>
                                    </a:lnTo>
                                    <a:lnTo>
                                      <a:pt x="0" y="4"/>
                                    </a:lnTo>
                                    <a:lnTo>
                                      <a:pt x="0" y="0"/>
                                    </a:lnTo>
                                    <a:lnTo>
                                      <a:pt x="0" y="0"/>
                                    </a:lnTo>
                                    <a:lnTo>
                                      <a:pt x="87" y="0"/>
                                    </a:lnTo>
                                    <a:lnTo>
                                      <a:pt x="87" y="0"/>
                                    </a:lnTo>
                                    <a:lnTo>
                                      <a:pt x="87" y="4"/>
                                    </a:lnTo>
                                    <a:lnTo>
                                      <a:pt x="87" y="4"/>
                                    </a:lnTo>
                                    <a:lnTo>
                                      <a:pt x="80" y="7"/>
                                    </a:lnTo>
                                    <a:lnTo>
                                      <a:pt x="78" y="7"/>
                                    </a:lnTo>
                                    <a:lnTo>
                                      <a:pt x="76" y="9"/>
                                    </a:lnTo>
                                    <a:lnTo>
                                      <a:pt x="76" y="9"/>
                                    </a:lnTo>
                                    <a:lnTo>
                                      <a:pt x="80" y="17"/>
                                    </a:lnTo>
                                    <a:lnTo>
                                      <a:pt x="91" y="30"/>
                                    </a:lnTo>
                                    <a:lnTo>
                                      <a:pt x="115" y="63"/>
                                    </a:lnTo>
                                    <a:lnTo>
                                      <a:pt x="115" y="63"/>
                                    </a:lnTo>
                                    <a:lnTo>
                                      <a:pt x="134" y="35"/>
                                    </a:lnTo>
                                    <a:lnTo>
                                      <a:pt x="145" y="19"/>
                                    </a:lnTo>
                                    <a:lnTo>
                                      <a:pt x="149" y="9"/>
                                    </a:lnTo>
                                    <a:lnTo>
                                      <a:pt x="149" y="9"/>
                                    </a:lnTo>
                                    <a:lnTo>
                                      <a:pt x="149" y="7"/>
                                    </a:lnTo>
                                    <a:lnTo>
                                      <a:pt x="147" y="7"/>
                                    </a:lnTo>
                                    <a:lnTo>
                                      <a:pt x="141" y="4"/>
                                    </a:lnTo>
                                    <a:lnTo>
                                      <a:pt x="141" y="4"/>
                                    </a:lnTo>
                                    <a:lnTo>
                                      <a:pt x="141" y="0"/>
                                    </a:lnTo>
                                    <a:lnTo>
                                      <a:pt x="141" y="0"/>
                                    </a:lnTo>
                                    <a:lnTo>
                                      <a:pt x="218" y="0"/>
                                    </a:lnTo>
                                    <a:lnTo>
                                      <a:pt x="218" y="0"/>
                                    </a:lnTo>
                                    <a:lnTo>
                                      <a:pt x="218" y="4"/>
                                    </a:lnTo>
                                    <a:lnTo>
                                      <a:pt x="218" y="4"/>
                                    </a:lnTo>
                                    <a:lnTo>
                                      <a:pt x="214" y="7"/>
                                    </a:lnTo>
                                    <a:lnTo>
                                      <a:pt x="210" y="7"/>
                                    </a:lnTo>
                                    <a:lnTo>
                                      <a:pt x="208" y="9"/>
                                    </a:lnTo>
                                    <a:lnTo>
                                      <a:pt x="208" y="9"/>
                                    </a:lnTo>
                                    <a:lnTo>
                                      <a:pt x="141" y="110"/>
                                    </a:lnTo>
                                    <a:lnTo>
                                      <a:pt x="141" y="162"/>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66"/>
                            <wps:cNvSpPr>
                              <a:spLocks/>
                            </wps:cNvSpPr>
                            <wps:spPr bwMode="auto">
                              <a:xfrm>
                                <a:off x="958215" y="271145"/>
                                <a:ext cx="118110" cy="114300"/>
                              </a:xfrm>
                              <a:custGeom>
                                <a:avLst/>
                                <a:gdLst>
                                  <a:gd name="T0" fmla="*/ 15 w 186"/>
                                  <a:gd name="T1" fmla="*/ 117 h 180"/>
                                  <a:gd name="T2" fmla="*/ 22 w 186"/>
                                  <a:gd name="T3" fmla="*/ 119 h 180"/>
                                  <a:gd name="T4" fmla="*/ 22 w 186"/>
                                  <a:gd name="T5" fmla="*/ 123 h 180"/>
                                  <a:gd name="T6" fmla="*/ 31 w 186"/>
                                  <a:gd name="T7" fmla="*/ 132 h 180"/>
                                  <a:gd name="T8" fmla="*/ 74 w 186"/>
                                  <a:gd name="T9" fmla="*/ 143 h 180"/>
                                  <a:gd name="T10" fmla="*/ 97 w 186"/>
                                  <a:gd name="T11" fmla="*/ 143 h 180"/>
                                  <a:gd name="T12" fmla="*/ 121 w 186"/>
                                  <a:gd name="T13" fmla="*/ 141 h 180"/>
                                  <a:gd name="T14" fmla="*/ 130 w 186"/>
                                  <a:gd name="T15" fmla="*/ 136 h 180"/>
                                  <a:gd name="T16" fmla="*/ 134 w 186"/>
                                  <a:gd name="T17" fmla="*/ 125 h 180"/>
                                  <a:gd name="T18" fmla="*/ 134 w 186"/>
                                  <a:gd name="T19" fmla="*/ 121 h 180"/>
                                  <a:gd name="T20" fmla="*/ 123 w 186"/>
                                  <a:gd name="T21" fmla="*/ 115 h 180"/>
                                  <a:gd name="T22" fmla="*/ 69 w 186"/>
                                  <a:gd name="T23" fmla="*/ 106 h 180"/>
                                  <a:gd name="T24" fmla="*/ 35 w 186"/>
                                  <a:gd name="T25" fmla="*/ 99 h 180"/>
                                  <a:gd name="T26" fmla="*/ 18 w 186"/>
                                  <a:gd name="T27" fmla="*/ 89 h 180"/>
                                  <a:gd name="T28" fmla="*/ 7 w 186"/>
                                  <a:gd name="T29" fmla="*/ 71 h 180"/>
                                  <a:gd name="T30" fmla="*/ 5 w 186"/>
                                  <a:gd name="T31" fmla="*/ 58 h 180"/>
                                  <a:gd name="T32" fmla="*/ 9 w 186"/>
                                  <a:gd name="T33" fmla="*/ 41 h 180"/>
                                  <a:gd name="T34" fmla="*/ 26 w 186"/>
                                  <a:gd name="T35" fmla="*/ 21 h 180"/>
                                  <a:gd name="T36" fmla="*/ 52 w 186"/>
                                  <a:gd name="T37" fmla="*/ 6 h 180"/>
                                  <a:gd name="T38" fmla="*/ 93 w 186"/>
                                  <a:gd name="T39" fmla="*/ 0 h 180"/>
                                  <a:gd name="T40" fmla="*/ 121 w 186"/>
                                  <a:gd name="T41" fmla="*/ 2 h 180"/>
                                  <a:gd name="T42" fmla="*/ 171 w 186"/>
                                  <a:gd name="T43" fmla="*/ 11 h 180"/>
                                  <a:gd name="T44" fmla="*/ 175 w 186"/>
                                  <a:gd name="T45" fmla="*/ 11 h 180"/>
                                  <a:gd name="T46" fmla="*/ 180 w 186"/>
                                  <a:gd name="T47" fmla="*/ 4 h 180"/>
                                  <a:gd name="T48" fmla="*/ 184 w 186"/>
                                  <a:gd name="T49" fmla="*/ 6 h 180"/>
                                  <a:gd name="T50" fmla="*/ 160 w 186"/>
                                  <a:gd name="T51" fmla="*/ 56 h 180"/>
                                  <a:gd name="T52" fmla="*/ 156 w 186"/>
                                  <a:gd name="T53" fmla="*/ 54 h 180"/>
                                  <a:gd name="T54" fmla="*/ 156 w 186"/>
                                  <a:gd name="T55" fmla="*/ 50 h 180"/>
                                  <a:gd name="T56" fmla="*/ 151 w 186"/>
                                  <a:gd name="T57" fmla="*/ 47 h 180"/>
                                  <a:gd name="T58" fmla="*/ 121 w 186"/>
                                  <a:gd name="T59" fmla="*/ 37 h 180"/>
                                  <a:gd name="T60" fmla="*/ 102 w 186"/>
                                  <a:gd name="T61" fmla="*/ 34 h 180"/>
                                  <a:gd name="T62" fmla="*/ 76 w 186"/>
                                  <a:gd name="T63" fmla="*/ 37 h 180"/>
                                  <a:gd name="T64" fmla="*/ 63 w 186"/>
                                  <a:gd name="T65" fmla="*/ 43 h 180"/>
                                  <a:gd name="T66" fmla="*/ 56 w 186"/>
                                  <a:gd name="T67" fmla="*/ 52 h 180"/>
                                  <a:gd name="T68" fmla="*/ 59 w 186"/>
                                  <a:gd name="T69" fmla="*/ 58 h 180"/>
                                  <a:gd name="T70" fmla="*/ 69 w 186"/>
                                  <a:gd name="T71" fmla="*/ 65 h 180"/>
                                  <a:gd name="T72" fmla="*/ 121 w 186"/>
                                  <a:gd name="T73" fmla="*/ 71 h 180"/>
                                  <a:gd name="T74" fmla="*/ 156 w 186"/>
                                  <a:gd name="T75" fmla="*/ 82 h 180"/>
                                  <a:gd name="T76" fmla="*/ 175 w 186"/>
                                  <a:gd name="T77" fmla="*/ 93 h 180"/>
                                  <a:gd name="T78" fmla="*/ 186 w 186"/>
                                  <a:gd name="T79" fmla="*/ 110 h 180"/>
                                  <a:gd name="T80" fmla="*/ 186 w 186"/>
                                  <a:gd name="T81" fmla="*/ 121 h 180"/>
                                  <a:gd name="T82" fmla="*/ 182 w 186"/>
                                  <a:gd name="T83" fmla="*/ 145 h 180"/>
                                  <a:gd name="T84" fmla="*/ 167 w 186"/>
                                  <a:gd name="T85" fmla="*/ 162 h 180"/>
                                  <a:gd name="T86" fmla="*/ 138 w 186"/>
                                  <a:gd name="T87" fmla="*/ 175 h 180"/>
                                  <a:gd name="T88" fmla="*/ 100 w 186"/>
                                  <a:gd name="T89" fmla="*/ 180 h 180"/>
                                  <a:gd name="T90" fmla="*/ 72 w 186"/>
                                  <a:gd name="T91" fmla="*/ 177 h 180"/>
                                  <a:gd name="T92" fmla="*/ 13 w 186"/>
                                  <a:gd name="T93" fmla="*/ 164 h 180"/>
                                  <a:gd name="T94" fmla="*/ 9 w 186"/>
                                  <a:gd name="T95" fmla="*/ 167 h 180"/>
                                  <a:gd name="T96" fmla="*/ 5 w 186"/>
                                  <a:gd name="T97" fmla="*/ 171 h 180"/>
                                  <a:gd name="T98" fmla="*/ 15 w 186"/>
                                  <a:gd name="T99" fmla="*/ 117 h 1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6" h="180">
                                    <a:moveTo>
                                      <a:pt x="15" y="117"/>
                                    </a:moveTo>
                                    <a:lnTo>
                                      <a:pt x="15" y="117"/>
                                    </a:lnTo>
                                    <a:lnTo>
                                      <a:pt x="22" y="119"/>
                                    </a:lnTo>
                                    <a:lnTo>
                                      <a:pt x="22" y="119"/>
                                    </a:lnTo>
                                    <a:lnTo>
                                      <a:pt x="22" y="123"/>
                                    </a:lnTo>
                                    <a:lnTo>
                                      <a:pt x="22" y="123"/>
                                    </a:lnTo>
                                    <a:lnTo>
                                      <a:pt x="24" y="128"/>
                                    </a:lnTo>
                                    <a:lnTo>
                                      <a:pt x="31" y="132"/>
                                    </a:lnTo>
                                    <a:lnTo>
                                      <a:pt x="50" y="136"/>
                                    </a:lnTo>
                                    <a:lnTo>
                                      <a:pt x="74" y="143"/>
                                    </a:lnTo>
                                    <a:lnTo>
                                      <a:pt x="97" y="143"/>
                                    </a:lnTo>
                                    <a:lnTo>
                                      <a:pt x="97" y="143"/>
                                    </a:lnTo>
                                    <a:lnTo>
                                      <a:pt x="108" y="143"/>
                                    </a:lnTo>
                                    <a:lnTo>
                                      <a:pt x="121" y="141"/>
                                    </a:lnTo>
                                    <a:lnTo>
                                      <a:pt x="126" y="138"/>
                                    </a:lnTo>
                                    <a:lnTo>
                                      <a:pt x="130" y="136"/>
                                    </a:lnTo>
                                    <a:lnTo>
                                      <a:pt x="134" y="132"/>
                                    </a:lnTo>
                                    <a:lnTo>
                                      <a:pt x="134" y="125"/>
                                    </a:lnTo>
                                    <a:lnTo>
                                      <a:pt x="134" y="125"/>
                                    </a:lnTo>
                                    <a:lnTo>
                                      <a:pt x="134" y="121"/>
                                    </a:lnTo>
                                    <a:lnTo>
                                      <a:pt x="130" y="117"/>
                                    </a:lnTo>
                                    <a:lnTo>
                                      <a:pt x="123" y="115"/>
                                    </a:lnTo>
                                    <a:lnTo>
                                      <a:pt x="115" y="112"/>
                                    </a:lnTo>
                                    <a:lnTo>
                                      <a:pt x="69" y="106"/>
                                    </a:lnTo>
                                    <a:lnTo>
                                      <a:pt x="46" y="102"/>
                                    </a:lnTo>
                                    <a:lnTo>
                                      <a:pt x="35" y="99"/>
                                    </a:lnTo>
                                    <a:lnTo>
                                      <a:pt x="26" y="93"/>
                                    </a:lnTo>
                                    <a:lnTo>
                                      <a:pt x="18" y="89"/>
                                    </a:lnTo>
                                    <a:lnTo>
                                      <a:pt x="11" y="80"/>
                                    </a:lnTo>
                                    <a:lnTo>
                                      <a:pt x="7" y="71"/>
                                    </a:lnTo>
                                    <a:lnTo>
                                      <a:pt x="5" y="58"/>
                                    </a:lnTo>
                                    <a:lnTo>
                                      <a:pt x="5" y="58"/>
                                    </a:lnTo>
                                    <a:lnTo>
                                      <a:pt x="7" y="50"/>
                                    </a:lnTo>
                                    <a:lnTo>
                                      <a:pt x="9" y="41"/>
                                    </a:lnTo>
                                    <a:lnTo>
                                      <a:pt x="15" y="30"/>
                                    </a:lnTo>
                                    <a:lnTo>
                                      <a:pt x="26" y="21"/>
                                    </a:lnTo>
                                    <a:lnTo>
                                      <a:pt x="37" y="13"/>
                                    </a:lnTo>
                                    <a:lnTo>
                                      <a:pt x="52" y="6"/>
                                    </a:lnTo>
                                    <a:lnTo>
                                      <a:pt x="72" y="2"/>
                                    </a:lnTo>
                                    <a:lnTo>
                                      <a:pt x="93" y="0"/>
                                    </a:lnTo>
                                    <a:lnTo>
                                      <a:pt x="93" y="0"/>
                                    </a:lnTo>
                                    <a:lnTo>
                                      <a:pt x="121" y="2"/>
                                    </a:lnTo>
                                    <a:lnTo>
                                      <a:pt x="143" y="6"/>
                                    </a:lnTo>
                                    <a:lnTo>
                                      <a:pt x="171" y="11"/>
                                    </a:lnTo>
                                    <a:lnTo>
                                      <a:pt x="171" y="11"/>
                                    </a:lnTo>
                                    <a:lnTo>
                                      <a:pt x="175" y="11"/>
                                    </a:lnTo>
                                    <a:lnTo>
                                      <a:pt x="177" y="9"/>
                                    </a:lnTo>
                                    <a:lnTo>
                                      <a:pt x="180" y="4"/>
                                    </a:lnTo>
                                    <a:lnTo>
                                      <a:pt x="180" y="4"/>
                                    </a:lnTo>
                                    <a:lnTo>
                                      <a:pt x="184" y="6"/>
                                    </a:lnTo>
                                    <a:lnTo>
                                      <a:pt x="184" y="6"/>
                                    </a:lnTo>
                                    <a:lnTo>
                                      <a:pt x="160" y="56"/>
                                    </a:lnTo>
                                    <a:lnTo>
                                      <a:pt x="160" y="56"/>
                                    </a:lnTo>
                                    <a:lnTo>
                                      <a:pt x="156" y="54"/>
                                    </a:lnTo>
                                    <a:lnTo>
                                      <a:pt x="156" y="54"/>
                                    </a:lnTo>
                                    <a:lnTo>
                                      <a:pt x="156" y="50"/>
                                    </a:lnTo>
                                    <a:lnTo>
                                      <a:pt x="156" y="50"/>
                                    </a:lnTo>
                                    <a:lnTo>
                                      <a:pt x="151" y="47"/>
                                    </a:lnTo>
                                    <a:lnTo>
                                      <a:pt x="138" y="41"/>
                                    </a:lnTo>
                                    <a:lnTo>
                                      <a:pt x="121" y="37"/>
                                    </a:lnTo>
                                    <a:lnTo>
                                      <a:pt x="102" y="34"/>
                                    </a:lnTo>
                                    <a:lnTo>
                                      <a:pt x="102" y="34"/>
                                    </a:lnTo>
                                    <a:lnTo>
                                      <a:pt x="91" y="37"/>
                                    </a:lnTo>
                                    <a:lnTo>
                                      <a:pt x="76" y="37"/>
                                    </a:lnTo>
                                    <a:lnTo>
                                      <a:pt x="69" y="39"/>
                                    </a:lnTo>
                                    <a:lnTo>
                                      <a:pt x="63" y="43"/>
                                    </a:lnTo>
                                    <a:lnTo>
                                      <a:pt x="59" y="47"/>
                                    </a:lnTo>
                                    <a:lnTo>
                                      <a:pt x="56" y="52"/>
                                    </a:lnTo>
                                    <a:lnTo>
                                      <a:pt x="56" y="52"/>
                                    </a:lnTo>
                                    <a:lnTo>
                                      <a:pt x="59" y="58"/>
                                    </a:lnTo>
                                    <a:lnTo>
                                      <a:pt x="63" y="60"/>
                                    </a:lnTo>
                                    <a:lnTo>
                                      <a:pt x="69" y="65"/>
                                    </a:lnTo>
                                    <a:lnTo>
                                      <a:pt x="78" y="65"/>
                                    </a:lnTo>
                                    <a:lnTo>
                                      <a:pt x="121" y="71"/>
                                    </a:lnTo>
                                    <a:lnTo>
                                      <a:pt x="145" y="78"/>
                                    </a:lnTo>
                                    <a:lnTo>
                                      <a:pt x="156" y="82"/>
                                    </a:lnTo>
                                    <a:lnTo>
                                      <a:pt x="167" y="86"/>
                                    </a:lnTo>
                                    <a:lnTo>
                                      <a:pt x="175" y="93"/>
                                    </a:lnTo>
                                    <a:lnTo>
                                      <a:pt x="182" y="99"/>
                                    </a:lnTo>
                                    <a:lnTo>
                                      <a:pt x="186" y="110"/>
                                    </a:lnTo>
                                    <a:lnTo>
                                      <a:pt x="186" y="121"/>
                                    </a:lnTo>
                                    <a:lnTo>
                                      <a:pt x="186" y="121"/>
                                    </a:lnTo>
                                    <a:lnTo>
                                      <a:pt x="186" y="134"/>
                                    </a:lnTo>
                                    <a:lnTo>
                                      <a:pt x="182" y="145"/>
                                    </a:lnTo>
                                    <a:lnTo>
                                      <a:pt x="175" y="154"/>
                                    </a:lnTo>
                                    <a:lnTo>
                                      <a:pt x="167" y="162"/>
                                    </a:lnTo>
                                    <a:lnTo>
                                      <a:pt x="154" y="171"/>
                                    </a:lnTo>
                                    <a:lnTo>
                                      <a:pt x="138" y="175"/>
                                    </a:lnTo>
                                    <a:lnTo>
                                      <a:pt x="121" y="180"/>
                                    </a:lnTo>
                                    <a:lnTo>
                                      <a:pt x="100" y="180"/>
                                    </a:lnTo>
                                    <a:lnTo>
                                      <a:pt x="100" y="180"/>
                                    </a:lnTo>
                                    <a:lnTo>
                                      <a:pt x="72" y="177"/>
                                    </a:lnTo>
                                    <a:lnTo>
                                      <a:pt x="43" y="173"/>
                                    </a:lnTo>
                                    <a:lnTo>
                                      <a:pt x="13" y="164"/>
                                    </a:lnTo>
                                    <a:lnTo>
                                      <a:pt x="13" y="164"/>
                                    </a:lnTo>
                                    <a:lnTo>
                                      <a:pt x="9" y="167"/>
                                    </a:lnTo>
                                    <a:lnTo>
                                      <a:pt x="5" y="171"/>
                                    </a:lnTo>
                                    <a:lnTo>
                                      <a:pt x="5" y="171"/>
                                    </a:lnTo>
                                    <a:lnTo>
                                      <a:pt x="0" y="169"/>
                                    </a:lnTo>
                                    <a:lnTo>
                                      <a:pt x="15" y="117"/>
                                    </a:lnTo>
                                    <a:close/>
                                  </a:path>
                                </a:pathLst>
                              </a:custGeom>
                              <a:solidFill>
                                <a:srgbClr val="E7511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67"/>
                            <wps:cNvSpPr>
                              <a:spLocks/>
                            </wps:cNvSpPr>
                            <wps:spPr bwMode="auto">
                              <a:xfrm>
                                <a:off x="591185" y="427990"/>
                                <a:ext cx="27305" cy="43815"/>
                              </a:xfrm>
                              <a:custGeom>
                                <a:avLst/>
                                <a:gdLst>
                                  <a:gd name="T0" fmla="*/ 36 w 43"/>
                                  <a:gd name="T1" fmla="*/ 0 h 69"/>
                                  <a:gd name="T2" fmla="*/ 43 w 43"/>
                                  <a:gd name="T3" fmla="*/ 0 h 69"/>
                                  <a:gd name="T4" fmla="*/ 43 w 43"/>
                                  <a:gd name="T5" fmla="*/ 39 h 69"/>
                                  <a:gd name="T6" fmla="*/ 43 w 43"/>
                                  <a:gd name="T7" fmla="*/ 39 h 69"/>
                                  <a:gd name="T8" fmla="*/ 41 w 43"/>
                                  <a:gd name="T9" fmla="*/ 56 h 69"/>
                                  <a:gd name="T10" fmla="*/ 41 w 43"/>
                                  <a:gd name="T11" fmla="*/ 56 h 69"/>
                                  <a:gd name="T12" fmla="*/ 38 w 43"/>
                                  <a:gd name="T13" fmla="*/ 60 h 69"/>
                                  <a:gd name="T14" fmla="*/ 34 w 43"/>
                                  <a:gd name="T15" fmla="*/ 65 h 69"/>
                                  <a:gd name="T16" fmla="*/ 34 w 43"/>
                                  <a:gd name="T17" fmla="*/ 65 h 69"/>
                                  <a:gd name="T18" fmla="*/ 28 w 43"/>
                                  <a:gd name="T19" fmla="*/ 69 h 69"/>
                                  <a:gd name="T20" fmla="*/ 21 w 43"/>
                                  <a:gd name="T21" fmla="*/ 69 h 69"/>
                                  <a:gd name="T22" fmla="*/ 21 w 43"/>
                                  <a:gd name="T23" fmla="*/ 69 h 69"/>
                                  <a:gd name="T24" fmla="*/ 13 w 43"/>
                                  <a:gd name="T25" fmla="*/ 67 h 69"/>
                                  <a:gd name="T26" fmla="*/ 4 w 43"/>
                                  <a:gd name="T27" fmla="*/ 63 h 69"/>
                                  <a:gd name="T28" fmla="*/ 4 w 43"/>
                                  <a:gd name="T29" fmla="*/ 63 h 69"/>
                                  <a:gd name="T30" fmla="*/ 0 w 43"/>
                                  <a:gd name="T31" fmla="*/ 54 h 69"/>
                                  <a:gd name="T32" fmla="*/ 0 w 43"/>
                                  <a:gd name="T33" fmla="*/ 39 h 69"/>
                                  <a:gd name="T34" fmla="*/ 0 w 43"/>
                                  <a:gd name="T35" fmla="*/ 0 h 69"/>
                                  <a:gd name="T36" fmla="*/ 6 w 43"/>
                                  <a:gd name="T37" fmla="*/ 0 h 69"/>
                                  <a:gd name="T38" fmla="*/ 6 w 43"/>
                                  <a:gd name="T39" fmla="*/ 39 h 69"/>
                                  <a:gd name="T40" fmla="*/ 6 w 43"/>
                                  <a:gd name="T41" fmla="*/ 39 h 69"/>
                                  <a:gd name="T42" fmla="*/ 8 w 43"/>
                                  <a:gd name="T43" fmla="*/ 52 h 69"/>
                                  <a:gd name="T44" fmla="*/ 8 w 43"/>
                                  <a:gd name="T45" fmla="*/ 52 h 69"/>
                                  <a:gd name="T46" fmla="*/ 10 w 43"/>
                                  <a:gd name="T47" fmla="*/ 56 h 69"/>
                                  <a:gd name="T48" fmla="*/ 13 w 43"/>
                                  <a:gd name="T49" fmla="*/ 58 h 69"/>
                                  <a:gd name="T50" fmla="*/ 13 w 43"/>
                                  <a:gd name="T51" fmla="*/ 58 h 69"/>
                                  <a:gd name="T52" fmla="*/ 21 w 43"/>
                                  <a:gd name="T53" fmla="*/ 60 h 69"/>
                                  <a:gd name="T54" fmla="*/ 21 w 43"/>
                                  <a:gd name="T55" fmla="*/ 60 h 69"/>
                                  <a:gd name="T56" fmla="*/ 28 w 43"/>
                                  <a:gd name="T57" fmla="*/ 60 h 69"/>
                                  <a:gd name="T58" fmla="*/ 32 w 43"/>
                                  <a:gd name="T59" fmla="*/ 56 h 69"/>
                                  <a:gd name="T60" fmla="*/ 32 w 43"/>
                                  <a:gd name="T61" fmla="*/ 56 h 69"/>
                                  <a:gd name="T62" fmla="*/ 34 w 43"/>
                                  <a:gd name="T63" fmla="*/ 50 h 69"/>
                                  <a:gd name="T64" fmla="*/ 36 w 43"/>
                                  <a:gd name="T65" fmla="*/ 39 h 69"/>
                                  <a:gd name="T66" fmla="*/ 36 w 43"/>
                                  <a:gd name="T67"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3" h="69">
                                    <a:moveTo>
                                      <a:pt x="36" y="0"/>
                                    </a:moveTo>
                                    <a:lnTo>
                                      <a:pt x="43" y="0"/>
                                    </a:lnTo>
                                    <a:lnTo>
                                      <a:pt x="43" y="39"/>
                                    </a:lnTo>
                                    <a:lnTo>
                                      <a:pt x="43" y="39"/>
                                    </a:lnTo>
                                    <a:lnTo>
                                      <a:pt x="41" y="56"/>
                                    </a:lnTo>
                                    <a:lnTo>
                                      <a:pt x="41" y="56"/>
                                    </a:lnTo>
                                    <a:lnTo>
                                      <a:pt x="38" y="60"/>
                                    </a:lnTo>
                                    <a:lnTo>
                                      <a:pt x="34" y="65"/>
                                    </a:lnTo>
                                    <a:lnTo>
                                      <a:pt x="34" y="65"/>
                                    </a:lnTo>
                                    <a:lnTo>
                                      <a:pt x="28" y="69"/>
                                    </a:lnTo>
                                    <a:lnTo>
                                      <a:pt x="21" y="69"/>
                                    </a:lnTo>
                                    <a:lnTo>
                                      <a:pt x="21" y="69"/>
                                    </a:lnTo>
                                    <a:lnTo>
                                      <a:pt x="13" y="67"/>
                                    </a:lnTo>
                                    <a:lnTo>
                                      <a:pt x="4" y="63"/>
                                    </a:lnTo>
                                    <a:lnTo>
                                      <a:pt x="4" y="63"/>
                                    </a:lnTo>
                                    <a:lnTo>
                                      <a:pt x="0" y="54"/>
                                    </a:lnTo>
                                    <a:lnTo>
                                      <a:pt x="0" y="39"/>
                                    </a:lnTo>
                                    <a:lnTo>
                                      <a:pt x="0" y="0"/>
                                    </a:lnTo>
                                    <a:lnTo>
                                      <a:pt x="6" y="0"/>
                                    </a:lnTo>
                                    <a:lnTo>
                                      <a:pt x="6" y="39"/>
                                    </a:lnTo>
                                    <a:lnTo>
                                      <a:pt x="6" y="39"/>
                                    </a:lnTo>
                                    <a:lnTo>
                                      <a:pt x="8" y="52"/>
                                    </a:lnTo>
                                    <a:lnTo>
                                      <a:pt x="8" y="52"/>
                                    </a:lnTo>
                                    <a:lnTo>
                                      <a:pt x="10" y="56"/>
                                    </a:lnTo>
                                    <a:lnTo>
                                      <a:pt x="13" y="58"/>
                                    </a:lnTo>
                                    <a:lnTo>
                                      <a:pt x="13" y="58"/>
                                    </a:lnTo>
                                    <a:lnTo>
                                      <a:pt x="21" y="60"/>
                                    </a:lnTo>
                                    <a:lnTo>
                                      <a:pt x="21" y="60"/>
                                    </a:lnTo>
                                    <a:lnTo>
                                      <a:pt x="28" y="60"/>
                                    </a:lnTo>
                                    <a:lnTo>
                                      <a:pt x="32" y="56"/>
                                    </a:lnTo>
                                    <a:lnTo>
                                      <a:pt x="32" y="56"/>
                                    </a:lnTo>
                                    <a:lnTo>
                                      <a:pt x="34" y="50"/>
                                    </a:lnTo>
                                    <a:lnTo>
                                      <a:pt x="36" y="39"/>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68"/>
                            <wps:cNvSpPr>
                              <a:spLocks/>
                            </wps:cNvSpPr>
                            <wps:spPr bwMode="auto">
                              <a:xfrm>
                                <a:off x="6254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3 w 34"/>
                                  <a:gd name="T11" fmla="*/ 2 h 52"/>
                                  <a:gd name="T12" fmla="*/ 13 w 34"/>
                                  <a:gd name="T13" fmla="*/ 2 h 52"/>
                                  <a:gd name="T14" fmla="*/ 19 w 34"/>
                                  <a:gd name="T15" fmla="*/ 0 h 52"/>
                                  <a:gd name="T16" fmla="*/ 19 w 34"/>
                                  <a:gd name="T17" fmla="*/ 0 h 52"/>
                                  <a:gd name="T18" fmla="*/ 26 w 34"/>
                                  <a:gd name="T19" fmla="*/ 2 h 52"/>
                                  <a:gd name="T20" fmla="*/ 26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6 w 34"/>
                                  <a:gd name="T35" fmla="*/ 52 h 52"/>
                                  <a:gd name="T36" fmla="*/ 26 w 34"/>
                                  <a:gd name="T37" fmla="*/ 22 h 52"/>
                                  <a:gd name="T38" fmla="*/ 26 w 34"/>
                                  <a:gd name="T39" fmla="*/ 22 h 52"/>
                                  <a:gd name="T40" fmla="*/ 26 w 34"/>
                                  <a:gd name="T41" fmla="*/ 13 h 52"/>
                                  <a:gd name="T42" fmla="*/ 26 w 34"/>
                                  <a:gd name="T43" fmla="*/ 13 h 52"/>
                                  <a:gd name="T44" fmla="*/ 23 w 34"/>
                                  <a:gd name="T45" fmla="*/ 9 h 52"/>
                                  <a:gd name="T46" fmla="*/ 23 w 34"/>
                                  <a:gd name="T47" fmla="*/ 9 h 52"/>
                                  <a:gd name="T48" fmla="*/ 19 w 34"/>
                                  <a:gd name="T49" fmla="*/ 9 h 52"/>
                                  <a:gd name="T50" fmla="*/ 19 w 34"/>
                                  <a:gd name="T51" fmla="*/ 9 h 52"/>
                                  <a:gd name="T52" fmla="*/ 13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3" y="2"/>
                                    </a:lnTo>
                                    <a:lnTo>
                                      <a:pt x="13" y="2"/>
                                    </a:lnTo>
                                    <a:lnTo>
                                      <a:pt x="19" y="0"/>
                                    </a:lnTo>
                                    <a:lnTo>
                                      <a:pt x="19" y="0"/>
                                    </a:lnTo>
                                    <a:lnTo>
                                      <a:pt x="26" y="2"/>
                                    </a:lnTo>
                                    <a:lnTo>
                                      <a:pt x="26" y="2"/>
                                    </a:lnTo>
                                    <a:lnTo>
                                      <a:pt x="30" y="4"/>
                                    </a:lnTo>
                                    <a:lnTo>
                                      <a:pt x="30" y="4"/>
                                    </a:lnTo>
                                    <a:lnTo>
                                      <a:pt x="32" y="11"/>
                                    </a:lnTo>
                                    <a:lnTo>
                                      <a:pt x="32" y="11"/>
                                    </a:lnTo>
                                    <a:lnTo>
                                      <a:pt x="34" y="22"/>
                                    </a:lnTo>
                                    <a:lnTo>
                                      <a:pt x="34" y="52"/>
                                    </a:lnTo>
                                    <a:lnTo>
                                      <a:pt x="26" y="52"/>
                                    </a:lnTo>
                                    <a:lnTo>
                                      <a:pt x="26" y="22"/>
                                    </a:lnTo>
                                    <a:lnTo>
                                      <a:pt x="26" y="22"/>
                                    </a:lnTo>
                                    <a:lnTo>
                                      <a:pt x="26" y="13"/>
                                    </a:lnTo>
                                    <a:lnTo>
                                      <a:pt x="26" y="13"/>
                                    </a:lnTo>
                                    <a:lnTo>
                                      <a:pt x="23" y="9"/>
                                    </a:lnTo>
                                    <a:lnTo>
                                      <a:pt x="23" y="9"/>
                                    </a:lnTo>
                                    <a:lnTo>
                                      <a:pt x="19" y="9"/>
                                    </a:lnTo>
                                    <a:lnTo>
                                      <a:pt x="19" y="9"/>
                                    </a:lnTo>
                                    <a:lnTo>
                                      <a:pt x="13" y="9"/>
                                    </a:lnTo>
                                    <a:lnTo>
                                      <a:pt x="10" y="11"/>
                                    </a:lnTo>
                                    <a:lnTo>
                                      <a:pt x="10" y="11"/>
                                    </a:lnTo>
                                    <a:lnTo>
                                      <a:pt x="8" y="17"/>
                                    </a:lnTo>
                                    <a:lnTo>
                                      <a:pt x="8" y="24"/>
                                    </a:lnTo>
                                    <a:lnTo>
                                      <a:pt x="8"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69"/>
                            <wps:cNvSpPr>
                              <a:spLocks/>
                            </wps:cNvSpPr>
                            <wps:spPr bwMode="auto">
                              <a:xfrm>
                                <a:off x="6515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6 w 34"/>
                                  <a:gd name="T15" fmla="*/ 33 h 52"/>
                                  <a:gd name="T16" fmla="*/ 17 w 34"/>
                                  <a:gd name="T17" fmla="*/ 30 h 52"/>
                                  <a:gd name="T18" fmla="*/ 6 w 34"/>
                                  <a:gd name="T19" fmla="*/ 26 h 52"/>
                                  <a:gd name="T20" fmla="*/ 2 w 34"/>
                                  <a:gd name="T21" fmla="*/ 22 h 52"/>
                                  <a:gd name="T22" fmla="*/ 2 w 34"/>
                                  <a:gd name="T23" fmla="*/ 15 h 52"/>
                                  <a:gd name="T24" fmla="*/ 2 w 34"/>
                                  <a:gd name="T25" fmla="*/ 9 h 52"/>
                                  <a:gd name="T26" fmla="*/ 6 w 34"/>
                                  <a:gd name="T27" fmla="*/ 4 h 52"/>
                                  <a:gd name="T28" fmla="*/ 17 w 34"/>
                                  <a:gd name="T29" fmla="*/ 0 h 52"/>
                                  <a:gd name="T30" fmla="*/ 23 w 34"/>
                                  <a:gd name="T31" fmla="*/ 2 h 52"/>
                                  <a:gd name="T32" fmla="*/ 30 w 34"/>
                                  <a:gd name="T33" fmla="*/ 7 h 52"/>
                                  <a:gd name="T34" fmla="*/ 32 w 34"/>
                                  <a:gd name="T35" fmla="*/ 15 h 52"/>
                                  <a:gd name="T36" fmla="*/ 26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6" y="41"/>
                                    </a:lnTo>
                                    <a:lnTo>
                                      <a:pt x="28" y="37"/>
                                    </a:lnTo>
                                    <a:lnTo>
                                      <a:pt x="28" y="37"/>
                                    </a:lnTo>
                                    <a:lnTo>
                                      <a:pt x="26" y="33"/>
                                    </a:lnTo>
                                    <a:lnTo>
                                      <a:pt x="26" y="33"/>
                                    </a:lnTo>
                                    <a:lnTo>
                                      <a:pt x="17" y="30"/>
                                    </a:lnTo>
                                    <a:lnTo>
                                      <a:pt x="17" y="30"/>
                                    </a:lnTo>
                                    <a:lnTo>
                                      <a:pt x="6" y="26"/>
                                    </a:lnTo>
                                    <a:lnTo>
                                      <a:pt x="6" y="26"/>
                                    </a:lnTo>
                                    <a:lnTo>
                                      <a:pt x="2" y="22"/>
                                    </a:lnTo>
                                    <a:lnTo>
                                      <a:pt x="2" y="22"/>
                                    </a:lnTo>
                                    <a:lnTo>
                                      <a:pt x="2" y="15"/>
                                    </a:lnTo>
                                    <a:lnTo>
                                      <a:pt x="2" y="15"/>
                                    </a:lnTo>
                                    <a:lnTo>
                                      <a:pt x="2" y="9"/>
                                    </a:lnTo>
                                    <a:lnTo>
                                      <a:pt x="6" y="4"/>
                                    </a:lnTo>
                                    <a:lnTo>
                                      <a:pt x="6" y="4"/>
                                    </a:lnTo>
                                    <a:lnTo>
                                      <a:pt x="10" y="2"/>
                                    </a:lnTo>
                                    <a:lnTo>
                                      <a:pt x="17" y="0"/>
                                    </a:lnTo>
                                    <a:lnTo>
                                      <a:pt x="17" y="0"/>
                                    </a:lnTo>
                                    <a:lnTo>
                                      <a:pt x="23" y="2"/>
                                    </a:lnTo>
                                    <a:lnTo>
                                      <a:pt x="23" y="2"/>
                                    </a:lnTo>
                                    <a:lnTo>
                                      <a:pt x="30" y="7"/>
                                    </a:lnTo>
                                    <a:lnTo>
                                      <a:pt x="30" y="7"/>
                                    </a:lnTo>
                                    <a:lnTo>
                                      <a:pt x="32" y="15"/>
                                    </a:lnTo>
                                    <a:lnTo>
                                      <a:pt x="26" y="15"/>
                                    </a:lnTo>
                                    <a:lnTo>
                                      <a:pt x="26"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70"/>
                            <wps:cNvSpPr>
                              <a:spLocks noEditPoints="1"/>
                            </wps:cNvSpPr>
                            <wps:spPr bwMode="auto">
                              <a:xfrm>
                                <a:off x="675640" y="438785"/>
                                <a:ext cx="24765" cy="33020"/>
                              </a:xfrm>
                              <a:custGeom>
                                <a:avLst/>
                                <a:gdLst>
                                  <a:gd name="T0" fmla="*/ 31 w 39"/>
                                  <a:gd name="T1" fmla="*/ 35 h 52"/>
                                  <a:gd name="T2" fmla="*/ 39 w 39"/>
                                  <a:gd name="T3" fmla="*/ 37 h 52"/>
                                  <a:gd name="T4" fmla="*/ 39 w 39"/>
                                  <a:gd name="T5" fmla="*/ 37 h 52"/>
                                  <a:gd name="T6" fmla="*/ 35 w 39"/>
                                  <a:gd name="T7" fmla="*/ 43 h 52"/>
                                  <a:gd name="T8" fmla="*/ 33 w 39"/>
                                  <a:gd name="T9" fmla="*/ 48 h 52"/>
                                  <a:gd name="T10" fmla="*/ 33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3 w 39"/>
                                  <a:gd name="T25" fmla="*/ 37 h 52"/>
                                  <a:gd name="T26" fmla="*/ 0 w 39"/>
                                  <a:gd name="T27" fmla="*/ 26 h 52"/>
                                  <a:gd name="T28" fmla="*/ 0 w 39"/>
                                  <a:gd name="T29" fmla="*/ 26 h 52"/>
                                  <a:gd name="T30" fmla="*/ 3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9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6 w 39"/>
                                  <a:gd name="T65" fmla="*/ 43 h 52"/>
                                  <a:gd name="T66" fmla="*/ 20 w 39"/>
                                  <a:gd name="T67" fmla="*/ 46 h 52"/>
                                  <a:gd name="T68" fmla="*/ 20 w 39"/>
                                  <a:gd name="T69" fmla="*/ 46 h 52"/>
                                  <a:gd name="T70" fmla="*/ 24 w 39"/>
                                  <a:gd name="T71" fmla="*/ 46 h 52"/>
                                  <a:gd name="T72" fmla="*/ 26 w 39"/>
                                  <a:gd name="T73" fmla="*/ 43 h 52"/>
                                  <a:gd name="T74" fmla="*/ 31 w 39"/>
                                  <a:gd name="T75" fmla="*/ 35 h 52"/>
                                  <a:gd name="T76" fmla="*/ 31 w 39"/>
                                  <a:gd name="T77" fmla="*/ 35 h 52"/>
                                  <a:gd name="T78" fmla="*/ 9 w 39"/>
                                  <a:gd name="T79" fmla="*/ 22 h 52"/>
                                  <a:gd name="T80" fmla="*/ 31 w 39"/>
                                  <a:gd name="T81" fmla="*/ 22 h 52"/>
                                  <a:gd name="T82" fmla="*/ 31 w 39"/>
                                  <a:gd name="T83" fmla="*/ 22 h 52"/>
                                  <a:gd name="T84" fmla="*/ 31 w 39"/>
                                  <a:gd name="T85" fmla="*/ 15 h 52"/>
                                  <a:gd name="T86" fmla="*/ 29 w 39"/>
                                  <a:gd name="T87" fmla="*/ 13 h 52"/>
                                  <a:gd name="T88" fmla="*/ 29 w 39"/>
                                  <a:gd name="T89" fmla="*/ 13 h 52"/>
                                  <a:gd name="T90" fmla="*/ 24 w 39"/>
                                  <a:gd name="T91" fmla="*/ 9 h 52"/>
                                  <a:gd name="T92" fmla="*/ 20 w 39"/>
                                  <a:gd name="T93" fmla="*/ 9 h 52"/>
                                  <a:gd name="T94" fmla="*/ 20 w 39"/>
                                  <a:gd name="T95" fmla="*/ 9 h 52"/>
                                  <a:gd name="T96" fmla="*/ 16 w 39"/>
                                  <a:gd name="T97" fmla="*/ 9 h 52"/>
                                  <a:gd name="T98" fmla="*/ 13 w 39"/>
                                  <a:gd name="T99" fmla="*/ 11 h 52"/>
                                  <a:gd name="T100" fmla="*/ 13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1" y="35"/>
                                    </a:moveTo>
                                    <a:lnTo>
                                      <a:pt x="39" y="37"/>
                                    </a:lnTo>
                                    <a:lnTo>
                                      <a:pt x="39" y="37"/>
                                    </a:lnTo>
                                    <a:lnTo>
                                      <a:pt x="35" y="43"/>
                                    </a:lnTo>
                                    <a:lnTo>
                                      <a:pt x="33" y="48"/>
                                    </a:lnTo>
                                    <a:lnTo>
                                      <a:pt x="33" y="48"/>
                                    </a:lnTo>
                                    <a:lnTo>
                                      <a:pt x="26" y="52"/>
                                    </a:lnTo>
                                    <a:lnTo>
                                      <a:pt x="20" y="52"/>
                                    </a:lnTo>
                                    <a:lnTo>
                                      <a:pt x="20" y="52"/>
                                    </a:lnTo>
                                    <a:lnTo>
                                      <a:pt x="13" y="50"/>
                                    </a:lnTo>
                                    <a:lnTo>
                                      <a:pt x="7" y="46"/>
                                    </a:lnTo>
                                    <a:lnTo>
                                      <a:pt x="7" y="46"/>
                                    </a:lnTo>
                                    <a:lnTo>
                                      <a:pt x="3" y="37"/>
                                    </a:lnTo>
                                    <a:lnTo>
                                      <a:pt x="0" y="26"/>
                                    </a:lnTo>
                                    <a:lnTo>
                                      <a:pt x="0" y="26"/>
                                    </a:lnTo>
                                    <a:lnTo>
                                      <a:pt x="3" y="15"/>
                                    </a:lnTo>
                                    <a:lnTo>
                                      <a:pt x="7" y="7"/>
                                    </a:lnTo>
                                    <a:lnTo>
                                      <a:pt x="7" y="7"/>
                                    </a:lnTo>
                                    <a:lnTo>
                                      <a:pt x="13" y="2"/>
                                    </a:lnTo>
                                    <a:lnTo>
                                      <a:pt x="20" y="0"/>
                                    </a:lnTo>
                                    <a:lnTo>
                                      <a:pt x="20" y="0"/>
                                    </a:lnTo>
                                    <a:lnTo>
                                      <a:pt x="29" y="2"/>
                                    </a:lnTo>
                                    <a:lnTo>
                                      <a:pt x="33" y="7"/>
                                    </a:lnTo>
                                    <a:lnTo>
                                      <a:pt x="33" y="7"/>
                                    </a:lnTo>
                                    <a:lnTo>
                                      <a:pt x="37" y="15"/>
                                    </a:lnTo>
                                    <a:lnTo>
                                      <a:pt x="39" y="26"/>
                                    </a:lnTo>
                                    <a:lnTo>
                                      <a:pt x="39" y="28"/>
                                    </a:lnTo>
                                    <a:lnTo>
                                      <a:pt x="9" y="28"/>
                                    </a:lnTo>
                                    <a:lnTo>
                                      <a:pt x="9" y="28"/>
                                    </a:lnTo>
                                    <a:lnTo>
                                      <a:pt x="9" y="37"/>
                                    </a:lnTo>
                                    <a:lnTo>
                                      <a:pt x="11" y="41"/>
                                    </a:lnTo>
                                    <a:lnTo>
                                      <a:pt x="11" y="41"/>
                                    </a:lnTo>
                                    <a:lnTo>
                                      <a:pt x="16" y="43"/>
                                    </a:lnTo>
                                    <a:lnTo>
                                      <a:pt x="20" y="46"/>
                                    </a:lnTo>
                                    <a:lnTo>
                                      <a:pt x="20" y="46"/>
                                    </a:lnTo>
                                    <a:lnTo>
                                      <a:pt x="24" y="46"/>
                                    </a:lnTo>
                                    <a:lnTo>
                                      <a:pt x="26" y="43"/>
                                    </a:lnTo>
                                    <a:lnTo>
                                      <a:pt x="31" y="35"/>
                                    </a:lnTo>
                                    <a:lnTo>
                                      <a:pt x="31" y="35"/>
                                    </a:lnTo>
                                    <a:close/>
                                    <a:moveTo>
                                      <a:pt x="9" y="22"/>
                                    </a:moveTo>
                                    <a:lnTo>
                                      <a:pt x="31" y="22"/>
                                    </a:lnTo>
                                    <a:lnTo>
                                      <a:pt x="31" y="22"/>
                                    </a:lnTo>
                                    <a:lnTo>
                                      <a:pt x="31" y="15"/>
                                    </a:lnTo>
                                    <a:lnTo>
                                      <a:pt x="29" y="13"/>
                                    </a:lnTo>
                                    <a:lnTo>
                                      <a:pt x="29" y="13"/>
                                    </a:lnTo>
                                    <a:lnTo>
                                      <a:pt x="24" y="9"/>
                                    </a:lnTo>
                                    <a:lnTo>
                                      <a:pt x="20" y="9"/>
                                    </a:lnTo>
                                    <a:lnTo>
                                      <a:pt x="20" y="9"/>
                                    </a:lnTo>
                                    <a:lnTo>
                                      <a:pt x="16" y="9"/>
                                    </a:lnTo>
                                    <a:lnTo>
                                      <a:pt x="13" y="11"/>
                                    </a:lnTo>
                                    <a:lnTo>
                                      <a:pt x="13" y="11"/>
                                    </a:lnTo>
                                    <a:lnTo>
                                      <a:pt x="9" y="15"/>
                                    </a:lnTo>
                                    <a:lnTo>
                                      <a:pt x="9" y="22"/>
                                    </a:lnTo>
                                    <a:lnTo>
                                      <a:pt x="9"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71"/>
                            <wps:cNvSpPr>
                              <a:spLocks/>
                            </wps:cNvSpPr>
                            <wps:spPr bwMode="auto">
                              <a:xfrm>
                                <a:off x="706120" y="438785"/>
                                <a:ext cx="13970" cy="33020"/>
                              </a:xfrm>
                              <a:custGeom>
                                <a:avLst/>
                                <a:gdLst>
                                  <a:gd name="T0" fmla="*/ 0 w 22"/>
                                  <a:gd name="T1" fmla="*/ 52 h 52"/>
                                  <a:gd name="T2" fmla="*/ 0 w 22"/>
                                  <a:gd name="T3" fmla="*/ 2 h 52"/>
                                  <a:gd name="T4" fmla="*/ 4 w 22"/>
                                  <a:gd name="T5" fmla="*/ 2 h 52"/>
                                  <a:gd name="T6" fmla="*/ 4 w 22"/>
                                  <a:gd name="T7" fmla="*/ 9 h 52"/>
                                  <a:gd name="T8" fmla="*/ 4 w 22"/>
                                  <a:gd name="T9" fmla="*/ 9 h 52"/>
                                  <a:gd name="T10" fmla="*/ 9 w 22"/>
                                  <a:gd name="T11" fmla="*/ 2 h 52"/>
                                  <a:gd name="T12" fmla="*/ 9 w 22"/>
                                  <a:gd name="T13" fmla="*/ 2 h 52"/>
                                  <a:gd name="T14" fmla="*/ 13 w 22"/>
                                  <a:gd name="T15" fmla="*/ 0 h 52"/>
                                  <a:gd name="T16" fmla="*/ 13 w 22"/>
                                  <a:gd name="T17" fmla="*/ 0 h 52"/>
                                  <a:gd name="T18" fmla="*/ 22 w 22"/>
                                  <a:gd name="T19" fmla="*/ 4 h 52"/>
                                  <a:gd name="T20" fmla="*/ 19 w 22"/>
                                  <a:gd name="T21" fmla="*/ 11 h 52"/>
                                  <a:gd name="T22" fmla="*/ 19 w 22"/>
                                  <a:gd name="T23" fmla="*/ 11 h 52"/>
                                  <a:gd name="T24" fmla="*/ 13 w 22"/>
                                  <a:gd name="T25" fmla="*/ 9 h 52"/>
                                  <a:gd name="T26" fmla="*/ 13 w 22"/>
                                  <a:gd name="T27" fmla="*/ 9 h 52"/>
                                  <a:gd name="T28" fmla="*/ 11 w 22"/>
                                  <a:gd name="T29" fmla="*/ 11 h 52"/>
                                  <a:gd name="T30" fmla="*/ 11 w 22"/>
                                  <a:gd name="T31" fmla="*/ 11 h 52"/>
                                  <a:gd name="T32" fmla="*/ 6 w 22"/>
                                  <a:gd name="T33" fmla="*/ 15 h 52"/>
                                  <a:gd name="T34" fmla="*/ 6 w 22"/>
                                  <a:gd name="T35" fmla="*/ 15 h 52"/>
                                  <a:gd name="T36" fmla="*/ 6 w 22"/>
                                  <a:gd name="T37" fmla="*/ 26 h 52"/>
                                  <a:gd name="T38" fmla="*/ 6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4" y="2"/>
                                    </a:lnTo>
                                    <a:lnTo>
                                      <a:pt x="4" y="9"/>
                                    </a:lnTo>
                                    <a:lnTo>
                                      <a:pt x="4" y="9"/>
                                    </a:lnTo>
                                    <a:lnTo>
                                      <a:pt x="9" y="2"/>
                                    </a:lnTo>
                                    <a:lnTo>
                                      <a:pt x="9" y="2"/>
                                    </a:lnTo>
                                    <a:lnTo>
                                      <a:pt x="13" y="0"/>
                                    </a:lnTo>
                                    <a:lnTo>
                                      <a:pt x="13" y="0"/>
                                    </a:lnTo>
                                    <a:lnTo>
                                      <a:pt x="22" y="4"/>
                                    </a:lnTo>
                                    <a:lnTo>
                                      <a:pt x="19" y="11"/>
                                    </a:lnTo>
                                    <a:lnTo>
                                      <a:pt x="19" y="11"/>
                                    </a:lnTo>
                                    <a:lnTo>
                                      <a:pt x="13" y="9"/>
                                    </a:lnTo>
                                    <a:lnTo>
                                      <a:pt x="13" y="9"/>
                                    </a:lnTo>
                                    <a:lnTo>
                                      <a:pt x="11" y="11"/>
                                    </a:lnTo>
                                    <a:lnTo>
                                      <a:pt x="11" y="11"/>
                                    </a:lnTo>
                                    <a:lnTo>
                                      <a:pt x="6" y="15"/>
                                    </a:lnTo>
                                    <a:lnTo>
                                      <a:pt x="6" y="15"/>
                                    </a:lnTo>
                                    <a:lnTo>
                                      <a:pt x="6" y="26"/>
                                    </a:lnTo>
                                    <a:lnTo>
                                      <a:pt x="6"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72"/>
                            <wps:cNvSpPr>
                              <a:spLocks/>
                            </wps:cNvSpPr>
                            <wps:spPr bwMode="auto">
                              <a:xfrm>
                                <a:off x="735965" y="427990"/>
                                <a:ext cx="34290" cy="43815"/>
                              </a:xfrm>
                              <a:custGeom>
                                <a:avLst/>
                                <a:gdLst>
                                  <a:gd name="T0" fmla="*/ 0 w 54"/>
                                  <a:gd name="T1" fmla="*/ 69 h 69"/>
                                  <a:gd name="T2" fmla="*/ 0 w 54"/>
                                  <a:gd name="T3" fmla="*/ 0 h 69"/>
                                  <a:gd name="T4" fmla="*/ 11 w 54"/>
                                  <a:gd name="T5" fmla="*/ 0 h 69"/>
                                  <a:gd name="T6" fmla="*/ 24 w 54"/>
                                  <a:gd name="T7" fmla="*/ 47 h 69"/>
                                  <a:gd name="T8" fmla="*/ 26 w 54"/>
                                  <a:gd name="T9" fmla="*/ 58 h 69"/>
                                  <a:gd name="T10" fmla="*/ 26 w 54"/>
                                  <a:gd name="T11" fmla="*/ 58 h 69"/>
                                  <a:gd name="T12" fmla="*/ 31 w 54"/>
                                  <a:gd name="T13" fmla="*/ 47 h 69"/>
                                  <a:gd name="T14" fmla="*/ 44 w 54"/>
                                  <a:gd name="T15" fmla="*/ 0 h 69"/>
                                  <a:gd name="T16" fmla="*/ 54 w 54"/>
                                  <a:gd name="T17" fmla="*/ 0 h 69"/>
                                  <a:gd name="T18" fmla="*/ 54 w 54"/>
                                  <a:gd name="T19" fmla="*/ 69 h 69"/>
                                  <a:gd name="T20" fmla="*/ 46 w 54"/>
                                  <a:gd name="T21" fmla="*/ 69 h 69"/>
                                  <a:gd name="T22" fmla="*/ 46 w 54"/>
                                  <a:gd name="T23" fmla="*/ 11 h 69"/>
                                  <a:gd name="T24" fmla="*/ 31 w 54"/>
                                  <a:gd name="T25" fmla="*/ 69 h 69"/>
                                  <a:gd name="T26" fmla="*/ 24 w 54"/>
                                  <a:gd name="T27" fmla="*/ 69 h 69"/>
                                  <a:gd name="T28" fmla="*/ 7 w 54"/>
                                  <a:gd name="T29" fmla="*/ 11 h 69"/>
                                  <a:gd name="T30" fmla="*/ 7 w 54"/>
                                  <a:gd name="T31" fmla="*/ 69 h 69"/>
                                  <a:gd name="T32" fmla="*/ 0 w 54"/>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4" h="69">
                                    <a:moveTo>
                                      <a:pt x="0" y="69"/>
                                    </a:moveTo>
                                    <a:lnTo>
                                      <a:pt x="0" y="0"/>
                                    </a:lnTo>
                                    <a:lnTo>
                                      <a:pt x="11" y="0"/>
                                    </a:lnTo>
                                    <a:lnTo>
                                      <a:pt x="24" y="47"/>
                                    </a:lnTo>
                                    <a:lnTo>
                                      <a:pt x="26" y="58"/>
                                    </a:lnTo>
                                    <a:lnTo>
                                      <a:pt x="26" y="58"/>
                                    </a:lnTo>
                                    <a:lnTo>
                                      <a:pt x="31" y="47"/>
                                    </a:lnTo>
                                    <a:lnTo>
                                      <a:pt x="44" y="0"/>
                                    </a:lnTo>
                                    <a:lnTo>
                                      <a:pt x="54" y="0"/>
                                    </a:lnTo>
                                    <a:lnTo>
                                      <a:pt x="54" y="69"/>
                                    </a:lnTo>
                                    <a:lnTo>
                                      <a:pt x="46" y="69"/>
                                    </a:lnTo>
                                    <a:lnTo>
                                      <a:pt x="46" y="11"/>
                                    </a:lnTo>
                                    <a:lnTo>
                                      <a:pt x="31" y="69"/>
                                    </a:lnTo>
                                    <a:lnTo>
                                      <a:pt x="24" y="69"/>
                                    </a:lnTo>
                                    <a:lnTo>
                                      <a:pt x="7" y="1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73"/>
                            <wps:cNvSpPr>
                              <a:spLocks noEditPoints="1"/>
                            </wps:cNvSpPr>
                            <wps:spPr bwMode="auto">
                              <a:xfrm>
                                <a:off x="775970" y="438785"/>
                                <a:ext cx="23495" cy="33020"/>
                              </a:xfrm>
                              <a:custGeom>
                                <a:avLst/>
                                <a:gdLst>
                                  <a:gd name="T0" fmla="*/ 28 w 37"/>
                                  <a:gd name="T1" fmla="*/ 46 h 52"/>
                                  <a:gd name="T2" fmla="*/ 22 w 37"/>
                                  <a:gd name="T3" fmla="*/ 50 h 52"/>
                                  <a:gd name="T4" fmla="*/ 13 w 37"/>
                                  <a:gd name="T5" fmla="*/ 52 h 52"/>
                                  <a:gd name="T6" fmla="*/ 2 w 37"/>
                                  <a:gd name="T7" fmla="*/ 48 h 52"/>
                                  <a:gd name="T8" fmla="*/ 0 w 37"/>
                                  <a:gd name="T9" fmla="*/ 43 h 52"/>
                                  <a:gd name="T10" fmla="*/ 0 w 37"/>
                                  <a:gd name="T11" fmla="*/ 39 h 52"/>
                                  <a:gd name="T12" fmla="*/ 0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7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3 w 37"/>
                                  <a:gd name="T43" fmla="*/ 9 h 52"/>
                                  <a:gd name="T44" fmla="*/ 35 w 37"/>
                                  <a:gd name="T45" fmla="*/ 30 h 52"/>
                                  <a:gd name="T46" fmla="*/ 35 w 37"/>
                                  <a:gd name="T47" fmla="*/ 46 h 52"/>
                                  <a:gd name="T48" fmla="*/ 37 w 37"/>
                                  <a:gd name="T49" fmla="*/ 52 h 52"/>
                                  <a:gd name="T50" fmla="*/ 28 w 37"/>
                                  <a:gd name="T51" fmla="*/ 52 h 52"/>
                                  <a:gd name="T52" fmla="*/ 28 w 37"/>
                                  <a:gd name="T53" fmla="*/ 46 h 52"/>
                                  <a:gd name="T54" fmla="*/ 28 w 37"/>
                                  <a:gd name="T55" fmla="*/ 26 h 52"/>
                                  <a:gd name="T56" fmla="*/ 15 w 37"/>
                                  <a:gd name="T57" fmla="*/ 30 h 52"/>
                                  <a:gd name="T58" fmla="*/ 11 w 37"/>
                                  <a:gd name="T59" fmla="*/ 30 h 52"/>
                                  <a:gd name="T60" fmla="*/ 7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7" y="52"/>
                                    </a:lnTo>
                                    <a:lnTo>
                                      <a:pt x="2" y="48"/>
                                    </a:lnTo>
                                    <a:lnTo>
                                      <a:pt x="2" y="48"/>
                                    </a:lnTo>
                                    <a:lnTo>
                                      <a:pt x="0" y="43"/>
                                    </a:lnTo>
                                    <a:lnTo>
                                      <a:pt x="0" y="39"/>
                                    </a:lnTo>
                                    <a:lnTo>
                                      <a:pt x="0" y="39"/>
                                    </a:lnTo>
                                    <a:lnTo>
                                      <a:pt x="0" y="30"/>
                                    </a:lnTo>
                                    <a:lnTo>
                                      <a:pt x="0" y="30"/>
                                    </a:lnTo>
                                    <a:lnTo>
                                      <a:pt x="7" y="26"/>
                                    </a:lnTo>
                                    <a:lnTo>
                                      <a:pt x="7" y="26"/>
                                    </a:lnTo>
                                    <a:lnTo>
                                      <a:pt x="15" y="24"/>
                                    </a:lnTo>
                                    <a:lnTo>
                                      <a:pt x="15" y="24"/>
                                    </a:lnTo>
                                    <a:lnTo>
                                      <a:pt x="28" y="20"/>
                                    </a:lnTo>
                                    <a:lnTo>
                                      <a:pt x="28" y="17"/>
                                    </a:lnTo>
                                    <a:lnTo>
                                      <a:pt x="28" y="17"/>
                                    </a:lnTo>
                                    <a:lnTo>
                                      <a:pt x="26" y="11"/>
                                    </a:lnTo>
                                    <a:lnTo>
                                      <a:pt x="26" y="11"/>
                                    </a:lnTo>
                                    <a:lnTo>
                                      <a:pt x="22" y="9"/>
                                    </a:lnTo>
                                    <a:lnTo>
                                      <a:pt x="17" y="9"/>
                                    </a:lnTo>
                                    <a:lnTo>
                                      <a:pt x="17"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3" y="9"/>
                                    </a:lnTo>
                                    <a:lnTo>
                                      <a:pt x="33" y="9"/>
                                    </a:lnTo>
                                    <a:lnTo>
                                      <a:pt x="35" y="20"/>
                                    </a:lnTo>
                                    <a:lnTo>
                                      <a:pt x="35" y="30"/>
                                    </a:lnTo>
                                    <a:lnTo>
                                      <a:pt x="35" y="30"/>
                                    </a:lnTo>
                                    <a:lnTo>
                                      <a:pt x="35" y="46"/>
                                    </a:lnTo>
                                    <a:lnTo>
                                      <a:pt x="35" y="46"/>
                                    </a:lnTo>
                                    <a:lnTo>
                                      <a:pt x="37" y="52"/>
                                    </a:lnTo>
                                    <a:lnTo>
                                      <a:pt x="28" y="52"/>
                                    </a:lnTo>
                                    <a:lnTo>
                                      <a:pt x="28" y="52"/>
                                    </a:lnTo>
                                    <a:lnTo>
                                      <a:pt x="28" y="46"/>
                                    </a:lnTo>
                                    <a:lnTo>
                                      <a:pt x="28" y="46"/>
                                    </a:lnTo>
                                    <a:close/>
                                    <a:moveTo>
                                      <a:pt x="28" y="26"/>
                                    </a:moveTo>
                                    <a:lnTo>
                                      <a:pt x="28" y="26"/>
                                    </a:lnTo>
                                    <a:lnTo>
                                      <a:pt x="15" y="30"/>
                                    </a:lnTo>
                                    <a:lnTo>
                                      <a:pt x="15" y="30"/>
                                    </a:lnTo>
                                    <a:lnTo>
                                      <a:pt x="11" y="30"/>
                                    </a:lnTo>
                                    <a:lnTo>
                                      <a:pt x="11" y="30"/>
                                    </a:lnTo>
                                    <a:lnTo>
                                      <a:pt x="7" y="35"/>
                                    </a:lnTo>
                                    <a:lnTo>
                                      <a:pt x="7"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74"/>
                            <wps:cNvSpPr>
                              <a:spLocks/>
                            </wps:cNvSpPr>
                            <wps:spPr bwMode="auto">
                              <a:xfrm>
                                <a:off x="804545" y="427990"/>
                                <a:ext cx="24765" cy="43815"/>
                              </a:xfrm>
                              <a:custGeom>
                                <a:avLst/>
                                <a:gdLst>
                                  <a:gd name="T0" fmla="*/ 0 w 39"/>
                                  <a:gd name="T1" fmla="*/ 21 h 69"/>
                                  <a:gd name="T2" fmla="*/ 3 w 39"/>
                                  <a:gd name="T3" fmla="*/ 8 h 69"/>
                                  <a:gd name="T4" fmla="*/ 5 w 39"/>
                                  <a:gd name="T5" fmla="*/ 4 h 69"/>
                                  <a:gd name="T6" fmla="*/ 9 w 39"/>
                                  <a:gd name="T7" fmla="*/ 2 h 69"/>
                                  <a:gd name="T8" fmla="*/ 18 w 39"/>
                                  <a:gd name="T9" fmla="*/ 0 h 69"/>
                                  <a:gd name="T10" fmla="*/ 22 w 39"/>
                                  <a:gd name="T11" fmla="*/ 0 h 69"/>
                                  <a:gd name="T12" fmla="*/ 26 w 39"/>
                                  <a:gd name="T13" fmla="*/ 2 h 69"/>
                                  <a:gd name="T14" fmla="*/ 31 w 39"/>
                                  <a:gd name="T15" fmla="*/ 13 h 69"/>
                                  <a:gd name="T16" fmla="*/ 31 w 39"/>
                                  <a:gd name="T17" fmla="*/ 17 h 69"/>
                                  <a:gd name="T18" fmla="*/ 29 w 39"/>
                                  <a:gd name="T19" fmla="*/ 24 h 69"/>
                                  <a:gd name="T20" fmla="*/ 26 w 39"/>
                                  <a:gd name="T21" fmla="*/ 30 h 69"/>
                                  <a:gd name="T22" fmla="*/ 26 w 39"/>
                                  <a:gd name="T23" fmla="*/ 34 h 69"/>
                                  <a:gd name="T24" fmla="*/ 31 w 39"/>
                                  <a:gd name="T25" fmla="*/ 39 h 69"/>
                                  <a:gd name="T26" fmla="*/ 39 w 39"/>
                                  <a:gd name="T27" fmla="*/ 47 h 69"/>
                                  <a:gd name="T28" fmla="*/ 39 w 39"/>
                                  <a:gd name="T29" fmla="*/ 54 h 69"/>
                                  <a:gd name="T30" fmla="*/ 39 w 39"/>
                                  <a:gd name="T31" fmla="*/ 60 h 69"/>
                                  <a:gd name="T32" fmla="*/ 35 w 39"/>
                                  <a:gd name="T33" fmla="*/ 65 h 69"/>
                                  <a:gd name="T34" fmla="*/ 26 w 39"/>
                                  <a:gd name="T35" fmla="*/ 69 h 69"/>
                                  <a:gd name="T36" fmla="*/ 22 w 39"/>
                                  <a:gd name="T37" fmla="*/ 69 h 69"/>
                                  <a:gd name="T38" fmla="*/ 18 w 39"/>
                                  <a:gd name="T39" fmla="*/ 67 h 69"/>
                                  <a:gd name="T40" fmla="*/ 13 w 39"/>
                                  <a:gd name="T41" fmla="*/ 58 h 69"/>
                                  <a:gd name="T42" fmla="*/ 18 w 39"/>
                                  <a:gd name="T43" fmla="*/ 54 h 69"/>
                                  <a:gd name="T44" fmla="*/ 26 w 39"/>
                                  <a:gd name="T45" fmla="*/ 63 h 69"/>
                                  <a:gd name="T46" fmla="*/ 31 w 39"/>
                                  <a:gd name="T47" fmla="*/ 60 h 69"/>
                                  <a:gd name="T48" fmla="*/ 33 w 39"/>
                                  <a:gd name="T49" fmla="*/ 54 h 69"/>
                                  <a:gd name="T50" fmla="*/ 33 w 39"/>
                                  <a:gd name="T51" fmla="*/ 50 h 69"/>
                                  <a:gd name="T52" fmla="*/ 29 w 39"/>
                                  <a:gd name="T53" fmla="*/ 45 h 69"/>
                                  <a:gd name="T54" fmla="*/ 20 w 39"/>
                                  <a:gd name="T55" fmla="*/ 39 h 69"/>
                                  <a:gd name="T56" fmla="*/ 18 w 39"/>
                                  <a:gd name="T57" fmla="*/ 32 h 69"/>
                                  <a:gd name="T58" fmla="*/ 20 w 39"/>
                                  <a:gd name="T59" fmla="*/ 28 h 69"/>
                                  <a:gd name="T60" fmla="*/ 22 w 39"/>
                                  <a:gd name="T61" fmla="*/ 24 h 69"/>
                                  <a:gd name="T62" fmla="*/ 24 w 39"/>
                                  <a:gd name="T63" fmla="*/ 13 h 69"/>
                                  <a:gd name="T64" fmla="*/ 22 w 39"/>
                                  <a:gd name="T65" fmla="*/ 8 h 69"/>
                                  <a:gd name="T66" fmla="*/ 18 w 39"/>
                                  <a:gd name="T67" fmla="*/ 6 h 69"/>
                                  <a:gd name="T68" fmla="*/ 13 w 39"/>
                                  <a:gd name="T69" fmla="*/ 6 h 69"/>
                                  <a:gd name="T70" fmla="*/ 9 w 39"/>
                                  <a:gd name="T71" fmla="*/ 8 h 69"/>
                                  <a:gd name="T72" fmla="*/ 7 w 39"/>
                                  <a:gd name="T73" fmla="*/ 21 h 69"/>
                                  <a:gd name="T74" fmla="*/ 0 w 39"/>
                                  <a:gd name="T75"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39" h="69">
                                    <a:moveTo>
                                      <a:pt x="0" y="69"/>
                                    </a:moveTo>
                                    <a:lnTo>
                                      <a:pt x="0" y="21"/>
                                    </a:lnTo>
                                    <a:lnTo>
                                      <a:pt x="0" y="21"/>
                                    </a:lnTo>
                                    <a:lnTo>
                                      <a:pt x="3" y="8"/>
                                    </a:lnTo>
                                    <a:lnTo>
                                      <a:pt x="3" y="8"/>
                                    </a:lnTo>
                                    <a:lnTo>
                                      <a:pt x="5" y="4"/>
                                    </a:lnTo>
                                    <a:lnTo>
                                      <a:pt x="9" y="2"/>
                                    </a:lnTo>
                                    <a:lnTo>
                                      <a:pt x="9" y="2"/>
                                    </a:lnTo>
                                    <a:lnTo>
                                      <a:pt x="13" y="0"/>
                                    </a:lnTo>
                                    <a:lnTo>
                                      <a:pt x="18" y="0"/>
                                    </a:lnTo>
                                    <a:lnTo>
                                      <a:pt x="18" y="0"/>
                                    </a:lnTo>
                                    <a:lnTo>
                                      <a:pt x="22" y="0"/>
                                    </a:lnTo>
                                    <a:lnTo>
                                      <a:pt x="26" y="2"/>
                                    </a:lnTo>
                                    <a:lnTo>
                                      <a:pt x="26" y="2"/>
                                    </a:lnTo>
                                    <a:lnTo>
                                      <a:pt x="31" y="6"/>
                                    </a:lnTo>
                                    <a:lnTo>
                                      <a:pt x="31" y="13"/>
                                    </a:lnTo>
                                    <a:lnTo>
                                      <a:pt x="31" y="13"/>
                                    </a:lnTo>
                                    <a:lnTo>
                                      <a:pt x="31" y="17"/>
                                    </a:lnTo>
                                    <a:lnTo>
                                      <a:pt x="31" y="17"/>
                                    </a:lnTo>
                                    <a:lnTo>
                                      <a:pt x="29" y="24"/>
                                    </a:lnTo>
                                    <a:lnTo>
                                      <a:pt x="29" y="24"/>
                                    </a:lnTo>
                                    <a:lnTo>
                                      <a:pt x="26" y="30"/>
                                    </a:lnTo>
                                    <a:lnTo>
                                      <a:pt x="26" y="30"/>
                                    </a:lnTo>
                                    <a:lnTo>
                                      <a:pt x="26" y="34"/>
                                    </a:lnTo>
                                    <a:lnTo>
                                      <a:pt x="26" y="34"/>
                                    </a:lnTo>
                                    <a:lnTo>
                                      <a:pt x="31" y="39"/>
                                    </a:lnTo>
                                    <a:lnTo>
                                      <a:pt x="31" y="39"/>
                                    </a:lnTo>
                                    <a:lnTo>
                                      <a:pt x="39" y="47"/>
                                    </a:lnTo>
                                    <a:lnTo>
                                      <a:pt x="39" y="47"/>
                                    </a:lnTo>
                                    <a:lnTo>
                                      <a:pt x="39" y="54"/>
                                    </a:lnTo>
                                    <a:lnTo>
                                      <a:pt x="39" y="54"/>
                                    </a:lnTo>
                                    <a:lnTo>
                                      <a:pt x="39" y="60"/>
                                    </a:lnTo>
                                    <a:lnTo>
                                      <a:pt x="35" y="65"/>
                                    </a:lnTo>
                                    <a:lnTo>
                                      <a:pt x="35" y="65"/>
                                    </a:lnTo>
                                    <a:lnTo>
                                      <a:pt x="31" y="69"/>
                                    </a:lnTo>
                                    <a:lnTo>
                                      <a:pt x="26" y="69"/>
                                    </a:lnTo>
                                    <a:lnTo>
                                      <a:pt x="26" y="69"/>
                                    </a:lnTo>
                                    <a:lnTo>
                                      <a:pt x="22" y="69"/>
                                    </a:lnTo>
                                    <a:lnTo>
                                      <a:pt x="18" y="67"/>
                                    </a:lnTo>
                                    <a:lnTo>
                                      <a:pt x="18" y="67"/>
                                    </a:lnTo>
                                    <a:lnTo>
                                      <a:pt x="16" y="63"/>
                                    </a:lnTo>
                                    <a:lnTo>
                                      <a:pt x="13" y="58"/>
                                    </a:lnTo>
                                    <a:lnTo>
                                      <a:pt x="18" y="54"/>
                                    </a:lnTo>
                                    <a:lnTo>
                                      <a:pt x="18" y="54"/>
                                    </a:lnTo>
                                    <a:lnTo>
                                      <a:pt x="22" y="60"/>
                                    </a:lnTo>
                                    <a:lnTo>
                                      <a:pt x="26" y="63"/>
                                    </a:lnTo>
                                    <a:lnTo>
                                      <a:pt x="26" y="63"/>
                                    </a:lnTo>
                                    <a:lnTo>
                                      <a:pt x="31" y="60"/>
                                    </a:lnTo>
                                    <a:lnTo>
                                      <a:pt x="31" y="60"/>
                                    </a:lnTo>
                                    <a:lnTo>
                                      <a:pt x="33" y="54"/>
                                    </a:lnTo>
                                    <a:lnTo>
                                      <a:pt x="33" y="54"/>
                                    </a:lnTo>
                                    <a:lnTo>
                                      <a:pt x="33" y="50"/>
                                    </a:lnTo>
                                    <a:lnTo>
                                      <a:pt x="33" y="50"/>
                                    </a:lnTo>
                                    <a:lnTo>
                                      <a:pt x="29" y="45"/>
                                    </a:lnTo>
                                    <a:lnTo>
                                      <a:pt x="29" y="45"/>
                                    </a:lnTo>
                                    <a:lnTo>
                                      <a:pt x="20" y="39"/>
                                    </a:lnTo>
                                    <a:lnTo>
                                      <a:pt x="20" y="39"/>
                                    </a:lnTo>
                                    <a:lnTo>
                                      <a:pt x="18" y="32"/>
                                    </a:lnTo>
                                    <a:lnTo>
                                      <a:pt x="18" y="32"/>
                                    </a:lnTo>
                                    <a:lnTo>
                                      <a:pt x="20" y="28"/>
                                    </a:lnTo>
                                    <a:lnTo>
                                      <a:pt x="20" y="28"/>
                                    </a:lnTo>
                                    <a:lnTo>
                                      <a:pt x="22" y="24"/>
                                    </a:lnTo>
                                    <a:lnTo>
                                      <a:pt x="22" y="24"/>
                                    </a:lnTo>
                                    <a:lnTo>
                                      <a:pt x="24" y="13"/>
                                    </a:lnTo>
                                    <a:lnTo>
                                      <a:pt x="24" y="13"/>
                                    </a:lnTo>
                                    <a:lnTo>
                                      <a:pt x="22" y="8"/>
                                    </a:lnTo>
                                    <a:lnTo>
                                      <a:pt x="22" y="8"/>
                                    </a:lnTo>
                                    <a:lnTo>
                                      <a:pt x="18" y="6"/>
                                    </a:lnTo>
                                    <a:lnTo>
                                      <a:pt x="18" y="6"/>
                                    </a:lnTo>
                                    <a:lnTo>
                                      <a:pt x="13" y="6"/>
                                    </a:lnTo>
                                    <a:lnTo>
                                      <a:pt x="9" y="8"/>
                                    </a:lnTo>
                                    <a:lnTo>
                                      <a:pt x="9" y="8"/>
                                    </a:lnTo>
                                    <a:lnTo>
                                      <a:pt x="9" y="15"/>
                                    </a:lnTo>
                                    <a:lnTo>
                                      <a:pt x="7" y="21"/>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75"/>
                            <wps:cNvSpPr>
                              <a:spLocks/>
                            </wps:cNvSpPr>
                            <wps:spPr bwMode="auto">
                              <a:xfrm>
                                <a:off x="833755" y="438785"/>
                                <a:ext cx="20320" cy="33020"/>
                              </a:xfrm>
                              <a:custGeom>
                                <a:avLst/>
                                <a:gdLst>
                                  <a:gd name="T0" fmla="*/ 6 w 32"/>
                                  <a:gd name="T1" fmla="*/ 35 h 52"/>
                                  <a:gd name="T2" fmla="*/ 6 w 32"/>
                                  <a:gd name="T3" fmla="*/ 39 h 52"/>
                                  <a:gd name="T4" fmla="*/ 8 w 32"/>
                                  <a:gd name="T5" fmla="*/ 43 h 52"/>
                                  <a:gd name="T6" fmla="*/ 17 w 32"/>
                                  <a:gd name="T7" fmla="*/ 46 h 52"/>
                                  <a:gd name="T8" fmla="*/ 19 w 32"/>
                                  <a:gd name="T9" fmla="*/ 46 h 52"/>
                                  <a:gd name="T10" fmla="*/ 24 w 32"/>
                                  <a:gd name="T11" fmla="*/ 43 h 52"/>
                                  <a:gd name="T12" fmla="*/ 26 w 32"/>
                                  <a:gd name="T13" fmla="*/ 37 h 52"/>
                                  <a:gd name="T14" fmla="*/ 24 w 32"/>
                                  <a:gd name="T15" fmla="*/ 33 h 52"/>
                                  <a:gd name="T16" fmla="*/ 17 w 32"/>
                                  <a:gd name="T17" fmla="*/ 30 h 52"/>
                                  <a:gd name="T18" fmla="*/ 6 w 32"/>
                                  <a:gd name="T19" fmla="*/ 26 h 52"/>
                                  <a:gd name="T20" fmla="*/ 2 w 32"/>
                                  <a:gd name="T21" fmla="*/ 22 h 52"/>
                                  <a:gd name="T22" fmla="*/ 0 w 32"/>
                                  <a:gd name="T23" fmla="*/ 15 h 52"/>
                                  <a:gd name="T24" fmla="*/ 2 w 32"/>
                                  <a:gd name="T25" fmla="*/ 9 h 52"/>
                                  <a:gd name="T26" fmla="*/ 4 w 32"/>
                                  <a:gd name="T27" fmla="*/ 4 h 52"/>
                                  <a:gd name="T28" fmla="*/ 15 w 32"/>
                                  <a:gd name="T29" fmla="*/ 0 h 52"/>
                                  <a:gd name="T30" fmla="*/ 24 w 32"/>
                                  <a:gd name="T31" fmla="*/ 2 h 52"/>
                                  <a:gd name="T32" fmla="*/ 28 w 32"/>
                                  <a:gd name="T33" fmla="*/ 7 h 52"/>
                                  <a:gd name="T34" fmla="*/ 30 w 32"/>
                                  <a:gd name="T35" fmla="*/ 15 h 52"/>
                                  <a:gd name="T36" fmla="*/ 24 w 32"/>
                                  <a:gd name="T37" fmla="*/ 15 h 52"/>
                                  <a:gd name="T38" fmla="*/ 15 w 32"/>
                                  <a:gd name="T39" fmla="*/ 9 h 52"/>
                                  <a:gd name="T40" fmla="*/ 8 w 32"/>
                                  <a:gd name="T41" fmla="*/ 9 h 52"/>
                                  <a:gd name="T42" fmla="*/ 6 w 32"/>
                                  <a:gd name="T43" fmla="*/ 13 h 52"/>
                                  <a:gd name="T44" fmla="*/ 8 w 32"/>
                                  <a:gd name="T45" fmla="*/ 17 h 52"/>
                                  <a:gd name="T46" fmla="*/ 17 w 32"/>
                                  <a:gd name="T47" fmla="*/ 22 h 52"/>
                                  <a:gd name="T48" fmla="*/ 28 w 32"/>
                                  <a:gd name="T49" fmla="*/ 26 h 52"/>
                                  <a:gd name="T50" fmla="*/ 30 w 32"/>
                                  <a:gd name="T51" fmla="*/ 30 h 52"/>
                                  <a:gd name="T52" fmla="*/ 32 w 32"/>
                                  <a:gd name="T53" fmla="*/ 37 h 52"/>
                                  <a:gd name="T54" fmla="*/ 32 w 32"/>
                                  <a:gd name="T55" fmla="*/ 43 h 52"/>
                                  <a:gd name="T56" fmla="*/ 28 w 32"/>
                                  <a:gd name="T57" fmla="*/ 48 h 52"/>
                                  <a:gd name="T58" fmla="*/ 15 w 32"/>
                                  <a:gd name="T59" fmla="*/ 52 h 52"/>
                                  <a:gd name="T60" fmla="*/ 8 w 32"/>
                                  <a:gd name="T61" fmla="*/ 52 h 52"/>
                                  <a:gd name="T62" fmla="*/ 0 w 32"/>
                                  <a:gd name="T63" fmla="*/ 43 h 52"/>
                                  <a:gd name="T64" fmla="*/ 0 w 32"/>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2" h="52">
                                    <a:moveTo>
                                      <a:pt x="0" y="37"/>
                                    </a:moveTo>
                                    <a:lnTo>
                                      <a:pt x="6" y="35"/>
                                    </a:lnTo>
                                    <a:lnTo>
                                      <a:pt x="6" y="35"/>
                                    </a:lnTo>
                                    <a:lnTo>
                                      <a:pt x="6" y="39"/>
                                    </a:lnTo>
                                    <a:lnTo>
                                      <a:pt x="8" y="43"/>
                                    </a:lnTo>
                                    <a:lnTo>
                                      <a:pt x="8" y="43"/>
                                    </a:lnTo>
                                    <a:lnTo>
                                      <a:pt x="13" y="46"/>
                                    </a:lnTo>
                                    <a:lnTo>
                                      <a:pt x="17" y="46"/>
                                    </a:lnTo>
                                    <a:lnTo>
                                      <a:pt x="17" y="46"/>
                                    </a:lnTo>
                                    <a:lnTo>
                                      <a:pt x="19" y="46"/>
                                    </a:lnTo>
                                    <a:lnTo>
                                      <a:pt x="24" y="43"/>
                                    </a:lnTo>
                                    <a:lnTo>
                                      <a:pt x="24" y="43"/>
                                    </a:lnTo>
                                    <a:lnTo>
                                      <a:pt x="26" y="41"/>
                                    </a:lnTo>
                                    <a:lnTo>
                                      <a:pt x="26" y="37"/>
                                    </a:lnTo>
                                    <a:lnTo>
                                      <a:pt x="26" y="37"/>
                                    </a:lnTo>
                                    <a:lnTo>
                                      <a:pt x="24" y="33"/>
                                    </a:lnTo>
                                    <a:lnTo>
                                      <a:pt x="24" y="33"/>
                                    </a:lnTo>
                                    <a:lnTo>
                                      <a:pt x="17" y="30"/>
                                    </a:lnTo>
                                    <a:lnTo>
                                      <a:pt x="17" y="30"/>
                                    </a:lnTo>
                                    <a:lnTo>
                                      <a:pt x="6" y="26"/>
                                    </a:lnTo>
                                    <a:lnTo>
                                      <a:pt x="6" y="26"/>
                                    </a:lnTo>
                                    <a:lnTo>
                                      <a:pt x="2" y="22"/>
                                    </a:lnTo>
                                    <a:lnTo>
                                      <a:pt x="2" y="22"/>
                                    </a:lnTo>
                                    <a:lnTo>
                                      <a:pt x="0" y="15"/>
                                    </a:lnTo>
                                    <a:lnTo>
                                      <a:pt x="0" y="15"/>
                                    </a:lnTo>
                                    <a:lnTo>
                                      <a:pt x="2" y="9"/>
                                    </a:lnTo>
                                    <a:lnTo>
                                      <a:pt x="4" y="4"/>
                                    </a:lnTo>
                                    <a:lnTo>
                                      <a:pt x="4" y="4"/>
                                    </a:lnTo>
                                    <a:lnTo>
                                      <a:pt x="8" y="2"/>
                                    </a:lnTo>
                                    <a:lnTo>
                                      <a:pt x="15" y="0"/>
                                    </a:lnTo>
                                    <a:lnTo>
                                      <a:pt x="15" y="0"/>
                                    </a:lnTo>
                                    <a:lnTo>
                                      <a:pt x="24" y="2"/>
                                    </a:lnTo>
                                    <a:lnTo>
                                      <a:pt x="24" y="2"/>
                                    </a:lnTo>
                                    <a:lnTo>
                                      <a:pt x="28" y="7"/>
                                    </a:lnTo>
                                    <a:lnTo>
                                      <a:pt x="28" y="7"/>
                                    </a:lnTo>
                                    <a:lnTo>
                                      <a:pt x="30" y="15"/>
                                    </a:lnTo>
                                    <a:lnTo>
                                      <a:pt x="24" y="15"/>
                                    </a:lnTo>
                                    <a:lnTo>
                                      <a:pt x="24" y="15"/>
                                    </a:lnTo>
                                    <a:lnTo>
                                      <a:pt x="21" y="9"/>
                                    </a:lnTo>
                                    <a:lnTo>
                                      <a:pt x="15" y="9"/>
                                    </a:lnTo>
                                    <a:lnTo>
                                      <a:pt x="15" y="9"/>
                                    </a:lnTo>
                                    <a:lnTo>
                                      <a:pt x="8" y="9"/>
                                    </a:lnTo>
                                    <a:lnTo>
                                      <a:pt x="8" y="9"/>
                                    </a:lnTo>
                                    <a:lnTo>
                                      <a:pt x="6" y="13"/>
                                    </a:lnTo>
                                    <a:lnTo>
                                      <a:pt x="6" y="13"/>
                                    </a:lnTo>
                                    <a:lnTo>
                                      <a:pt x="8" y="17"/>
                                    </a:lnTo>
                                    <a:lnTo>
                                      <a:pt x="8" y="17"/>
                                    </a:lnTo>
                                    <a:lnTo>
                                      <a:pt x="17" y="22"/>
                                    </a:lnTo>
                                    <a:lnTo>
                                      <a:pt x="17" y="22"/>
                                    </a:lnTo>
                                    <a:lnTo>
                                      <a:pt x="28" y="26"/>
                                    </a:lnTo>
                                    <a:lnTo>
                                      <a:pt x="28" y="26"/>
                                    </a:lnTo>
                                    <a:lnTo>
                                      <a:pt x="30" y="30"/>
                                    </a:lnTo>
                                    <a:lnTo>
                                      <a:pt x="30" y="30"/>
                                    </a:lnTo>
                                    <a:lnTo>
                                      <a:pt x="32" y="37"/>
                                    </a:lnTo>
                                    <a:lnTo>
                                      <a:pt x="32" y="37"/>
                                    </a:lnTo>
                                    <a:lnTo>
                                      <a:pt x="32" y="43"/>
                                    </a:lnTo>
                                    <a:lnTo>
                                      <a:pt x="28" y="48"/>
                                    </a:lnTo>
                                    <a:lnTo>
                                      <a:pt x="28" y="48"/>
                                    </a:lnTo>
                                    <a:lnTo>
                                      <a:pt x="24" y="52"/>
                                    </a:lnTo>
                                    <a:lnTo>
                                      <a:pt x="15" y="52"/>
                                    </a:lnTo>
                                    <a:lnTo>
                                      <a:pt x="15" y="52"/>
                                    </a:lnTo>
                                    <a:lnTo>
                                      <a:pt x="8" y="52"/>
                                    </a:lnTo>
                                    <a:lnTo>
                                      <a:pt x="4" y="48"/>
                                    </a:lnTo>
                                    <a:lnTo>
                                      <a:pt x="0"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76"/>
                            <wps:cNvSpPr>
                              <a:spLocks/>
                            </wps:cNvSpPr>
                            <wps:spPr bwMode="auto">
                              <a:xfrm>
                                <a:off x="857250" y="429260"/>
                                <a:ext cx="12065" cy="42545"/>
                              </a:xfrm>
                              <a:custGeom>
                                <a:avLst/>
                                <a:gdLst>
                                  <a:gd name="T0" fmla="*/ 19 w 19"/>
                                  <a:gd name="T1" fmla="*/ 58 h 67"/>
                                  <a:gd name="T2" fmla="*/ 19 w 19"/>
                                  <a:gd name="T3" fmla="*/ 67 h 67"/>
                                  <a:gd name="T4" fmla="*/ 19 w 19"/>
                                  <a:gd name="T5" fmla="*/ 67 h 67"/>
                                  <a:gd name="T6" fmla="*/ 15 w 19"/>
                                  <a:gd name="T7" fmla="*/ 67 h 67"/>
                                  <a:gd name="T8" fmla="*/ 15 w 19"/>
                                  <a:gd name="T9" fmla="*/ 67 h 67"/>
                                  <a:gd name="T10" fmla="*/ 8 w 19"/>
                                  <a:gd name="T11" fmla="*/ 65 h 67"/>
                                  <a:gd name="T12" fmla="*/ 8 w 19"/>
                                  <a:gd name="T13" fmla="*/ 65 h 67"/>
                                  <a:gd name="T14" fmla="*/ 6 w 19"/>
                                  <a:gd name="T15" fmla="*/ 61 h 67"/>
                                  <a:gd name="T16" fmla="*/ 6 w 19"/>
                                  <a:gd name="T17" fmla="*/ 61 h 67"/>
                                  <a:gd name="T18" fmla="*/ 6 w 19"/>
                                  <a:gd name="T19" fmla="*/ 52 h 67"/>
                                  <a:gd name="T20" fmla="*/ 6 w 19"/>
                                  <a:gd name="T21" fmla="*/ 24 h 67"/>
                                  <a:gd name="T22" fmla="*/ 0 w 19"/>
                                  <a:gd name="T23" fmla="*/ 24 h 67"/>
                                  <a:gd name="T24" fmla="*/ 0 w 19"/>
                                  <a:gd name="T25" fmla="*/ 17 h 67"/>
                                  <a:gd name="T26" fmla="*/ 6 w 19"/>
                                  <a:gd name="T27" fmla="*/ 17 h 67"/>
                                  <a:gd name="T28" fmla="*/ 6 w 19"/>
                                  <a:gd name="T29" fmla="*/ 4 h 67"/>
                                  <a:gd name="T30" fmla="*/ 12 w 19"/>
                                  <a:gd name="T31" fmla="*/ 0 h 67"/>
                                  <a:gd name="T32" fmla="*/ 12 w 19"/>
                                  <a:gd name="T33" fmla="*/ 17 h 67"/>
                                  <a:gd name="T34" fmla="*/ 19 w 19"/>
                                  <a:gd name="T35" fmla="*/ 17 h 67"/>
                                  <a:gd name="T36" fmla="*/ 19 w 19"/>
                                  <a:gd name="T37" fmla="*/ 24 h 67"/>
                                  <a:gd name="T38" fmla="*/ 12 w 19"/>
                                  <a:gd name="T39" fmla="*/ 24 h 67"/>
                                  <a:gd name="T40" fmla="*/ 12 w 19"/>
                                  <a:gd name="T41" fmla="*/ 52 h 67"/>
                                  <a:gd name="T42" fmla="*/ 12 w 19"/>
                                  <a:gd name="T43" fmla="*/ 52 h 67"/>
                                  <a:gd name="T44" fmla="*/ 12 w 19"/>
                                  <a:gd name="T45" fmla="*/ 58 h 67"/>
                                  <a:gd name="T46" fmla="*/ 12 w 19"/>
                                  <a:gd name="T47" fmla="*/ 58 h 67"/>
                                  <a:gd name="T48" fmla="*/ 15 w 19"/>
                                  <a:gd name="T49" fmla="*/ 58 h 67"/>
                                  <a:gd name="T50" fmla="*/ 15 w 19"/>
                                  <a:gd name="T51" fmla="*/ 58 h 67"/>
                                  <a:gd name="T52" fmla="*/ 19 w 19"/>
                                  <a:gd name="T53" fmla="*/ 58 h 67"/>
                                  <a:gd name="T54" fmla="*/ 19 w 19"/>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9" h="67">
                                    <a:moveTo>
                                      <a:pt x="19" y="58"/>
                                    </a:moveTo>
                                    <a:lnTo>
                                      <a:pt x="19" y="67"/>
                                    </a:lnTo>
                                    <a:lnTo>
                                      <a:pt x="19" y="67"/>
                                    </a:lnTo>
                                    <a:lnTo>
                                      <a:pt x="15" y="67"/>
                                    </a:lnTo>
                                    <a:lnTo>
                                      <a:pt x="15" y="67"/>
                                    </a:lnTo>
                                    <a:lnTo>
                                      <a:pt x="8" y="65"/>
                                    </a:lnTo>
                                    <a:lnTo>
                                      <a:pt x="8" y="65"/>
                                    </a:lnTo>
                                    <a:lnTo>
                                      <a:pt x="6" y="61"/>
                                    </a:lnTo>
                                    <a:lnTo>
                                      <a:pt x="6" y="61"/>
                                    </a:lnTo>
                                    <a:lnTo>
                                      <a:pt x="6" y="52"/>
                                    </a:lnTo>
                                    <a:lnTo>
                                      <a:pt x="6" y="24"/>
                                    </a:lnTo>
                                    <a:lnTo>
                                      <a:pt x="0" y="24"/>
                                    </a:lnTo>
                                    <a:lnTo>
                                      <a:pt x="0" y="17"/>
                                    </a:lnTo>
                                    <a:lnTo>
                                      <a:pt x="6" y="17"/>
                                    </a:lnTo>
                                    <a:lnTo>
                                      <a:pt x="6" y="4"/>
                                    </a:lnTo>
                                    <a:lnTo>
                                      <a:pt x="12" y="0"/>
                                    </a:lnTo>
                                    <a:lnTo>
                                      <a:pt x="12" y="17"/>
                                    </a:lnTo>
                                    <a:lnTo>
                                      <a:pt x="19" y="17"/>
                                    </a:lnTo>
                                    <a:lnTo>
                                      <a:pt x="19" y="24"/>
                                    </a:lnTo>
                                    <a:lnTo>
                                      <a:pt x="12" y="24"/>
                                    </a:lnTo>
                                    <a:lnTo>
                                      <a:pt x="12" y="52"/>
                                    </a:lnTo>
                                    <a:lnTo>
                                      <a:pt x="12" y="52"/>
                                    </a:lnTo>
                                    <a:lnTo>
                                      <a:pt x="12" y="58"/>
                                    </a:lnTo>
                                    <a:lnTo>
                                      <a:pt x="12" y="58"/>
                                    </a:lnTo>
                                    <a:lnTo>
                                      <a:pt x="15" y="58"/>
                                    </a:lnTo>
                                    <a:lnTo>
                                      <a:pt x="15" y="58"/>
                                    </a:lnTo>
                                    <a:lnTo>
                                      <a:pt x="19" y="58"/>
                                    </a:lnTo>
                                    <a:lnTo>
                                      <a:pt x="19"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77"/>
                            <wps:cNvSpPr>
                              <a:spLocks noEditPoints="1"/>
                            </wps:cNvSpPr>
                            <wps:spPr bwMode="auto">
                              <a:xfrm>
                                <a:off x="871855" y="438785"/>
                                <a:ext cx="23495" cy="33020"/>
                              </a:xfrm>
                              <a:custGeom>
                                <a:avLst/>
                                <a:gdLst>
                                  <a:gd name="T0" fmla="*/ 28 w 37"/>
                                  <a:gd name="T1" fmla="*/ 46 h 52"/>
                                  <a:gd name="T2" fmla="*/ 22 w 37"/>
                                  <a:gd name="T3" fmla="*/ 50 h 52"/>
                                  <a:gd name="T4" fmla="*/ 13 w 37"/>
                                  <a:gd name="T5" fmla="*/ 52 h 52"/>
                                  <a:gd name="T6" fmla="*/ 5 w 37"/>
                                  <a:gd name="T7" fmla="*/ 48 h 52"/>
                                  <a:gd name="T8" fmla="*/ 0 w 37"/>
                                  <a:gd name="T9" fmla="*/ 43 h 52"/>
                                  <a:gd name="T10" fmla="*/ 0 w 37"/>
                                  <a:gd name="T11" fmla="*/ 39 h 52"/>
                                  <a:gd name="T12" fmla="*/ 2 w 37"/>
                                  <a:gd name="T13" fmla="*/ 30 h 52"/>
                                  <a:gd name="T14" fmla="*/ 7 w 37"/>
                                  <a:gd name="T15" fmla="*/ 26 h 52"/>
                                  <a:gd name="T16" fmla="*/ 15 w 37"/>
                                  <a:gd name="T17" fmla="*/ 24 h 52"/>
                                  <a:gd name="T18" fmla="*/ 28 w 37"/>
                                  <a:gd name="T19" fmla="*/ 17 h 52"/>
                                  <a:gd name="T20" fmla="*/ 26 w 37"/>
                                  <a:gd name="T21" fmla="*/ 11 h 52"/>
                                  <a:gd name="T22" fmla="*/ 22 w 37"/>
                                  <a:gd name="T23" fmla="*/ 9 h 52"/>
                                  <a:gd name="T24" fmla="*/ 18 w 37"/>
                                  <a:gd name="T25" fmla="*/ 9 h 52"/>
                                  <a:gd name="T26" fmla="*/ 11 w 37"/>
                                  <a:gd name="T27" fmla="*/ 9 h 52"/>
                                  <a:gd name="T28" fmla="*/ 7 w 37"/>
                                  <a:gd name="T29" fmla="*/ 17 h 52"/>
                                  <a:gd name="T30" fmla="*/ 0 w 37"/>
                                  <a:gd name="T31" fmla="*/ 15 h 52"/>
                                  <a:gd name="T32" fmla="*/ 7 w 37"/>
                                  <a:gd name="T33" fmla="*/ 4 h 52"/>
                                  <a:gd name="T34" fmla="*/ 11 w 37"/>
                                  <a:gd name="T35" fmla="*/ 2 h 52"/>
                                  <a:gd name="T36" fmla="*/ 20 w 37"/>
                                  <a:gd name="T37" fmla="*/ 0 h 52"/>
                                  <a:gd name="T38" fmla="*/ 28 w 37"/>
                                  <a:gd name="T39" fmla="*/ 2 h 52"/>
                                  <a:gd name="T40" fmla="*/ 33 w 37"/>
                                  <a:gd name="T41" fmla="*/ 7 h 52"/>
                                  <a:gd name="T42" fmla="*/ 35 w 37"/>
                                  <a:gd name="T43" fmla="*/ 9 h 52"/>
                                  <a:gd name="T44" fmla="*/ 35 w 37"/>
                                  <a:gd name="T45" fmla="*/ 30 h 52"/>
                                  <a:gd name="T46" fmla="*/ 35 w 37"/>
                                  <a:gd name="T47" fmla="*/ 46 h 52"/>
                                  <a:gd name="T48" fmla="*/ 37 w 37"/>
                                  <a:gd name="T49" fmla="*/ 52 h 52"/>
                                  <a:gd name="T50" fmla="*/ 30 w 37"/>
                                  <a:gd name="T51" fmla="*/ 52 h 52"/>
                                  <a:gd name="T52" fmla="*/ 28 w 37"/>
                                  <a:gd name="T53" fmla="*/ 46 h 52"/>
                                  <a:gd name="T54" fmla="*/ 28 w 37"/>
                                  <a:gd name="T55" fmla="*/ 26 h 52"/>
                                  <a:gd name="T56" fmla="*/ 18 w 37"/>
                                  <a:gd name="T57" fmla="*/ 30 h 52"/>
                                  <a:gd name="T58" fmla="*/ 11 w 37"/>
                                  <a:gd name="T59" fmla="*/ 30 h 52"/>
                                  <a:gd name="T60" fmla="*/ 9 w 37"/>
                                  <a:gd name="T61" fmla="*/ 35 h 52"/>
                                  <a:gd name="T62" fmla="*/ 7 w 37"/>
                                  <a:gd name="T63" fmla="*/ 39 h 52"/>
                                  <a:gd name="T64" fmla="*/ 9 w 37"/>
                                  <a:gd name="T65" fmla="*/ 43 h 52"/>
                                  <a:gd name="T66" fmla="*/ 15 w 37"/>
                                  <a:gd name="T67" fmla="*/ 46 h 52"/>
                                  <a:gd name="T68" fmla="*/ 22 w 37"/>
                                  <a:gd name="T69" fmla="*/ 43 h 52"/>
                                  <a:gd name="T70" fmla="*/ 26 w 37"/>
                                  <a:gd name="T71" fmla="*/ 39 h 52"/>
                                  <a:gd name="T72" fmla="*/ 28 w 37"/>
                                  <a:gd name="T73"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7" h="52">
                                    <a:moveTo>
                                      <a:pt x="28" y="46"/>
                                    </a:moveTo>
                                    <a:lnTo>
                                      <a:pt x="28" y="46"/>
                                    </a:lnTo>
                                    <a:lnTo>
                                      <a:pt x="22" y="50"/>
                                    </a:lnTo>
                                    <a:lnTo>
                                      <a:pt x="22" y="50"/>
                                    </a:lnTo>
                                    <a:lnTo>
                                      <a:pt x="13" y="52"/>
                                    </a:lnTo>
                                    <a:lnTo>
                                      <a:pt x="13" y="52"/>
                                    </a:lnTo>
                                    <a:lnTo>
                                      <a:pt x="9" y="52"/>
                                    </a:lnTo>
                                    <a:lnTo>
                                      <a:pt x="5" y="48"/>
                                    </a:lnTo>
                                    <a:lnTo>
                                      <a:pt x="5" y="48"/>
                                    </a:lnTo>
                                    <a:lnTo>
                                      <a:pt x="0" y="43"/>
                                    </a:lnTo>
                                    <a:lnTo>
                                      <a:pt x="0" y="39"/>
                                    </a:lnTo>
                                    <a:lnTo>
                                      <a:pt x="0" y="39"/>
                                    </a:lnTo>
                                    <a:lnTo>
                                      <a:pt x="2" y="30"/>
                                    </a:lnTo>
                                    <a:lnTo>
                                      <a:pt x="2" y="30"/>
                                    </a:lnTo>
                                    <a:lnTo>
                                      <a:pt x="7" y="26"/>
                                    </a:lnTo>
                                    <a:lnTo>
                                      <a:pt x="7" y="26"/>
                                    </a:lnTo>
                                    <a:lnTo>
                                      <a:pt x="15" y="24"/>
                                    </a:lnTo>
                                    <a:lnTo>
                                      <a:pt x="15" y="24"/>
                                    </a:lnTo>
                                    <a:lnTo>
                                      <a:pt x="28" y="20"/>
                                    </a:lnTo>
                                    <a:lnTo>
                                      <a:pt x="28" y="17"/>
                                    </a:lnTo>
                                    <a:lnTo>
                                      <a:pt x="28" y="17"/>
                                    </a:lnTo>
                                    <a:lnTo>
                                      <a:pt x="26" y="11"/>
                                    </a:lnTo>
                                    <a:lnTo>
                                      <a:pt x="26" y="11"/>
                                    </a:lnTo>
                                    <a:lnTo>
                                      <a:pt x="22" y="9"/>
                                    </a:lnTo>
                                    <a:lnTo>
                                      <a:pt x="18" y="9"/>
                                    </a:lnTo>
                                    <a:lnTo>
                                      <a:pt x="18" y="9"/>
                                    </a:lnTo>
                                    <a:lnTo>
                                      <a:pt x="11" y="9"/>
                                    </a:lnTo>
                                    <a:lnTo>
                                      <a:pt x="11" y="9"/>
                                    </a:lnTo>
                                    <a:lnTo>
                                      <a:pt x="9" y="13"/>
                                    </a:lnTo>
                                    <a:lnTo>
                                      <a:pt x="7" y="17"/>
                                    </a:lnTo>
                                    <a:lnTo>
                                      <a:pt x="0" y="15"/>
                                    </a:lnTo>
                                    <a:lnTo>
                                      <a:pt x="0" y="15"/>
                                    </a:lnTo>
                                    <a:lnTo>
                                      <a:pt x="2" y="9"/>
                                    </a:lnTo>
                                    <a:lnTo>
                                      <a:pt x="7" y="4"/>
                                    </a:lnTo>
                                    <a:lnTo>
                                      <a:pt x="7" y="4"/>
                                    </a:lnTo>
                                    <a:lnTo>
                                      <a:pt x="11" y="2"/>
                                    </a:lnTo>
                                    <a:lnTo>
                                      <a:pt x="20" y="0"/>
                                    </a:lnTo>
                                    <a:lnTo>
                                      <a:pt x="20" y="0"/>
                                    </a:lnTo>
                                    <a:lnTo>
                                      <a:pt x="24" y="2"/>
                                    </a:lnTo>
                                    <a:lnTo>
                                      <a:pt x="28" y="2"/>
                                    </a:lnTo>
                                    <a:lnTo>
                                      <a:pt x="28" y="2"/>
                                    </a:lnTo>
                                    <a:lnTo>
                                      <a:pt x="33" y="7"/>
                                    </a:lnTo>
                                    <a:lnTo>
                                      <a:pt x="35" y="9"/>
                                    </a:lnTo>
                                    <a:lnTo>
                                      <a:pt x="35" y="9"/>
                                    </a:lnTo>
                                    <a:lnTo>
                                      <a:pt x="35" y="20"/>
                                    </a:lnTo>
                                    <a:lnTo>
                                      <a:pt x="35" y="30"/>
                                    </a:lnTo>
                                    <a:lnTo>
                                      <a:pt x="35" y="30"/>
                                    </a:lnTo>
                                    <a:lnTo>
                                      <a:pt x="35" y="46"/>
                                    </a:lnTo>
                                    <a:lnTo>
                                      <a:pt x="35" y="46"/>
                                    </a:lnTo>
                                    <a:lnTo>
                                      <a:pt x="37" y="52"/>
                                    </a:lnTo>
                                    <a:lnTo>
                                      <a:pt x="30" y="52"/>
                                    </a:lnTo>
                                    <a:lnTo>
                                      <a:pt x="30" y="52"/>
                                    </a:lnTo>
                                    <a:lnTo>
                                      <a:pt x="28" y="46"/>
                                    </a:lnTo>
                                    <a:lnTo>
                                      <a:pt x="28" y="46"/>
                                    </a:lnTo>
                                    <a:close/>
                                    <a:moveTo>
                                      <a:pt x="28" y="26"/>
                                    </a:moveTo>
                                    <a:lnTo>
                                      <a:pt x="28" y="26"/>
                                    </a:lnTo>
                                    <a:lnTo>
                                      <a:pt x="18" y="30"/>
                                    </a:lnTo>
                                    <a:lnTo>
                                      <a:pt x="18" y="30"/>
                                    </a:lnTo>
                                    <a:lnTo>
                                      <a:pt x="11" y="30"/>
                                    </a:lnTo>
                                    <a:lnTo>
                                      <a:pt x="11" y="30"/>
                                    </a:lnTo>
                                    <a:lnTo>
                                      <a:pt x="9" y="35"/>
                                    </a:lnTo>
                                    <a:lnTo>
                                      <a:pt x="9" y="35"/>
                                    </a:lnTo>
                                    <a:lnTo>
                                      <a:pt x="7" y="39"/>
                                    </a:lnTo>
                                    <a:lnTo>
                                      <a:pt x="7" y="39"/>
                                    </a:lnTo>
                                    <a:lnTo>
                                      <a:pt x="9" y="43"/>
                                    </a:lnTo>
                                    <a:lnTo>
                                      <a:pt x="9" y="43"/>
                                    </a:lnTo>
                                    <a:lnTo>
                                      <a:pt x="15" y="46"/>
                                    </a:lnTo>
                                    <a:lnTo>
                                      <a:pt x="15" y="46"/>
                                    </a:lnTo>
                                    <a:lnTo>
                                      <a:pt x="22" y="43"/>
                                    </a:lnTo>
                                    <a:lnTo>
                                      <a:pt x="22" y="43"/>
                                    </a:lnTo>
                                    <a:lnTo>
                                      <a:pt x="26" y="39"/>
                                    </a:lnTo>
                                    <a:lnTo>
                                      <a:pt x="26" y="39"/>
                                    </a:lnTo>
                                    <a:lnTo>
                                      <a:pt x="28" y="30"/>
                                    </a:lnTo>
                                    <a:lnTo>
                                      <a:pt x="28"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78"/>
                            <wps:cNvSpPr>
                              <a:spLocks noEditPoints="1"/>
                            </wps:cNvSpPr>
                            <wps:spPr bwMode="auto">
                              <a:xfrm>
                                <a:off x="901065" y="427990"/>
                                <a:ext cx="21590" cy="43815"/>
                              </a:xfrm>
                              <a:custGeom>
                                <a:avLst/>
                                <a:gdLst>
                                  <a:gd name="T0" fmla="*/ 6 w 34"/>
                                  <a:gd name="T1" fmla="*/ 69 h 69"/>
                                  <a:gd name="T2" fmla="*/ 0 w 34"/>
                                  <a:gd name="T3" fmla="*/ 69 h 69"/>
                                  <a:gd name="T4" fmla="*/ 0 w 34"/>
                                  <a:gd name="T5" fmla="*/ 0 h 69"/>
                                  <a:gd name="T6" fmla="*/ 6 w 34"/>
                                  <a:gd name="T7" fmla="*/ 0 h 69"/>
                                  <a:gd name="T8" fmla="*/ 6 w 34"/>
                                  <a:gd name="T9" fmla="*/ 24 h 69"/>
                                  <a:gd name="T10" fmla="*/ 6 w 34"/>
                                  <a:gd name="T11" fmla="*/ 24 h 69"/>
                                  <a:gd name="T12" fmla="*/ 10 w 34"/>
                                  <a:gd name="T13" fmla="*/ 19 h 69"/>
                                  <a:gd name="T14" fmla="*/ 10 w 34"/>
                                  <a:gd name="T15" fmla="*/ 19 h 69"/>
                                  <a:gd name="T16" fmla="*/ 17 w 34"/>
                                  <a:gd name="T17" fmla="*/ 17 h 69"/>
                                  <a:gd name="T18" fmla="*/ 17 w 34"/>
                                  <a:gd name="T19" fmla="*/ 17 h 69"/>
                                  <a:gd name="T20" fmla="*/ 21 w 34"/>
                                  <a:gd name="T21" fmla="*/ 19 h 69"/>
                                  <a:gd name="T22" fmla="*/ 26 w 34"/>
                                  <a:gd name="T23" fmla="*/ 21 h 69"/>
                                  <a:gd name="T24" fmla="*/ 26 w 34"/>
                                  <a:gd name="T25" fmla="*/ 21 h 69"/>
                                  <a:gd name="T26" fmla="*/ 30 w 34"/>
                                  <a:gd name="T27" fmla="*/ 24 h 69"/>
                                  <a:gd name="T28" fmla="*/ 32 w 34"/>
                                  <a:gd name="T29" fmla="*/ 30 h 69"/>
                                  <a:gd name="T30" fmla="*/ 32 w 34"/>
                                  <a:gd name="T31" fmla="*/ 30 h 69"/>
                                  <a:gd name="T32" fmla="*/ 34 w 34"/>
                                  <a:gd name="T33" fmla="*/ 37 h 69"/>
                                  <a:gd name="T34" fmla="*/ 34 w 34"/>
                                  <a:gd name="T35" fmla="*/ 43 h 69"/>
                                  <a:gd name="T36" fmla="*/ 34 w 34"/>
                                  <a:gd name="T37" fmla="*/ 43 h 69"/>
                                  <a:gd name="T38" fmla="*/ 34 w 34"/>
                                  <a:gd name="T39" fmla="*/ 54 h 69"/>
                                  <a:gd name="T40" fmla="*/ 30 w 34"/>
                                  <a:gd name="T41" fmla="*/ 63 h 69"/>
                                  <a:gd name="T42" fmla="*/ 30 w 34"/>
                                  <a:gd name="T43" fmla="*/ 63 h 69"/>
                                  <a:gd name="T44" fmla="*/ 23 w 34"/>
                                  <a:gd name="T45" fmla="*/ 67 h 69"/>
                                  <a:gd name="T46" fmla="*/ 17 w 34"/>
                                  <a:gd name="T47" fmla="*/ 69 h 69"/>
                                  <a:gd name="T48" fmla="*/ 17 w 34"/>
                                  <a:gd name="T49" fmla="*/ 69 h 69"/>
                                  <a:gd name="T50" fmla="*/ 10 w 34"/>
                                  <a:gd name="T51" fmla="*/ 67 h 69"/>
                                  <a:gd name="T52" fmla="*/ 10 w 34"/>
                                  <a:gd name="T53" fmla="*/ 67 h 69"/>
                                  <a:gd name="T54" fmla="*/ 6 w 34"/>
                                  <a:gd name="T55" fmla="*/ 63 h 69"/>
                                  <a:gd name="T56" fmla="*/ 6 w 34"/>
                                  <a:gd name="T57" fmla="*/ 69 h 69"/>
                                  <a:gd name="T58" fmla="*/ 6 w 34"/>
                                  <a:gd name="T59" fmla="*/ 43 h 69"/>
                                  <a:gd name="T60" fmla="*/ 6 w 34"/>
                                  <a:gd name="T61" fmla="*/ 43 h 69"/>
                                  <a:gd name="T62" fmla="*/ 6 w 34"/>
                                  <a:gd name="T63" fmla="*/ 54 h 69"/>
                                  <a:gd name="T64" fmla="*/ 6 w 34"/>
                                  <a:gd name="T65" fmla="*/ 54 h 69"/>
                                  <a:gd name="T66" fmla="*/ 10 w 34"/>
                                  <a:gd name="T67" fmla="*/ 60 h 69"/>
                                  <a:gd name="T68" fmla="*/ 10 w 34"/>
                                  <a:gd name="T69" fmla="*/ 60 h 69"/>
                                  <a:gd name="T70" fmla="*/ 17 w 34"/>
                                  <a:gd name="T71" fmla="*/ 63 h 69"/>
                                  <a:gd name="T72" fmla="*/ 17 w 34"/>
                                  <a:gd name="T73" fmla="*/ 63 h 69"/>
                                  <a:gd name="T74" fmla="*/ 21 w 34"/>
                                  <a:gd name="T75" fmla="*/ 60 h 69"/>
                                  <a:gd name="T76" fmla="*/ 23 w 34"/>
                                  <a:gd name="T77" fmla="*/ 58 h 69"/>
                                  <a:gd name="T78" fmla="*/ 23 w 34"/>
                                  <a:gd name="T79" fmla="*/ 58 h 69"/>
                                  <a:gd name="T80" fmla="*/ 28 w 34"/>
                                  <a:gd name="T81" fmla="*/ 52 h 69"/>
                                  <a:gd name="T82" fmla="*/ 28 w 34"/>
                                  <a:gd name="T83" fmla="*/ 43 h 69"/>
                                  <a:gd name="T84" fmla="*/ 28 w 34"/>
                                  <a:gd name="T85" fmla="*/ 43 h 69"/>
                                  <a:gd name="T86" fmla="*/ 28 w 34"/>
                                  <a:gd name="T87" fmla="*/ 34 h 69"/>
                                  <a:gd name="T88" fmla="*/ 23 w 34"/>
                                  <a:gd name="T89" fmla="*/ 30 h 69"/>
                                  <a:gd name="T90" fmla="*/ 23 w 34"/>
                                  <a:gd name="T91" fmla="*/ 30 h 69"/>
                                  <a:gd name="T92" fmla="*/ 21 w 34"/>
                                  <a:gd name="T93" fmla="*/ 26 h 69"/>
                                  <a:gd name="T94" fmla="*/ 17 w 34"/>
                                  <a:gd name="T95" fmla="*/ 26 h 69"/>
                                  <a:gd name="T96" fmla="*/ 17 w 34"/>
                                  <a:gd name="T97" fmla="*/ 26 h 69"/>
                                  <a:gd name="T98" fmla="*/ 13 w 34"/>
                                  <a:gd name="T99" fmla="*/ 26 h 69"/>
                                  <a:gd name="T100" fmla="*/ 8 w 34"/>
                                  <a:gd name="T101" fmla="*/ 30 h 69"/>
                                  <a:gd name="T102" fmla="*/ 8 w 34"/>
                                  <a:gd name="T103" fmla="*/ 30 h 69"/>
                                  <a:gd name="T104" fmla="*/ 6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6" y="69"/>
                                    </a:moveTo>
                                    <a:lnTo>
                                      <a:pt x="0" y="69"/>
                                    </a:lnTo>
                                    <a:lnTo>
                                      <a:pt x="0" y="0"/>
                                    </a:lnTo>
                                    <a:lnTo>
                                      <a:pt x="6" y="0"/>
                                    </a:lnTo>
                                    <a:lnTo>
                                      <a:pt x="6" y="24"/>
                                    </a:lnTo>
                                    <a:lnTo>
                                      <a:pt x="6" y="24"/>
                                    </a:lnTo>
                                    <a:lnTo>
                                      <a:pt x="10" y="19"/>
                                    </a:lnTo>
                                    <a:lnTo>
                                      <a:pt x="10" y="19"/>
                                    </a:lnTo>
                                    <a:lnTo>
                                      <a:pt x="17" y="17"/>
                                    </a:lnTo>
                                    <a:lnTo>
                                      <a:pt x="17" y="17"/>
                                    </a:lnTo>
                                    <a:lnTo>
                                      <a:pt x="21" y="19"/>
                                    </a:lnTo>
                                    <a:lnTo>
                                      <a:pt x="26" y="21"/>
                                    </a:lnTo>
                                    <a:lnTo>
                                      <a:pt x="26" y="21"/>
                                    </a:lnTo>
                                    <a:lnTo>
                                      <a:pt x="30" y="24"/>
                                    </a:lnTo>
                                    <a:lnTo>
                                      <a:pt x="32" y="30"/>
                                    </a:lnTo>
                                    <a:lnTo>
                                      <a:pt x="32" y="30"/>
                                    </a:lnTo>
                                    <a:lnTo>
                                      <a:pt x="34" y="37"/>
                                    </a:lnTo>
                                    <a:lnTo>
                                      <a:pt x="34" y="43"/>
                                    </a:lnTo>
                                    <a:lnTo>
                                      <a:pt x="34" y="43"/>
                                    </a:lnTo>
                                    <a:lnTo>
                                      <a:pt x="34" y="54"/>
                                    </a:lnTo>
                                    <a:lnTo>
                                      <a:pt x="30" y="63"/>
                                    </a:lnTo>
                                    <a:lnTo>
                                      <a:pt x="30" y="63"/>
                                    </a:lnTo>
                                    <a:lnTo>
                                      <a:pt x="23" y="67"/>
                                    </a:lnTo>
                                    <a:lnTo>
                                      <a:pt x="17" y="69"/>
                                    </a:lnTo>
                                    <a:lnTo>
                                      <a:pt x="17" y="69"/>
                                    </a:lnTo>
                                    <a:lnTo>
                                      <a:pt x="10" y="67"/>
                                    </a:lnTo>
                                    <a:lnTo>
                                      <a:pt x="10" y="67"/>
                                    </a:lnTo>
                                    <a:lnTo>
                                      <a:pt x="6" y="63"/>
                                    </a:lnTo>
                                    <a:lnTo>
                                      <a:pt x="6" y="69"/>
                                    </a:lnTo>
                                    <a:close/>
                                    <a:moveTo>
                                      <a:pt x="6" y="43"/>
                                    </a:moveTo>
                                    <a:lnTo>
                                      <a:pt x="6" y="43"/>
                                    </a:lnTo>
                                    <a:lnTo>
                                      <a:pt x="6" y="54"/>
                                    </a:lnTo>
                                    <a:lnTo>
                                      <a:pt x="6" y="54"/>
                                    </a:lnTo>
                                    <a:lnTo>
                                      <a:pt x="10" y="60"/>
                                    </a:lnTo>
                                    <a:lnTo>
                                      <a:pt x="10" y="60"/>
                                    </a:lnTo>
                                    <a:lnTo>
                                      <a:pt x="17" y="63"/>
                                    </a:lnTo>
                                    <a:lnTo>
                                      <a:pt x="17" y="63"/>
                                    </a:lnTo>
                                    <a:lnTo>
                                      <a:pt x="21" y="60"/>
                                    </a:lnTo>
                                    <a:lnTo>
                                      <a:pt x="23" y="58"/>
                                    </a:lnTo>
                                    <a:lnTo>
                                      <a:pt x="23" y="58"/>
                                    </a:lnTo>
                                    <a:lnTo>
                                      <a:pt x="28" y="52"/>
                                    </a:lnTo>
                                    <a:lnTo>
                                      <a:pt x="28" y="43"/>
                                    </a:lnTo>
                                    <a:lnTo>
                                      <a:pt x="28" y="43"/>
                                    </a:lnTo>
                                    <a:lnTo>
                                      <a:pt x="28" y="34"/>
                                    </a:lnTo>
                                    <a:lnTo>
                                      <a:pt x="23" y="30"/>
                                    </a:lnTo>
                                    <a:lnTo>
                                      <a:pt x="23" y="30"/>
                                    </a:lnTo>
                                    <a:lnTo>
                                      <a:pt x="21" y="26"/>
                                    </a:lnTo>
                                    <a:lnTo>
                                      <a:pt x="17" y="26"/>
                                    </a:lnTo>
                                    <a:lnTo>
                                      <a:pt x="17" y="26"/>
                                    </a:lnTo>
                                    <a:lnTo>
                                      <a:pt x="13" y="26"/>
                                    </a:lnTo>
                                    <a:lnTo>
                                      <a:pt x="8" y="30"/>
                                    </a:lnTo>
                                    <a:lnTo>
                                      <a:pt x="8" y="30"/>
                                    </a:lnTo>
                                    <a:lnTo>
                                      <a:pt x="6"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179"/>
                            <wps:cNvSpPr>
                              <a:spLocks noEditPoints="1"/>
                            </wps:cNvSpPr>
                            <wps:spPr bwMode="auto">
                              <a:xfrm>
                                <a:off x="941705" y="427990"/>
                                <a:ext cx="4445" cy="43815"/>
                              </a:xfrm>
                              <a:custGeom>
                                <a:avLst/>
                                <a:gdLst>
                                  <a:gd name="T0" fmla="*/ 0 w 7"/>
                                  <a:gd name="T1" fmla="*/ 11 h 69"/>
                                  <a:gd name="T2" fmla="*/ 0 w 7"/>
                                  <a:gd name="T3" fmla="*/ 0 h 69"/>
                                  <a:gd name="T4" fmla="*/ 7 w 7"/>
                                  <a:gd name="T5" fmla="*/ 0 h 69"/>
                                  <a:gd name="T6" fmla="*/ 7 w 7"/>
                                  <a:gd name="T7" fmla="*/ 11 h 69"/>
                                  <a:gd name="T8" fmla="*/ 0 w 7"/>
                                  <a:gd name="T9" fmla="*/ 11 h 69"/>
                                  <a:gd name="T10" fmla="*/ 0 w 7"/>
                                  <a:gd name="T11" fmla="*/ 69 h 69"/>
                                  <a:gd name="T12" fmla="*/ 0 w 7"/>
                                  <a:gd name="T13" fmla="*/ 19 h 69"/>
                                  <a:gd name="T14" fmla="*/ 7 w 7"/>
                                  <a:gd name="T15" fmla="*/ 19 h 69"/>
                                  <a:gd name="T16" fmla="*/ 7 w 7"/>
                                  <a:gd name="T17" fmla="*/ 69 h 69"/>
                                  <a:gd name="T18" fmla="*/ 0 w 7"/>
                                  <a:gd name="T19"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 h="69">
                                    <a:moveTo>
                                      <a:pt x="0" y="11"/>
                                    </a:moveTo>
                                    <a:lnTo>
                                      <a:pt x="0" y="0"/>
                                    </a:lnTo>
                                    <a:lnTo>
                                      <a:pt x="7" y="0"/>
                                    </a:lnTo>
                                    <a:lnTo>
                                      <a:pt x="7" y="11"/>
                                    </a:lnTo>
                                    <a:lnTo>
                                      <a:pt x="0" y="11"/>
                                    </a:lnTo>
                                    <a:close/>
                                    <a:moveTo>
                                      <a:pt x="0" y="69"/>
                                    </a:moveTo>
                                    <a:lnTo>
                                      <a:pt x="0" y="19"/>
                                    </a:lnTo>
                                    <a:lnTo>
                                      <a:pt x="7" y="19"/>
                                    </a:lnTo>
                                    <a:lnTo>
                                      <a:pt x="7" y="69"/>
                                    </a:lnTo>
                                    <a:lnTo>
                                      <a:pt x="0" y="6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180"/>
                            <wps:cNvSpPr>
                              <a:spLocks/>
                            </wps:cNvSpPr>
                            <wps:spPr bwMode="auto">
                              <a:xfrm>
                                <a:off x="951230" y="438785"/>
                                <a:ext cx="20955" cy="33020"/>
                              </a:xfrm>
                              <a:custGeom>
                                <a:avLst/>
                                <a:gdLst>
                                  <a:gd name="T0" fmla="*/ 7 w 33"/>
                                  <a:gd name="T1" fmla="*/ 35 h 52"/>
                                  <a:gd name="T2" fmla="*/ 9 w 33"/>
                                  <a:gd name="T3" fmla="*/ 39 h 52"/>
                                  <a:gd name="T4" fmla="*/ 11 w 33"/>
                                  <a:gd name="T5" fmla="*/ 43 h 52"/>
                                  <a:gd name="T6" fmla="*/ 18 w 33"/>
                                  <a:gd name="T7" fmla="*/ 46 h 52"/>
                                  <a:gd name="T8" fmla="*/ 22 w 33"/>
                                  <a:gd name="T9" fmla="*/ 46 h 52"/>
                                  <a:gd name="T10" fmla="*/ 24 w 33"/>
                                  <a:gd name="T11" fmla="*/ 43 h 52"/>
                                  <a:gd name="T12" fmla="*/ 26 w 33"/>
                                  <a:gd name="T13" fmla="*/ 37 h 52"/>
                                  <a:gd name="T14" fmla="*/ 24 w 33"/>
                                  <a:gd name="T15" fmla="*/ 33 h 52"/>
                                  <a:gd name="T16" fmla="*/ 18 w 33"/>
                                  <a:gd name="T17" fmla="*/ 30 h 52"/>
                                  <a:gd name="T18" fmla="*/ 7 w 33"/>
                                  <a:gd name="T19" fmla="*/ 26 h 52"/>
                                  <a:gd name="T20" fmla="*/ 3 w 33"/>
                                  <a:gd name="T21" fmla="*/ 22 h 52"/>
                                  <a:gd name="T22" fmla="*/ 0 w 33"/>
                                  <a:gd name="T23" fmla="*/ 15 h 52"/>
                                  <a:gd name="T24" fmla="*/ 3 w 33"/>
                                  <a:gd name="T25" fmla="*/ 9 h 52"/>
                                  <a:gd name="T26" fmla="*/ 5 w 33"/>
                                  <a:gd name="T27" fmla="*/ 4 h 52"/>
                                  <a:gd name="T28" fmla="*/ 16 w 33"/>
                                  <a:gd name="T29" fmla="*/ 0 h 52"/>
                                  <a:gd name="T30" fmla="*/ 24 w 33"/>
                                  <a:gd name="T31" fmla="*/ 2 h 52"/>
                                  <a:gd name="T32" fmla="*/ 29 w 33"/>
                                  <a:gd name="T33" fmla="*/ 7 h 52"/>
                                  <a:gd name="T34" fmla="*/ 33 w 33"/>
                                  <a:gd name="T35" fmla="*/ 15 h 52"/>
                                  <a:gd name="T36" fmla="*/ 26 w 33"/>
                                  <a:gd name="T37" fmla="*/ 15 h 52"/>
                                  <a:gd name="T38" fmla="*/ 16 w 33"/>
                                  <a:gd name="T39" fmla="*/ 9 h 52"/>
                                  <a:gd name="T40" fmla="*/ 9 w 33"/>
                                  <a:gd name="T41" fmla="*/ 9 h 52"/>
                                  <a:gd name="T42" fmla="*/ 7 w 33"/>
                                  <a:gd name="T43" fmla="*/ 13 h 52"/>
                                  <a:gd name="T44" fmla="*/ 9 w 33"/>
                                  <a:gd name="T45" fmla="*/ 17 h 52"/>
                                  <a:gd name="T46" fmla="*/ 18 w 33"/>
                                  <a:gd name="T47" fmla="*/ 22 h 52"/>
                                  <a:gd name="T48" fmla="*/ 29 w 33"/>
                                  <a:gd name="T49" fmla="*/ 26 h 52"/>
                                  <a:gd name="T50" fmla="*/ 33 w 33"/>
                                  <a:gd name="T51" fmla="*/ 30 h 52"/>
                                  <a:gd name="T52" fmla="*/ 33 w 33"/>
                                  <a:gd name="T53" fmla="*/ 37 h 52"/>
                                  <a:gd name="T54" fmla="*/ 33 w 33"/>
                                  <a:gd name="T55" fmla="*/ 43 h 52"/>
                                  <a:gd name="T56" fmla="*/ 29 w 33"/>
                                  <a:gd name="T57" fmla="*/ 48 h 52"/>
                                  <a:gd name="T58" fmla="*/ 18 w 33"/>
                                  <a:gd name="T59" fmla="*/ 52 h 52"/>
                                  <a:gd name="T60" fmla="*/ 11 w 33"/>
                                  <a:gd name="T61" fmla="*/ 52 h 52"/>
                                  <a:gd name="T62" fmla="*/ 3 w 33"/>
                                  <a:gd name="T63" fmla="*/ 43 h 52"/>
                                  <a:gd name="T64" fmla="*/ 0 w 33"/>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3" h="52">
                                    <a:moveTo>
                                      <a:pt x="0" y="37"/>
                                    </a:moveTo>
                                    <a:lnTo>
                                      <a:pt x="7" y="35"/>
                                    </a:lnTo>
                                    <a:lnTo>
                                      <a:pt x="7" y="35"/>
                                    </a:lnTo>
                                    <a:lnTo>
                                      <a:pt x="9" y="39"/>
                                    </a:lnTo>
                                    <a:lnTo>
                                      <a:pt x="11" y="43"/>
                                    </a:lnTo>
                                    <a:lnTo>
                                      <a:pt x="11" y="43"/>
                                    </a:lnTo>
                                    <a:lnTo>
                                      <a:pt x="13" y="46"/>
                                    </a:lnTo>
                                    <a:lnTo>
                                      <a:pt x="18" y="46"/>
                                    </a:lnTo>
                                    <a:lnTo>
                                      <a:pt x="18" y="46"/>
                                    </a:lnTo>
                                    <a:lnTo>
                                      <a:pt x="22" y="46"/>
                                    </a:lnTo>
                                    <a:lnTo>
                                      <a:pt x="24" y="43"/>
                                    </a:lnTo>
                                    <a:lnTo>
                                      <a:pt x="24" y="43"/>
                                    </a:lnTo>
                                    <a:lnTo>
                                      <a:pt x="26" y="41"/>
                                    </a:lnTo>
                                    <a:lnTo>
                                      <a:pt x="26" y="37"/>
                                    </a:lnTo>
                                    <a:lnTo>
                                      <a:pt x="26" y="37"/>
                                    </a:lnTo>
                                    <a:lnTo>
                                      <a:pt x="24" y="33"/>
                                    </a:lnTo>
                                    <a:lnTo>
                                      <a:pt x="24" y="33"/>
                                    </a:lnTo>
                                    <a:lnTo>
                                      <a:pt x="18" y="30"/>
                                    </a:lnTo>
                                    <a:lnTo>
                                      <a:pt x="18" y="30"/>
                                    </a:lnTo>
                                    <a:lnTo>
                                      <a:pt x="7" y="26"/>
                                    </a:lnTo>
                                    <a:lnTo>
                                      <a:pt x="7" y="26"/>
                                    </a:lnTo>
                                    <a:lnTo>
                                      <a:pt x="3" y="22"/>
                                    </a:lnTo>
                                    <a:lnTo>
                                      <a:pt x="3" y="22"/>
                                    </a:lnTo>
                                    <a:lnTo>
                                      <a:pt x="0" y="15"/>
                                    </a:lnTo>
                                    <a:lnTo>
                                      <a:pt x="0" y="15"/>
                                    </a:lnTo>
                                    <a:lnTo>
                                      <a:pt x="3" y="9"/>
                                    </a:lnTo>
                                    <a:lnTo>
                                      <a:pt x="5" y="4"/>
                                    </a:lnTo>
                                    <a:lnTo>
                                      <a:pt x="5" y="4"/>
                                    </a:lnTo>
                                    <a:lnTo>
                                      <a:pt x="9" y="2"/>
                                    </a:lnTo>
                                    <a:lnTo>
                                      <a:pt x="16" y="0"/>
                                    </a:lnTo>
                                    <a:lnTo>
                                      <a:pt x="16" y="0"/>
                                    </a:lnTo>
                                    <a:lnTo>
                                      <a:pt x="24" y="2"/>
                                    </a:lnTo>
                                    <a:lnTo>
                                      <a:pt x="24" y="2"/>
                                    </a:lnTo>
                                    <a:lnTo>
                                      <a:pt x="29" y="7"/>
                                    </a:lnTo>
                                    <a:lnTo>
                                      <a:pt x="29" y="7"/>
                                    </a:lnTo>
                                    <a:lnTo>
                                      <a:pt x="33" y="15"/>
                                    </a:lnTo>
                                    <a:lnTo>
                                      <a:pt x="26" y="15"/>
                                    </a:lnTo>
                                    <a:lnTo>
                                      <a:pt x="26" y="15"/>
                                    </a:lnTo>
                                    <a:lnTo>
                                      <a:pt x="22" y="9"/>
                                    </a:lnTo>
                                    <a:lnTo>
                                      <a:pt x="16" y="9"/>
                                    </a:lnTo>
                                    <a:lnTo>
                                      <a:pt x="16" y="9"/>
                                    </a:lnTo>
                                    <a:lnTo>
                                      <a:pt x="9" y="9"/>
                                    </a:lnTo>
                                    <a:lnTo>
                                      <a:pt x="9" y="9"/>
                                    </a:lnTo>
                                    <a:lnTo>
                                      <a:pt x="7" y="13"/>
                                    </a:lnTo>
                                    <a:lnTo>
                                      <a:pt x="7" y="13"/>
                                    </a:lnTo>
                                    <a:lnTo>
                                      <a:pt x="9" y="17"/>
                                    </a:lnTo>
                                    <a:lnTo>
                                      <a:pt x="9" y="17"/>
                                    </a:lnTo>
                                    <a:lnTo>
                                      <a:pt x="18" y="22"/>
                                    </a:lnTo>
                                    <a:lnTo>
                                      <a:pt x="18" y="22"/>
                                    </a:lnTo>
                                    <a:lnTo>
                                      <a:pt x="29" y="26"/>
                                    </a:lnTo>
                                    <a:lnTo>
                                      <a:pt x="29" y="26"/>
                                    </a:lnTo>
                                    <a:lnTo>
                                      <a:pt x="33" y="30"/>
                                    </a:lnTo>
                                    <a:lnTo>
                                      <a:pt x="33" y="30"/>
                                    </a:lnTo>
                                    <a:lnTo>
                                      <a:pt x="33" y="37"/>
                                    </a:lnTo>
                                    <a:lnTo>
                                      <a:pt x="33" y="37"/>
                                    </a:lnTo>
                                    <a:lnTo>
                                      <a:pt x="33" y="43"/>
                                    </a:lnTo>
                                    <a:lnTo>
                                      <a:pt x="29" y="48"/>
                                    </a:lnTo>
                                    <a:lnTo>
                                      <a:pt x="29" y="48"/>
                                    </a:lnTo>
                                    <a:lnTo>
                                      <a:pt x="24" y="52"/>
                                    </a:lnTo>
                                    <a:lnTo>
                                      <a:pt x="18" y="52"/>
                                    </a:lnTo>
                                    <a:lnTo>
                                      <a:pt x="18" y="52"/>
                                    </a:lnTo>
                                    <a:lnTo>
                                      <a:pt x="11" y="52"/>
                                    </a:lnTo>
                                    <a:lnTo>
                                      <a:pt x="5" y="48"/>
                                    </a:lnTo>
                                    <a:lnTo>
                                      <a:pt x="3" y="43"/>
                                    </a:lnTo>
                                    <a:lnTo>
                                      <a:pt x="0" y="37"/>
                                    </a:lnTo>
                                    <a:lnTo>
                                      <a:pt x="0" y="3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181"/>
                            <wps:cNvSpPr>
                              <a:spLocks/>
                            </wps:cNvSpPr>
                            <wps:spPr bwMode="auto">
                              <a:xfrm>
                                <a:off x="974725" y="429260"/>
                                <a:ext cx="13970" cy="42545"/>
                              </a:xfrm>
                              <a:custGeom>
                                <a:avLst/>
                                <a:gdLst>
                                  <a:gd name="T0" fmla="*/ 20 w 22"/>
                                  <a:gd name="T1" fmla="*/ 58 h 67"/>
                                  <a:gd name="T2" fmla="*/ 22 w 22"/>
                                  <a:gd name="T3" fmla="*/ 67 h 67"/>
                                  <a:gd name="T4" fmla="*/ 22 w 22"/>
                                  <a:gd name="T5" fmla="*/ 67 h 67"/>
                                  <a:gd name="T6" fmla="*/ 15 w 22"/>
                                  <a:gd name="T7" fmla="*/ 67 h 67"/>
                                  <a:gd name="T8" fmla="*/ 15 w 22"/>
                                  <a:gd name="T9" fmla="*/ 67 h 67"/>
                                  <a:gd name="T10" fmla="*/ 11 w 22"/>
                                  <a:gd name="T11" fmla="*/ 65 h 67"/>
                                  <a:gd name="T12" fmla="*/ 11 w 22"/>
                                  <a:gd name="T13" fmla="*/ 65 h 67"/>
                                  <a:gd name="T14" fmla="*/ 7 w 22"/>
                                  <a:gd name="T15" fmla="*/ 61 h 67"/>
                                  <a:gd name="T16" fmla="*/ 7 w 22"/>
                                  <a:gd name="T17" fmla="*/ 61 h 67"/>
                                  <a:gd name="T18" fmla="*/ 7 w 22"/>
                                  <a:gd name="T19" fmla="*/ 52 h 67"/>
                                  <a:gd name="T20" fmla="*/ 7 w 22"/>
                                  <a:gd name="T21" fmla="*/ 24 h 67"/>
                                  <a:gd name="T22" fmla="*/ 0 w 22"/>
                                  <a:gd name="T23" fmla="*/ 24 h 67"/>
                                  <a:gd name="T24" fmla="*/ 0 w 22"/>
                                  <a:gd name="T25" fmla="*/ 17 h 67"/>
                                  <a:gd name="T26" fmla="*/ 7 w 22"/>
                                  <a:gd name="T27" fmla="*/ 17 h 67"/>
                                  <a:gd name="T28" fmla="*/ 7 w 22"/>
                                  <a:gd name="T29" fmla="*/ 4 h 67"/>
                                  <a:gd name="T30" fmla="*/ 13 w 22"/>
                                  <a:gd name="T31" fmla="*/ 0 h 67"/>
                                  <a:gd name="T32" fmla="*/ 13 w 22"/>
                                  <a:gd name="T33" fmla="*/ 17 h 67"/>
                                  <a:gd name="T34" fmla="*/ 20 w 22"/>
                                  <a:gd name="T35" fmla="*/ 17 h 67"/>
                                  <a:gd name="T36" fmla="*/ 20 w 22"/>
                                  <a:gd name="T37" fmla="*/ 24 h 67"/>
                                  <a:gd name="T38" fmla="*/ 13 w 22"/>
                                  <a:gd name="T39" fmla="*/ 24 h 67"/>
                                  <a:gd name="T40" fmla="*/ 13 w 22"/>
                                  <a:gd name="T41" fmla="*/ 52 h 67"/>
                                  <a:gd name="T42" fmla="*/ 13 w 22"/>
                                  <a:gd name="T43" fmla="*/ 52 h 67"/>
                                  <a:gd name="T44" fmla="*/ 13 w 22"/>
                                  <a:gd name="T45" fmla="*/ 58 h 67"/>
                                  <a:gd name="T46" fmla="*/ 13 w 22"/>
                                  <a:gd name="T47" fmla="*/ 58 h 67"/>
                                  <a:gd name="T48" fmla="*/ 17 w 22"/>
                                  <a:gd name="T49" fmla="*/ 58 h 67"/>
                                  <a:gd name="T50" fmla="*/ 17 w 22"/>
                                  <a:gd name="T51" fmla="*/ 58 h 67"/>
                                  <a:gd name="T52" fmla="*/ 20 w 22"/>
                                  <a:gd name="T53" fmla="*/ 58 h 67"/>
                                  <a:gd name="T54" fmla="*/ 20 w 22"/>
                                  <a:gd name="T55" fmla="*/ 58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22" h="67">
                                    <a:moveTo>
                                      <a:pt x="20" y="58"/>
                                    </a:moveTo>
                                    <a:lnTo>
                                      <a:pt x="22" y="67"/>
                                    </a:lnTo>
                                    <a:lnTo>
                                      <a:pt x="22" y="67"/>
                                    </a:lnTo>
                                    <a:lnTo>
                                      <a:pt x="15" y="67"/>
                                    </a:lnTo>
                                    <a:lnTo>
                                      <a:pt x="15" y="67"/>
                                    </a:lnTo>
                                    <a:lnTo>
                                      <a:pt x="11" y="65"/>
                                    </a:lnTo>
                                    <a:lnTo>
                                      <a:pt x="11" y="65"/>
                                    </a:lnTo>
                                    <a:lnTo>
                                      <a:pt x="7" y="61"/>
                                    </a:lnTo>
                                    <a:lnTo>
                                      <a:pt x="7" y="61"/>
                                    </a:lnTo>
                                    <a:lnTo>
                                      <a:pt x="7" y="52"/>
                                    </a:lnTo>
                                    <a:lnTo>
                                      <a:pt x="7" y="24"/>
                                    </a:lnTo>
                                    <a:lnTo>
                                      <a:pt x="0" y="24"/>
                                    </a:lnTo>
                                    <a:lnTo>
                                      <a:pt x="0" y="17"/>
                                    </a:lnTo>
                                    <a:lnTo>
                                      <a:pt x="7" y="17"/>
                                    </a:lnTo>
                                    <a:lnTo>
                                      <a:pt x="7" y="4"/>
                                    </a:lnTo>
                                    <a:lnTo>
                                      <a:pt x="13" y="0"/>
                                    </a:lnTo>
                                    <a:lnTo>
                                      <a:pt x="13" y="17"/>
                                    </a:lnTo>
                                    <a:lnTo>
                                      <a:pt x="20" y="17"/>
                                    </a:lnTo>
                                    <a:lnTo>
                                      <a:pt x="20" y="24"/>
                                    </a:lnTo>
                                    <a:lnTo>
                                      <a:pt x="13" y="24"/>
                                    </a:lnTo>
                                    <a:lnTo>
                                      <a:pt x="13" y="52"/>
                                    </a:lnTo>
                                    <a:lnTo>
                                      <a:pt x="13" y="52"/>
                                    </a:lnTo>
                                    <a:lnTo>
                                      <a:pt x="13" y="58"/>
                                    </a:lnTo>
                                    <a:lnTo>
                                      <a:pt x="13" y="58"/>
                                    </a:lnTo>
                                    <a:lnTo>
                                      <a:pt x="17" y="58"/>
                                    </a:lnTo>
                                    <a:lnTo>
                                      <a:pt x="17" y="58"/>
                                    </a:lnTo>
                                    <a:lnTo>
                                      <a:pt x="20" y="58"/>
                                    </a:lnTo>
                                    <a:lnTo>
                                      <a:pt x="2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82"/>
                            <wps:cNvSpPr>
                              <a:spLocks noEditPoints="1"/>
                            </wps:cNvSpPr>
                            <wps:spPr bwMode="auto">
                              <a:xfrm>
                                <a:off x="1003935" y="427990"/>
                                <a:ext cx="21590" cy="43815"/>
                              </a:xfrm>
                              <a:custGeom>
                                <a:avLst/>
                                <a:gdLst>
                                  <a:gd name="T0" fmla="*/ 28 w 34"/>
                                  <a:gd name="T1" fmla="*/ 69 h 69"/>
                                  <a:gd name="T2" fmla="*/ 28 w 34"/>
                                  <a:gd name="T3" fmla="*/ 63 h 69"/>
                                  <a:gd name="T4" fmla="*/ 28 w 34"/>
                                  <a:gd name="T5" fmla="*/ 63 h 69"/>
                                  <a:gd name="T6" fmla="*/ 23 w 34"/>
                                  <a:gd name="T7" fmla="*/ 67 h 69"/>
                                  <a:gd name="T8" fmla="*/ 23 w 34"/>
                                  <a:gd name="T9" fmla="*/ 67 h 69"/>
                                  <a:gd name="T10" fmla="*/ 17 w 34"/>
                                  <a:gd name="T11" fmla="*/ 69 h 69"/>
                                  <a:gd name="T12" fmla="*/ 17 w 34"/>
                                  <a:gd name="T13" fmla="*/ 69 h 69"/>
                                  <a:gd name="T14" fmla="*/ 10 w 34"/>
                                  <a:gd name="T15" fmla="*/ 67 h 69"/>
                                  <a:gd name="T16" fmla="*/ 4 w 34"/>
                                  <a:gd name="T17" fmla="*/ 63 h 69"/>
                                  <a:gd name="T18" fmla="*/ 4 w 34"/>
                                  <a:gd name="T19" fmla="*/ 63 h 69"/>
                                  <a:gd name="T20" fmla="*/ 2 w 34"/>
                                  <a:gd name="T21" fmla="*/ 54 h 69"/>
                                  <a:gd name="T22" fmla="*/ 0 w 34"/>
                                  <a:gd name="T23" fmla="*/ 43 h 69"/>
                                  <a:gd name="T24" fmla="*/ 0 w 34"/>
                                  <a:gd name="T25" fmla="*/ 43 h 69"/>
                                  <a:gd name="T26" fmla="*/ 0 w 34"/>
                                  <a:gd name="T27" fmla="*/ 37 h 69"/>
                                  <a:gd name="T28" fmla="*/ 2 w 34"/>
                                  <a:gd name="T29" fmla="*/ 30 h 69"/>
                                  <a:gd name="T30" fmla="*/ 2 w 34"/>
                                  <a:gd name="T31" fmla="*/ 30 h 69"/>
                                  <a:gd name="T32" fmla="*/ 4 w 34"/>
                                  <a:gd name="T33" fmla="*/ 24 h 69"/>
                                  <a:gd name="T34" fmla="*/ 8 w 34"/>
                                  <a:gd name="T35" fmla="*/ 21 h 69"/>
                                  <a:gd name="T36" fmla="*/ 8 w 34"/>
                                  <a:gd name="T37" fmla="*/ 21 h 69"/>
                                  <a:gd name="T38" fmla="*/ 13 w 34"/>
                                  <a:gd name="T39" fmla="*/ 19 h 69"/>
                                  <a:gd name="T40" fmla="*/ 17 w 34"/>
                                  <a:gd name="T41" fmla="*/ 17 h 69"/>
                                  <a:gd name="T42" fmla="*/ 17 w 34"/>
                                  <a:gd name="T43" fmla="*/ 17 h 69"/>
                                  <a:gd name="T44" fmla="*/ 23 w 34"/>
                                  <a:gd name="T45" fmla="*/ 19 h 69"/>
                                  <a:gd name="T46" fmla="*/ 23 w 34"/>
                                  <a:gd name="T47" fmla="*/ 19 h 69"/>
                                  <a:gd name="T48" fmla="*/ 28 w 34"/>
                                  <a:gd name="T49" fmla="*/ 24 h 69"/>
                                  <a:gd name="T50" fmla="*/ 28 w 34"/>
                                  <a:gd name="T51" fmla="*/ 0 h 69"/>
                                  <a:gd name="T52" fmla="*/ 34 w 34"/>
                                  <a:gd name="T53" fmla="*/ 0 h 69"/>
                                  <a:gd name="T54" fmla="*/ 34 w 34"/>
                                  <a:gd name="T55" fmla="*/ 69 h 69"/>
                                  <a:gd name="T56" fmla="*/ 28 w 34"/>
                                  <a:gd name="T57" fmla="*/ 69 h 69"/>
                                  <a:gd name="T58" fmla="*/ 6 w 34"/>
                                  <a:gd name="T59" fmla="*/ 43 h 69"/>
                                  <a:gd name="T60" fmla="*/ 6 w 34"/>
                                  <a:gd name="T61" fmla="*/ 43 h 69"/>
                                  <a:gd name="T62" fmla="*/ 8 w 34"/>
                                  <a:gd name="T63" fmla="*/ 52 h 69"/>
                                  <a:gd name="T64" fmla="*/ 10 w 34"/>
                                  <a:gd name="T65" fmla="*/ 58 h 69"/>
                                  <a:gd name="T66" fmla="*/ 10 w 34"/>
                                  <a:gd name="T67" fmla="*/ 58 h 69"/>
                                  <a:gd name="T68" fmla="*/ 13 w 34"/>
                                  <a:gd name="T69" fmla="*/ 60 h 69"/>
                                  <a:gd name="T70" fmla="*/ 17 w 34"/>
                                  <a:gd name="T71" fmla="*/ 63 h 69"/>
                                  <a:gd name="T72" fmla="*/ 17 w 34"/>
                                  <a:gd name="T73" fmla="*/ 63 h 69"/>
                                  <a:gd name="T74" fmla="*/ 21 w 34"/>
                                  <a:gd name="T75" fmla="*/ 60 h 69"/>
                                  <a:gd name="T76" fmla="*/ 25 w 34"/>
                                  <a:gd name="T77" fmla="*/ 58 h 69"/>
                                  <a:gd name="T78" fmla="*/ 25 w 34"/>
                                  <a:gd name="T79" fmla="*/ 58 h 69"/>
                                  <a:gd name="T80" fmla="*/ 28 w 34"/>
                                  <a:gd name="T81" fmla="*/ 52 h 69"/>
                                  <a:gd name="T82" fmla="*/ 28 w 34"/>
                                  <a:gd name="T83" fmla="*/ 45 h 69"/>
                                  <a:gd name="T84" fmla="*/ 28 w 34"/>
                                  <a:gd name="T85" fmla="*/ 45 h 69"/>
                                  <a:gd name="T86" fmla="*/ 28 w 34"/>
                                  <a:gd name="T87" fmla="*/ 37 h 69"/>
                                  <a:gd name="T88" fmla="*/ 25 w 34"/>
                                  <a:gd name="T89" fmla="*/ 30 h 69"/>
                                  <a:gd name="T90" fmla="*/ 25 w 34"/>
                                  <a:gd name="T91" fmla="*/ 30 h 69"/>
                                  <a:gd name="T92" fmla="*/ 21 w 34"/>
                                  <a:gd name="T93" fmla="*/ 26 h 69"/>
                                  <a:gd name="T94" fmla="*/ 17 w 34"/>
                                  <a:gd name="T95" fmla="*/ 26 h 69"/>
                                  <a:gd name="T96" fmla="*/ 17 w 34"/>
                                  <a:gd name="T97" fmla="*/ 26 h 69"/>
                                  <a:gd name="T98" fmla="*/ 13 w 34"/>
                                  <a:gd name="T99" fmla="*/ 26 h 69"/>
                                  <a:gd name="T100" fmla="*/ 10 w 34"/>
                                  <a:gd name="T101" fmla="*/ 30 h 69"/>
                                  <a:gd name="T102" fmla="*/ 10 w 34"/>
                                  <a:gd name="T103" fmla="*/ 30 h 69"/>
                                  <a:gd name="T104" fmla="*/ 8 w 34"/>
                                  <a:gd name="T105" fmla="*/ 34 h 69"/>
                                  <a:gd name="T106" fmla="*/ 6 w 34"/>
                                  <a:gd name="T107" fmla="*/ 43 h 69"/>
                                  <a:gd name="T108" fmla="*/ 6 w 34"/>
                                  <a:gd name="T109" fmla="*/ 43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 h="69">
                                    <a:moveTo>
                                      <a:pt x="28" y="69"/>
                                    </a:moveTo>
                                    <a:lnTo>
                                      <a:pt x="28" y="63"/>
                                    </a:lnTo>
                                    <a:lnTo>
                                      <a:pt x="28" y="63"/>
                                    </a:lnTo>
                                    <a:lnTo>
                                      <a:pt x="23" y="67"/>
                                    </a:lnTo>
                                    <a:lnTo>
                                      <a:pt x="23" y="67"/>
                                    </a:lnTo>
                                    <a:lnTo>
                                      <a:pt x="17" y="69"/>
                                    </a:lnTo>
                                    <a:lnTo>
                                      <a:pt x="17" y="69"/>
                                    </a:lnTo>
                                    <a:lnTo>
                                      <a:pt x="10" y="67"/>
                                    </a:lnTo>
                                    <a:lnTo>
                                      <a:pt x="4" y="63"/>
                                    </a:lnTo>
                                    <a:lnTo>
                                      <a:pt x="4" y="63"/>
                                    </a:lnTo>
                                    <a:lnTo>
                                      <a:pt x="2" y="54"/>
                                    </a:lnTo>
                                    <a:lnTo>
                                      <a:pt x="0" y="43"/>
                                    </a:lnTo>
                                    <a:lnTo>
                                      <a:pt x="0" y="43"/>
                                    </a:lnTo>
                                    <a:lnTo>
                                      <a:pt x="0" y="37"/>
                                    </a:lnTo>
                                    <a:lnTo>
                                      <a:pt x="2" y="30"/>
                                    </a:lnTo>
                                    <a:lnTo>
                                      <a:pt x="2" y="30"/>
                                    </a:lnTo>
                                    <a:lnTo>
                                      <a:pt x="4" y="24"/>
                                    </a:lnTo>
                                    <a:lnTo>
                                      <a:pt x="8" y="21"/>
                                    </a:lnTo>
                                    <a:lnTo>
                                      <a:pt x="8" y="21"/>
                                    </a:lnTo>
                                    <a:lnTo>
                                      <a:pt x="13" y="19"/>
                                    </a:lnTo>
                                    <a:lnTo>
                                      <a:pt x="17" y="17"/>
                                    </a:lnTo>
                                    <a:lnTo>
                                      <a:pt x="17" y="17"/>
                                    </a:lnTo>
                                    <a:lnTo>
                                      <a:pt x="23" y="19"/>
                                    </a:lnTo>
                                    <a:lnTo>
                                      <a:pt x="23" y="19"/>
                                    </a:lnTo>
                                    <a:lnTo>
                                      <a:pt x="28" y="24"/>
                                    </a:lnTo>
                                    <a:lnTo>
                                      <a:pt x="28" y="0"/>
                                    </a:lnTo>
                                    <a:lnTo>
                                      <a:pt x="34" y="0"/>
                                    </a:lnTo>
                                    <a:lnTo>
                                      <a:pt x="34" y="69"/>
                                    </a:lnTo>
                                    <a:lnTo>
                                      <a:pt x="28" y="69"/>
                                    </a:lnTo>
                                    <a:close/>
                                    <a:moveTo>
                                      <a:pt x="6" y="43"/>
                                    </a:moveTo>
                                    <a:lnTo>
                                      <a:pt x="6" y="43"/>
                                    </a:lnTo>
                                    <a:lnTo>
                                      <a:pt x="8" y="52"/>
                                    </a:lnTo>
                                    <a:lnTo>
                                      <a:pt x="10" y="58"/>
                                    </a:lnTo>
                                    <a:lnTo>
                                      <a:pt x="10" y="58"/>
                                    </a:lnTo>
                                    <a:lnTo>
                                      <a:pt x="13" y="60"/>
                                    </a:lnTo>
                                    <a:lnTo>
                                      <a:pt x="17" y="63"/>
                                    </a:lnTo>
                                    <a:lnTo>
                                      <a:pt x="17" y="63"/>
                                    </a:lnTo>
                                    <a:lnTo>
                                      <a:pt x="21" y="60"/>
                                    </a:lnTo>
                                    <a:lnTo>
                                      <a:pt x="25" y="58"/>
                                    </a:lnTo>
                                    <a:lnTo>
                                      <a:pt x="25" y="58"/>
                                    </a:lnTo>
                                    <a:lnTo>
                                      <a:pt x="28" y="52"/>
                                    </a:lnTo>
                                    <a:lnTo>
                                      <a:pt x="28" y="45"/>
                                    </a:lnTo>
                                    <a:lnTo>
                                      <a:pt x="28" y="45"/>
                                    </a:lnTo>
                                    <a:lnTo>
                                      <a:pt x="28" y="37"/>
                                    </a:lnTo>
                                    <a:lnTo>
                                      <a:pt x="25" y="30"/>
                                    </a:lnTo>
                                    <a:lnTo>
                                      <a:pt x="25" y="30"/>
                                    </a:lnTo>
                                    <a:lnTo>
                                      <a:pt x="21" y="26"/>
                                    </a:lnTo>
                                    <a:lnTo>
                                      <a:pt x="17" y="26"/>
                                    </a:lnTo>
                                    <a:lnTo>
                                      <a:pt x="17" y="26"/>
                                    </a:lnTo>
                                    <a:lnTo>
                                      <a:pt x="13" y="26"/>
                                    </a:lnTo>
                                    <a:lnTo>
                                      <a:pt x="10" y="30"/>
                                    </a:lnTo>
                                    <a:lnTo>
                                      <a:pt x="10" y="30"/>
                                    </a:lnTo>
                                    <a:lnTo>
                                      <a:pt x="8" y="34"/>
                                    </a:lnTo>
                                    <a:lnTo>
                                      <a:pt x="6" y="43"/>
                                    </a:lnTo>
                                    <a:lnTo>
                                      <a:pt x="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83"/>
                            <wps:cNvSpPr>
                              <a:spLocks noEditPoints="1"/>
                            </wps:cNvSpPr>
                            <wps:spPr bwMode="auto">
                              <a:xfrm>
                                <a:off x="1031240" y="438785"/>
                                <a:ext cx="22860" cy="33020"/>
                              </a:xfrm>
                              <a:custGeom>
                                <a:avLst/>
                                <a:gdLst>
                                  <a:gd name="T0" fmla="*/ 30 w 36"/>
                                  <a:gd name="T1" fmla="*/ 35 h 52"/>
                                  <a:gd name="T2" fmla="*/ 36 w 36"/>
                                  <a:gd name="T3" fmla="*/ 37 h 52"/>
                                  <a:gd name="T4" fmla="*/ 36 w 36"/>
                                  <a:gd name="T5" fmla="*/ 37 h 52"/>
                                  <a:gd name="T6" fmla="*/ 34 w 36"/>
                                  <a:gd name="T7" fmla="*/ 43 h 52"/>
                                  <a:gd name="T8" fmla="*/ 30 w 36"/>
                                  <a:gd name="T9" fmla="*/ 48 h 52"/>
                                  <a:gd name="T10" fmla="*/ 30 w 36"/>
                                  <a:gd name="T11" fmla="*/ 48 h 52"/>
                                  <a:gd name="T12" fmla="*/ 26 w 36"/>
                                  <a:gd name="T13" fmla="*/ 52 h 52"/>
                                  <a:gd name="T14" fmla="*/ 19 w 36"/>
                                  <a:gd name="T15" fmla="*/ 52 h 52"/>
                                  <a:gd name="T16" fmla="*/ 19 w 36"/>
                                  <a:gd name="T17" fmla="*/ 52 h 52"/>
                                  <a:gd name="T18" fmla="*/ 11 w 36"/>
                                  <a:gd name="T19" fmla="*/ 50 h 52"/>
                                  <a:gd name="T20" fmla="*/ 6 w 36"/>
                                  <a:gd name="T21" fmla="*/ 46 h 52"/>
                                  <a:gd name="T22" fmla="*/ 6 w 36"/>
                                  <a:gd name="T23" fmla="*/ 46 h 52"/>
                                  <a:gd name="T24" fmla="*/ 2 w 36"/>
                                  <a:gd name="T25" fmla="*/ 37 h 52"/>
                                  <a:gd name="T26" fmla="*/ 0 w 36"/>
                                  <a:gd name="T27" fmla="*/ 26 h 52"/>
                                  <a:gd name="T28" fmla="*/ 0 w 36"/>
                                  <a:gd name="T29" fmla="*/ 26 h 52"/>
                                  <a:gd name="T30" fmla="*/ 2 w 36"/>
                                  <a:gd name="T31" fmla="*/ 15 h 52"/>
                                  <a:gd name="T32" fmla="*/ 6 w 36"/>
                                  <a:gd name="T33" fmla="*/ 7 h 52"/>
                                  <a:gd name="T34" fmla="*/ 6 w 36"/>
                                  <a:gd name="T35" fmla="*/ 7 h 52"/>
                                  <a:gd name="T36" fmla="*/ 11 w 36"/>
                                  <a:gd name="T37" fmla="*/ 2 h 52"/>
                                  <a:gd name="T38" fmla="*/ 19 w 36"/>
                                  <a:gd name="T39" fmla="*/ 0 h 52"/>
                                  <a:gd name="T40" fmla="*/ 19 w 36"/>
                                  <a:gd name="T41" fmla="*/ 0 h 52"/>
                                  <a:gd name="T42" fmla="*/ 26 w 36"/>
                                  <a:gd name="T43" fmla="*/ 2 h 52"/>
                                  <a:gd name="T44" fmla="*/ 32 w 36"/>
                                  <a:gd name="T45" fmla="*/ 7 h 52"/>
                                  <a:gd name="T46" fmla="*/ 32 w 36"/>
                                  <a:gd name="T47" fmla="*/ 7 h 52"/>
                                  <a:gd name="T48" fmla="*/ 36 w 36"/>
                                  <a:gd name="T49" fmla="*/ 15 h 52"/>
                                  <a:gd name="T50" fmla="*/ 36 w 36"/>
                                  <a:gd name="T51" fmla="*/ 26 h 52"/>
                                  <a:gd name="T52" fmla="*/ 36 w 36"/>
                                  <a:gd name="T53" fmla="*/ 28 h 52"/>
                                  <a:gd name="T54" fmla="*/ 6 w 36"/>
                                  <a:gd name="T55" fmla="*/ 28 h 52"/>
                                  <a:gd name="T56" fmla="*/ 6 w 36"/>
                                  <a:gd name="T57" fmla="*/ 28 h 52"/>
                                  <a:gd name="T58" fmla="*/ 8 w 36"/>
                                  <a:gd name="T59" fmla="*/ 37 h 52"/>
                                  <a:gd name="T60" fmla="*/ 11 w 36"/>
                                  <a:gd name="T61" fmla="*/ 41 h 52"/>
                                  <a:gd name="T62" fmla="*/ 11 w 36"/>
                                  <a:gd name="T63" fmla="*/ 41 h 52"/>
                                  <a:gd name="T64" fmla="*/ 15 w 36"/>
                                  <a:gd name="T65" fmla="*/ 43 h 52"/>
                                  <a:gd name="T66" fmla="*/ 19 w 36"/>
                                  <a:gd name="T67" fmla="*/ 46 h 52"/>
                                  <a:gd name="T68" fmla="*/ 19 w 36"/>
                                  <a:gd name="T69" fmla="*/ 46 h 52"/>
                                  <a:gd name="T70" fmla="*/ 23 w 36"/>
                                  <a:gd name="T71" fmla="*/ 46 h 52"/>
                                  <a:gd name="T72" fmla="*/ 26 w 36"/>
                                  <a:gd name="T73" fmla="*/ 43 h 52"/>
                                  <a:gd name="T74" fmla="*/ 30 w 36"/>
                                  <a:gd name="T75" fmla="*/ 35 h 52"/>
                                  <a:gd name="T76" fmla="*/ 30 w 36"/>
                                  <a:gd name="T77" fmla="*/ 35 h 52"/>
                                  <a:gd name="T78" fmla="*/ 8 w 36"/>
                                  <a:gd name="T79" fmla="*/ 22 h 52"/>
                                  <a:gd name="T80" fmla="*/ 30 w 36"/>
                                  <a:gd name="T81" fmla="*/ 22 h 52"/>
                                  <a:gd name="T82" fmla="*/ 30 w 36"/>
                                  <a:gd name="T83" fmla="*/ 22 h 52"/>
                                  <a:gd name="T84" fmla="*/ 30 w 36"/>
                                  <a:gd name="T85" fmla="*/ 15 h 52"/>
                                  <a:gd name="T86" fmla="*/ 28 w 36"/>
                                  <a:gd name="T87" fmla="*/ 13 h 52"/>
                                  <a:gd name="T88" fmla="*/ 28 w 36"/>
                                  <a:gd name="T89" fmla="*/ 13 h 52"/>
                                  <a:gd name="T90" fmla="*/ 23 w 36"/>
                                  <a:gd name="T91" fmla="*/ 9 h 52"/>
                                  <a:gd name="T92" fmla="*/ 19 w 36"/>
                                  <a:gd name="T93" fmla="*/ 9 h 52"/>
                                  <a:gd name="T94" fmla="*/ 19 w 36"/>
                                  <a:gd name="T95" fmla="*/ 9 h 52"/>
                                  <a:gd name="T96" fmla="*/ 15 w 36"/>
                                  <a:gd name="T97" fmla="*/ 9 h 52"/>
                                  <a:gd name="T98" fmla="*/ 11 w 36"/>
                                  <a:gd name="T99" fmla="*/ 11 h 52"/>
                                  <a:gd name="T100" fmla="*/ 11 w 36"/>
                                  <a:gd name="T101" fmla="*/ 11 h 52"/>
                                  <a:gd name="T102" fmla="*/ 8 w 36"/>
                                  <a:gd name="T103" fmla="*/ 15 h 52"/>
                                  <a:gd name="T104" fmla="*/ 8 w 36"/>
                                  <a:gd name="T105" fmla="*/ 22 h 52"/>
                                  <a:gd name="T106" fmla="*/ 8 w 36"/>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6" h="52">
                                    <a:moveTo>
                                      <a:pt x="30" y="35"/>
                                    </a:moveTo>
                                    <a:lnTo>
                                      <a:pt x="36" y="37"/>
                                    </a:lnTo>
                                    <a:lnTo>
                                      <a:pt x="36" y="37"/>
                                    </a:lnTo>
                                    <a:lnTo>
                                      <a:pt x="34" y="43"/>
                                    </a:lnTo>
                                    <a:lnTo>
                                      <a:pt x="30" y="48"/>
                                    </a:lnTo>
                                    <a:lnTo>
                                      <a:pt x="30" y="48"/>
                                    </a:lnTo>
                                    <a:lnTo>
                                      <a:pt x="26" y="52"/>
                                    </a:lnTo>
                                    <a:lnTo>
                                      <a:pt x="19" y="52"/>
                                    </a:lnTo>
                                    <a:lnTo>
                                      <a:pt x="19" y="52"/>
                                    </a:lnTo>
                                    <a:lnTo>
                                      <a:pt x="11" y="50"/>
                                    </a:lnTo>
                                    <a:lnTo>
                                      <a:pt x="6" y="46"/>
                                    </a:lnTo>
                                    <a:lnTo>
                                      <a:pt x="6" y="46"/>
                                    </a:lnTo>
                                    <a:lnTo>
                                      <a:pt x="2" y="37"/>
                                    </a:lnTo>
                                    <a:lnTo>
                                      <a:pt x="0" y="26"/>
                                    </a:lnTo>
                                    <a:lnTo>
                                      <a:pt x="0" y="26"/>
                                    </a:lnTo>
                                    <a:lnTo>
                                      <a:pt x="2" y="15"/>
                                    </a:lnTo>
                                    <a:lnTo>
                                      <a:pt x="6" y="7"/>
                                    </a:lnTo>
                                    <a:lnTo>
                                      <a:pt x="6" y="7"/>
                                    </a:lnTo>
                                    <a:lnTo>
                                      <a:pt x="11" y="2"/>
                                    </a:lnTo>
                                    <a:lnTo>
                                      <a:pt x="19" y="0"/>
                                    </a:lnTo>
                                    <a:lnTo>
                                      <a:pt x="19" y="0"/>
                                    </a:lnTo>
                                    <a:lnTo>
                                      <a:pt x="26" y="2"/>
                                    </a:lnTo>
                                    <a:lnTo>
                                      <a:pt x="32" y="7"/>
                                    </a:lnTo>
                                    <a:lnTo>
                                      <a:pt x="32" y="7"/>
                                    </a:lnTo>
                                    <a:lnTo>
                                      <a:pt x="36" y="15"/>
                                    </a:lnTo>
                                    <a:lnTo>
                                      <a:pt x="36" y="26"/>
                                    </a:lnTo>
                                    <a:lnTo>
                                      <a:pt x="36" y="28"/>
                                    </a:lnTo>
                                    <a:lnTo>
                                      <a:pt x="6" y="28"/>
                                    </a:lnTo>
                                    <a:lnTo>
                                      <a:pt x="6" y="28"/>
                                    </a:lnTo>
                                    <a:lnTo>
                                      <a:pt x="8" y="37"/>
                                    </a:lnTo>
                                    <a:lnTo>
                                      <a:pt x="11" y="41"/>
                                    </a:lnTo>
                                    <a:lnTo>
                                      <a:pt x="11" y="41"/>
                                    </a:lnTo>
                                    <a:lnTo>
                                      <a:pt x="15" y="43"/>
                                    </a:lnTo>
                                    <a:lnTo>
                                      <a:pt x="19" y="46"/>
                                    </a:lnTo>
                                    <a:lnTo>
                                      <a:pt x="19" y="46"/>
                                    </a:lnTo>
                                    <a:lnTo>
                                      <a:pt x="23" y="46"/>
                                    </a:lnTo>
                                    <a:lnTo>
                                      <a:pt x="26" y="43"/>
                                    </a:lnTo>
                                    <a:lnTo>
                                      <a:pt x="30" y="35"/>
                                    </a:lnTo>
                                    <a:lnTo>
                                      <a:pt x="30" y="35"/>
                                    </a:lnTo>
                                    <a:close/>
                                    <a:moveTo>
                                      <a:pt x="8" y="22"/>
                                    </a:moveTo>
                                    <a:lnTo>
                                      <a:pt x="30" y="22"/>
                                    </a:lnTo>
                                    <a:lnTo>
                                      <a:pt x="30" y="22"/>
                                    </a:lnTo>
                                    <a:lnTo>
                                      <a:pt x="30" y="15"/>
                                    </a:lnTo>
                                    <a:lnTo>
                                      <a:pt x="28" y="13"/>
                                    </a:lnTo>
                                    <a:lnTo>
                                      <a:pt x="28" y="13"/>
                                    </a:lnTo>
                                    <a:lnTo>
                                      <a:pt x="23" y="9"/>
                                    </a:lnTo>
                                    <a:lnTo>
                                      <a:pt x="19" y="9"/>
                                    </a:lnTo>
                                    <a:lnTo>
                                      <a:pt x="19" y="9"/>
                                    </a:lnTo>
                                    <a:lnTo>
                                      <a:pt x="15" y="9"/>
                                    </a:lnTo>
                                    <a:lnTo>
                                      <a:pt x="11" y="11"/>
                                    </a:lnTo>
                                    <a:lnTo>
                                      <a:pt x="11" y="11"/>
                                    </a:lnTo>
                                    <a:lnTo>
                                      <a:pt x="8" y="15"/>
                                    </a:lnTo>
                                    <a:lnTo>
                                      <a:pt x="8" y="22"/>
                                    </a:lnTo>
                                    <a:lnTo>
                                      <a:pt x="8"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84"/>
                            <wps:cNvSpPr>
                              <a:spLocks/>
                            </wps:cNvSpPr>
                            <wps:spPr bwMode="auto">
                              <a:xfrm>
                                <a:off x="1059815" y="438785"/>
                                <a:ext cx="13970" cy="33020"/>
                              </a:xfrm>
                              <a:custGeom>
                                <a:avLst/>
                                <a:gdLst>
                                  <a:gd name="T0" fmla="*/ 0 w 22"/>
                                  <a:gd name="T1" fmla="*/ 52 h 52"/>
                                  <a:gd name="T2" fmla="*/ 0 w 22"/>
                                  <a:gd name="T3" fmla="*/ 2 h 52"/>
                                  <a:gd name="T4" fmla="*/ 7 w 22"/>
                                  <a:gd name="T5" fmla="*/ 2 h 52"/>
                                  <a:gd name="T6" fmla="*/ 7 w 22"/>
                                  <a:gd name="T7" fmla="*/ 9 h 52"/>
                                  <a:gd name="T8" fmla="*/ 7 w 22"/>
                                  <a:gd name="T9" fmla="*/ 9 h 52"/>
                                  <a:gd name="T10" fmla="*/ 11 w 22"/>
                                  <a:gd name="T11" fmla="*/ 2 h 52"/>
                                  <a:gd name="T12" fmla="*/ 11 w 22"/>
                                  <a:gd name="T13" fmla="*/ 2 h 52"/>
                                  <a:gd name="T14" fmla="*/ 15 w 22"/>
                                  <a:gd name="T15" fmla="*/ 0 h 52"/>
                                  <a:gd name="T16" fmla="*/ 15 w 22"/>
                                  <a:gd name="T17" fmla="*/ 0 h 52"/>
                                  <a:gd name="T18" fmla="*/ 22 w 22"/>
                                  <a:gd name="T19" fmla="*/ 4 h 52"/>
                                  <a:gd name="T20" fmla="*/ 20 w 22"/>
                                  <a:gd name="T21" fmla="*/ 11 h 52"/>
                                  <a:gd name="T22" fmla="*/ 20 w 22"/>
                                  <a:gd name="T23" fmla="*/ 11 h 52"/>
                                  <a:gd name="T24" fmla="*/ 15 w 22"/>
                                  <a:gd name="T25" fmla="*/ 9 h 52"/>
                                  <a:gd name="T26" fmla="*/ 15 w 22"/>
                                  <a:gd name="T27" fmla="*/ 9 h 52"/>
                                  <a:gd name="T28" fmla="*/ 11 w 22"/>
                                  <a:gd name="T29" fmla="*/ 11 h 52"/>
                                  <a:gd name="T30" fmla="*/ 11 w 22"/>
                                  <a:gd name="T31" fmla="*/ 11 h 52"/>
                                  <a:gd name="T32" fmla="*/ 9 w 22"/>
                                  <a:gd name="T33" fmla="*/ 15 h 52"/>
                                  <a:gd name="T34" fmla="*/ 9 w 22"/>
                                  <a:gd name="T35" fmla="*/ 15 h 52"/>
                                  <a:gd name="T36" fmla="*/ 7 w 22"/>
                                  <a:gd name="T37" fmla="*/ 26 h 52"/>
                                  <a:gd name="T38" fmla="*/ 7 w 22"/>
                                  <a:gd name="T39" fmla="*/ 52 h 52"/>
                                  <a:gd name="T40" fmla="*/ 0 w 22"/>
                                  <a:gd name="T41"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2" h="52">
                                    <a:moveTo>
                                      <a:pt x="0" y="52"/>
                                    </a:moveTo>
                                    <a:lnTo>
                                      <a:pt x="0" y="2"/>
                                    </a:lnTo>
                                    <a:lnTo>
                                      <a:pt x="7" y="2"/>
                                    </a:lnTo>
                                    <a:lnTo>
                                      <a:pt x="7" y="9"/>
                                    </a:lnTo>
                                    <a:lnTo>
                                      <a:pt x="7" y="9"/>
                                    </a:lnTo>
                                    <a:lnTo>
                                      <a:pt x="11" y="2"/>
                                    </a:lnTo>
                                    <a:lnTo>
                                      <a:pt x="11" y="2"/>
                                    </a:lnTo>
                                    <a:lnTo>
                                      <a:pt x="15" y="0"/>
                                    </a:lnTo>
                                    <a:lnTo>
                                      <a:pt x="15" y="0"/>
                                    </a:lnTo>
                                    <a:lnTo>
                                      <a:pt x="22" y="4"/>
                                    </a:lnTo>
                                    <a:lnTo>
                                      <a:pt x="20" y="11"/>
                                    </a:lnTo>
                                    <a:lnTo>
                                      <a:pt x="20" y="11"/>
                                    </a:lnTo>
                                    <a:lnTo>
                                      <a:pt x="15" y="9"/>
                                    </a:lnTo>
                                    <a:lnTo>
                                      <a:pt x="15" y="9"/>
                                    </a:lnTo>
                                    <a:lnTo>
                                      <a:pt x="11" y="11"/>
                                    </a:lnTo>
                                    <a:lnTo>
                                      <a:pt x="11" y="11"/>
                                    </a:lnTo>
                                    <a:lnTo>
                                      <a:pt x="9" y="15"/>
                                    </a:lnTo>
                                    <a:lnTo>
                                      <a:pt x="9" y="15"/>
                                    </a:lnTo>
                                    <a:lnTo>
                                      <a:pt x="7" y="26"/>
                                    </a:lnTo>
                                    <a:lnTo>
                                      <a:pt x="7" y="52"/>
                                    </a:lnTo>
                                    <a:lnTo>
                                      <a:pt x="0"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85"/>
                            <wps:cNvSpPr>
                              <a:spLocks/>
                            </wps:cNvSpPr>
                            <wps:spPr bwMode="auto">
                              <a:xfrm>
                                <a:off x="1091565" y="427990"/>
                                <a:ext cx="33020" cy="43815"/>
                              </a:xfrm>
                              <a:custGeom>
                                <a:avLst/>
                                <a:gdLst>
                                  <a:gd name="T0" fmla="*/ 0 w 52"/>
                                  <a:gd name="T1" fmla="*/ 69 h 69"/>
                                  <a:gd name="T2" fmla="*/ 0 w 52"/>
                                  <a:gd name="T3" fmla="*/ 0 h 69"/>
                                  <a:gd name="T4" fmla="*/ 11 w 52"/>
                                  <a:gd name="T5" fmla="*/ 0 h 69"/>
                                  <a:gd name="T6" fmla="*/ 23 w 52"/>
                                  <a:gd name="T7" fmla="*/ 47 h 69"/>
                                  <a:gd name="T8" fmla="*/ 26 w 52"/>
                                  <a:gd name="T9" fmla="*/ 58 h 69"/>
                                  <a:gd name="T10" fmla="*/ 26 w 52"/>
                                  <a:gd name="T11" fmla="*/ 58 h 69"/>
                                  <a:gd name="T12" fmla="*/ 30 w 52"/>
                                  <a:gd name="T13" fmla="*/ 47 h 69"/>
                                  <a:gd name="T14" fmla="*/ 43 w 52"/>
                                  <a:gd name="T15" fmla="*/ 0 h 69"/>
                                  <a:gd name="T16" fmla="*/ 52 w 52"/>
                                  <a:gd name="T17" fmla="*/ 0 h 69"/>
                                  <a:gd name="T18" fmla="*/ 52 w 52"/>
                                  <a:gd name="T19" fmla="*/ 69 h 69"/>
                                  <a:gd name="T20" fmla="*/ 45 w 52"/>
                                  <a:gd name="T21" fmla="*/ 69 h 69"/>
                                  <a:gd name="T22" fmla="*/ 45 w 52"/>
                                  <a:gd name="T23" fmla="*/ 11 h 69"/>
                                  <a:gd name="T24" fmla="*/ 30 w 52"/>
                                  <a:gd name="T25" fmla="*/ 69 h 69"/>
                                  <a:gd name="T26" fmla="*/ 21 w 52"/>
                                  <a:gd name="T27" fmla="*/ 69 h 69"/>
                                  <a:gd name="T28" fmla="*/ 6 w 52"/>
                                  <a:gd name="T29" fmla="*/ 11 h 69"/>
                                  <a:gd name="T30" fmla="*/ 6 w 52"/>
                                  <a:gd name="T31" fmla="*/ 69 h 69"/>
                                  <a:gd name="T32" fmla="*/ 0 w 52"/>
                                  <a:gd name="T33"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2" h="69">
                                    <a:moveTo>
                                      <a:pt x="0" y="69"/>
                                    </a:moveTo>
                                    <a:lnTo>
                                      <a:pt x="0" y="0"/>
                                    </a:lnTo>
                                    <a:lnTo>
                                      <a:pt x="11" y="0"/>
                                    </a:lnTo>
                                    <a:lnTo>
                                      <a:pt x="23" y="47"/>
                                    </a:lnTo>
                                    <a:lnTo>
                                      <a:pt x="26" y="58"/>
                                    </a:lnTo>
                                    <a:lnTo>
                                      <a:pt x="26" y="58"/>
                                    </a:lnTo>
                                    <a:lnTo>
                                      <a:pt x="30" y="47"/>
                                    </a:lnTo>
                                    <a:lnTo>
                                      <a:pt x="43" y="0"/>
                                    </a:lnTo>
                                    <a:lnTo>
                                      <a:pt x="52" y="0"/>
                                    </a:lnTo>
                                    <a:lnTo>
                                      <a:pt x="52" y="69"/>
                                    </a:lnTo>
                                    <a:lnTo>
                                      <a:pt x="45" y="69"/>
                                    </a:lnTo>
                                    <a:lnTo>
                                      <a:pt x="45" y="11"/>
                                    </a:lnTo>
                                    <a:lnTo>
                                      <a:pt x="30" y="69"/>
                                    </a:lnTo>
                                    <a:lnTo>
                                      <a:pt x="21" y="69"/>
                                    </a:lnTo>
                                    <a:lnTo>
                                      <a:pt x="6" y="1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86"/>
                            <wps:cNvSpPr>
                              <a:spLocks noEditPoints="1"/>
                            </wps:cNvSpPr>
                            <wps:spPr bwMode="auto">
                              <a:xfrm>
                                <a:off x="1129665" y="438785"/>
                                <a:ext cx="24765" cy="33020"/>
                              </a:xfrm>
                              <a:custGeom>
                                <a:avLst/>
                                <a:gdLst>
                                  <a:gd name="T0" fmla="*/ 30 w 39"/>
                                  <a:gd name="T1" fmla="*/ 35 h 52"/>
                                  <a:gd name="T2" fmla="*/ 37 w 39"/>
                                  <a:gd name="T3" fmla="*/ 37 h 52"/>
                                  <a:gd name="T4" fmla="*/ 37 w 39"/>
                                  <a:gd name="T5" fmla="*/ 37 h 52"/>
                                  <a:gd name="T6" fmla="*/ 35 w 39"/>
                                  <a:gd name="T7" fmla="*/ 43 h 52"/>
                                  <a:gd name="T8" fmla="*/ 30 w 39"/>
                                  <a:gd name="T9" fmla="*/ 48 h 52"/>
                                  <a:gd name="T10" fmla="*/ 30 w 39"/>
                                  <a:gd name="T11" fmla="*/ 48 h 52"/>
                                  <a:gd name="T12" fmla="*/ 26 w 39"/>
                                  <a:gd name="T13" fmla="*/ 52 h 52"/>
                                  <a:gd name="T14" fmla="*/ 20 w 39"/>
                                  <a:gd name="T15" fmla="*/ 52 h 52"/>
                                  <a:gd name="T16" fmla="*/ 20 w 39"/>
                                  <a:gd name="T17" fmla="*/ 52 h 52"/>
                                  <a:gd name="T18" fmla="*/ 13 w 39"/>
                                  <a:gd name="T19" fmla="*/ 50 h 52"/>
                                  <a:gd name="T20" fmla="*/ 7 w 39"/>
                                  <a:gd name="T21" fmla="*/ 46 h 52"/>
                                  <a:gd name="T22" fmla="*/ 7 w 39"/>
                                  <a:gd name="T23" fmla="*/ 46 h 52"/>
                                  <a:gd name="T24" fmla="*/ 2 w 39"/>
                                  <a:gd name="T25" fmla="*/ 37 h 52"/>
                                  <a:gd name="T26" fmla="*/ 0 w 39"/>
                                  <a:gd name="T27" fmla="*/ 26 h 52"/>
                                  <a:gd name="T28" fmla="*/ 0 w 39"/>
                                  <a:gd name="T29" fmla="*/ 26 h 52"/>
                                  <a:gd name="T30" fmla="*/ 2 w 39"/>
                                  <a:gd name="T31" fmla="*/ 15 h 52"/>
                                  <a:gd name="T32" fmla="*/ 7 w 39"/>
                                  <a:gd name="T33" fmla="*/ 7 h 52"/>
                                  <a:gd name="T34" fmla="*/ 7 w 39"/>
                                  <a:gd name="T35" fmla="*/ 7 h 52"/>
                                  <a:gd name="T36" fmla="*/ 13 w 39"/>
                                  <a:gd name="T37" fmla="*/ 2 h 52"/>
                                  <a:gd name="T38" fmla="*/ 20 w 39"/>
                                  <a:gd name="T39" fmla="*/ 0 h 52"/>
                                  <a:gd name="T40" fmla="*/ 20 w 39"/>
                                  <a:gd name="T41" fmla="*/ 0 h 52"/>
                                  <a:gd name="T42" fmla="*/ 26 w 39"/>
                                  <a:gd name="T43" fmla="*/ 2 h 52"/>
                                  <a:gd name="T44" fmla="*/ 33 w 39"/>
                                  <a:gd name="T45" fmla="*/ 7 h 52"/>
                                  <a:gd name="T46" fmla="*/ 33 w 39"/>
                                  <a:gd name="T47" fmla="*/ 7 h 52"/>
                                  <a:gd name="T48" fmla="*/ 37 w 39"/>
                                  <a:gd name="T49" fmla="*/ 15 h 52"/>
                                  <a:gd name="T50" fmla="*/ 39 w 39"/>
                                  <a:gd name="T51" fmla="*/ 26 h 52"/>
                                  <a:gd name="T52" fmla="*/ 39 w 39"/>
                                  <a:gd name="T53" fmla="*/ 28 h 52"/>
                                  <a:gd name="T54" fmla="*/ 9 w 39"/>
                                  <a:gd name="T55" fmla="*/ 28 h 52"/>
                                  <a:gd name="T56" fmla="*/ 9 w 39"/>
                                  <a:gd name="T57" fmla="*/ 28 h 52"/>
                                  <a:gd name="T58" fmla="*/ 9 w 39"/>
                                  <a:gd name="T59" fmla="*/ 37 h 52"/>
                                  <a:gd name="T60" fmla="*/ 11 w 39"/>
                                  <a:gd name="T61" fmla="*/ 41 h 52"/>
                                  <a:gd name="T62" fmla="*/ 11 w 39"/>
                                  <a:gd name="T63" fmla="*/ 41 h 52"/>
                                  <a:gd name="T64" fmla="*/ 15 w 39"/>
                                  <a:gd name="T65" fmla="*/ 43 h 52"/>
                                  <a:gd name="T66" fmla="*/ 20 w 39"/>
                                  <a:gd name="T67" fmla="*/ 46 h 52"/>
                                  <a:gd name="T68" fmla="*/ 20 w 39"/>
                                  <a:gd name="T69" fmla="*/ 46 h 52"/>
                                  <a:gd name="T70" fmla="*/ 24 w 39"/>
                                  <a:gd name="T71" fmla="*/ 46 h 52"/>
                                  <a:gd name="T72" fmla="*/ 26 w 39"/>
                                  <a:gd name="T73" fmla="*/ 43 h 52"/>
                                  <a:gd name="T74" fmla="*/ 30 w 39"/>
                                  <a:gd name="T75" fmla="*/ 35 h 52"/>
                                  <a:gd name="T76" fmla="*/ 30 w 39"/>
                                  <a:gd name="T77" fmla="*/ 35 h 52"/>
                                  <a:gd name="T78" fmla="*/ 9 w 39"/>
                                  <a:gd name="T79" fmla="*/ 22 h 52"/>
                                  <a:gd name="T80" fmla="*/ 30 w 39"/>
                                  <a:gd name="T81" fmla="*/ 22 h 52"/>
                                  <a:gd name="T82" fmla="*/ 30 w 39"/>
                                  <a:gd name="T83" fmla="*/ 22 h 52"/>
                                  <a:gd name="T84" fmla="*/ 30 w 39"/>
                                  <a:gd name="T85" fmla="*/ 15 h 52"/>
                                  <a:gd name="T86" fmla="*/ 28 w 39"/>
                                  <a:gd name="T87" fmla="*/ 13 h 52"/>
                                  <a:gd name="T88" fmla="*/ 28 w 39"/>
                                  <a:gd name="T89" fmla="*/ 13 h 52"/>
                                  <a:gd name="T90" fmla="*/ 24 w 39"/>
                                  <a:gd name="T91" fmla="*/ 9 h 52"/>
                                  <a:gd name="T92" fmla="*/ 20 w 39"/>
                                  <a:gd name="T93" fmla="*/ 9 h 52"/>
                                  <a:gd name="T94" fmla="*/ 20 w 39"/>
                                  <a:gd name="T95" fmla="*/ 9 h 52"/>
                                  <a:gd name="T96" fmla="*/ 15 w 39"/>
                                  <a:gd name="T97" fmla="*/ 9 h 52"/>
                                  <a:gd name="T98" fmla="*/ 11 w 39"/>
                                  <a:gd name="T99" fmla="*/ 11 h 52"/>
                                  <a:gd name="T100" fmla="*/ 11 w 39"/>
                                  <a:gd name="T101" fmla="*/ 11 h 52"/>
                                  <a:gd name="T102" fmla="*/ 9 w 39"/>
                                  <a:gd name="T103" fmla="*/ 15 h 52"/>
                                  <a:gd name="T104" fmla="*/ 9 w 39"/>
                                  <a:gd name="T105" fmla="*/ 22 h 52"/>
                                  <a:gd name="T106" fmla="*/ 9 w 39"/>
                                  <a:gd name="T107" fmla="*/ 2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9" h="52">
                                    <a:moveTo>
                                      <a:pt x="30" y="35"/>
                                    </a:moveTo>
                                    <a:lnTo>
                                      <a:pt x="37" y="37"/>
                                    </a:lnTo>
                                    <a:lnTo>
                                      <a:pt x="37" y="37"/>
                                    </a:lnTo>
                                    <a:lnTo>
                                      <a:pt x="35" y="43"/>
                                    </a:lnTo>
                                    <a:lnTo>
                                      <a:pt x="30" y="48"/>
                                    </a:lnTo>
                                    <a:lnTo>
                                      <a:pt x="30" y="48"/>
                                    </a:lnTo>
                                    <a:lnTo>
                                      <a:pt x="26" y="52"/>
                                    </a:lnTo>
                                    <a:lnTo>
                                      <a:pt x="20" y="52"/>
                                    </a:lnTo>
                                    <a:lnTo>
                                      <a:pt x="20" y="52"/>
                                    </a:lnTo>
                                    <a:lnTo>
                                      <a:pt x="13" y="50"/>
                                    </a:lnTo>
                                    <a:lnTo>
                                      <a:pt x="7" y="46"/>
                                    </a:lnTo>
                                    <a:lnTo>
                                      <a:pt x="7" y="46"/>
                                    </a:lnTo>
                                    <a:lnTo>
                                      <a:pt x="2" y="37"/>
                                    </a:lnTo>
                                    <a:lnTo>
                                      <a:pt x="0" y="26"/>
                                    </a:lnTo>
                                    <a:lnTo>
                                      <a:pt x="0" y="26"/>
                                    </a:lnTo>
                                    <a:lnTo>
                                      <a:pt x="2" y="15"/>
                                    </a:lnTo>
                                    <a:lnTo>
                                      <a:pt x="7" y="7"/>
                                    </a:lnTo>
                                    <a:lnTo>
                                      <a:pt x="7" y="7"/>
                                    </a:lnTo>
                                    <a:lnTo>
                                      <a:pt x="13" y="2"/>
                                    </a:lnTo>
                                    <a:lnTo>
                                      <a:pt x="20" y="0"/>
                                    </a:lnTo>
                                    <a:lnTo>
                                      <a:pt x="20" y="0"/>
                                    </a:lnTo>
                                    <a:lnTo>
                                      <a:pt x="26" y="2"/>
                                    </a:lnTo>
                                    <a:lnTo>
                                      <a:pt x="33" y="7"/>
                                    </a:lnTo>
                                    <a:lnTo>
                                      <a:pt x="33" y="7"/>
                                    </a:lnTo>
                                    <a:lnTo>
                                      <a:pt x="37" y="15"/>
                                    </a:lnTo>
                                    <a:lnTo>
                                      <a:pt x="39" y="26"/>
                                    </a:lnTo>
                                    <a:lnTo>
                                      <a:pt x="39" y="28"/>
                                    </a:lnTo>
                                    <a:lnTo>
                                      <a:pt x="9" y="28"/>
                                    </a:lnTo>
                                    <a:lnTo>
                                      <a:pt x="9" y="28"/>
                                    </a:lnTo>
                                    <a:lnTo>
                                      <a:pt x="9" y="37"/>
                                    </a:lnTo>
                                    <a:lnTo>
                                      <a:pt x="11" y="41"/>
                                    </a:lnTo>
                                    <a:lnTo>
                                      <a:pt x="11" y="41"/>
                                    </a:lnTo>
                                    <a:lnTo>
                                      <a:pt x="15" y="43"/>
                                    </a:lnTo>
                                    <a:lnTo>
                                      <a:pt x="20" y="46"/>
                                    </a:lnTo>
                                    <a:lnTo>
                                      <a:pt x="20" y="46"/>
                                    </a:lnTo>
                                    <a:lnTo>
                                      <a:pt x="24" y="46"/>
                                    </a:lnTo>
                                    <a:lnTo>
                                      <a:pt x="26" y="43"/>
                                    </a:lnTo>
                                    <a:lnTo>
                                      <a:pt x="30" y="35"/>
                                    </a:lnTo>
                                    <a:lnTo>
                                      <a:pt x="30" y="35"/>
                                    </a:lnTo>
                                    <a:close/>
                                    <a:moveTo>
                                      <a:pt x="9" y="22"/>
                                    </a:moveTo>
                                    <a:lnTo>
                                      <a:pt x="30" y="22"/>
                                    </a:lnTo>
                                    <a:lnTo>
                                      <a:pt x="30" y="22"/>
                                    </a:lnTo>
                                    <a:lnTo>
                                      <a:pt x="30" y="15"/>
                                    </a:lnTo>
                                    <a:lnTo>
                                      <a:pt x="28" y="13"/>
                                    </a:lnTo>
                                    <a:lnTo>
                                      <a:pt x="28" y="13"/>
                                    </a:lnTo>
                                    <a:lnTo>
                                      <a:pt x="24" y="9"/>
                                    </a:lnTo>
                                    <a:lnTo>
                                      <a:pt x="20" y="9"/>
                                    </a:lnTo>
                                    <a:lnTo>
                                      <a:pt x="20" y="9"/>
                                    </a:lnTo>
                                    <a:lnTo>
                                      <a:pt x="15" y="9"/>
                                    </a:lnTo>
                                    <a:lnTo>
                                      <a:pt x="11" y="11"/>
                                    </a:lnTo>
                                    <a:lnTo>
                                      <a:pt x="11" y="11"/>
                                    </a:lnTo>
                                    <a:lnTo>
                                      <a:pt x="9" y="15"/>
                                    </a:lnTo>
                                    <a:lnTo>
                                      <a:pt x="9" y="22"/>
                                    </a:lnTo>
                                    <a:lnTo>
                                      <a:pt x="9"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87"/>
                            <wps:cNvSpPr>
                              <a:spLocks/>
                            </wps:cNvSpPr>
                            <wps:spPr bwMode="auto">
                              <a:xfrm>
                                <a:off x="1158875" y="438785"/>
                                <a:ext cx="21590" cy="33020"/>
                              </a:xfrm>
                              <a:custGeom>
                                <a:avLst/>
                                <a:gdLst>
                                  <a:gd name="T0" fmla="*/ 0 w 34"/>
                                  <a:gd name="T1" fmla="*/ 52 h 52"/>
                                  <a:gd name="T2" fmla="*/ 0 w 34"/>
                                  <a:gd name="T3" fmla="*/ 2 h 52"/>
                                  <a:gd name="T4" fmla="*/ 6 w 34"/>
                                  <a:gd name="T5" fmla="*/ 2 h 52"/>
                                  <a:gd name="T6" fmla="*/ 6 w 34"/>
                                  <a:gd name="T7" fmla="*/ 9 h 52"/>
                                  <a:gd name="T8" fmla="*/ 6 w 34"/>
                                  <a:gd name="T9" fmla="*/ 9 h 52"/>
                                  <a:gd name="T10" fmla="*/ 12 w 34"/>
                                  <a:gd name="T11" fmla="*/ 2 h 52"/>
                                  <a:gd name="T12" fmla="*/ 12 w 34"/>
                                  <a:gd name="T13" fmla="*/ 2 h 52"/>
                                  <a:gd name="T14" fmla="*/ 19 w 34"/>
                                  <a:gd name="T15" fmla="*/ 0 h 52"/>
                                  <a:gd name="T16" fmla="*/ 19 w 34"/>
                                  <a:gd name="T17" fmla="*/ 0 h 52"/>
                                  <a:gd name="T18" fmla="*/ 25 w 34"/>
                                  <a:gd name="T19" fmla="*/ 2 h 52"/>
                                  <a:gd name="T20" fmla="*/ 25 w 34"/>
                                  <a:gd name="T21" fmla="*/ 2 h 52"/>
                                  <a:gd name="T22" fmla="*/ 30 w 34"/>
                                  <a:gd name="T23" fmla="*/ 4 h 52"/>
                                  <a:gd name="T24" fmla="*/ 30 w 34"/>
                                  <a:gd name="T25" fmla="*/ 4 h 52"/>
                                  <a:gd name="T26" fmla="*/ 32 w 34"/>
                                  <a:gd name="T27" fmla="*/ 11 h 52"/>
                                  <a:gd name="T28" fmla="*/ 32 w 34"/>
                                  <a:gd name="T29" fmla="*/ 11 h 52"/>
                                  <a:gd name="T30" fmla="*/ 34 w 34"/>
                                  <a:gd name="T31" fmla="*/ 22 h 52"/>
                                  <a:gd name="T32" fmla="*/ 34 w 34"/>
                                  <a:gd name="T33" fmla="*/ 52 h 52"/>
                                  <a:gd name="T34" fmla="*/ 25 w 34"/>
                                  <a:gd name="T35" fmla="*/ 52 h 52"/>
                                  <a:gd name="T36" fmla="*/ 25 w 34"/>
                                  <a:gd name="T37" fmla="*/ 22 h 52"/>
                                  <a:gd name="T38" fmla="*/ 25 w 34"/>
                                  <a:gd name="T39" fmla="*/ 22 h 52"/>
                                  <a:gd name="T40" fmla="*/ 25 w 34"/>
                                  <a:gd name="T41" fmla="*/ 13 h 52"/>
                                  <a:gd name="T42" fmla="*/ 25 w 34"/>
                                  <a:gd name="T43" fmla="*/ 13 h 52"/>
                                  <a:gd name="T44" fmla="*/ 23 w 34"/>
                                  <a:gd name="T45" fmla="*/ 9 h 52"/>
                                  <a:gd name="T46" fmla="*/ 23 w 34"/>
                                  <a:gd name="T47" fmla="*/ 9 h 52"/>
                                  <a:gd name="T48" fmla="*/ 19 w 34"/>
                                  <a:gd name="T49" fmla="*/ 9 h 52"/>
                                  <a:gd name="T50" fmla="*/ 19 w 34"/>
                                  <a:gd name="T51" fmla="*/ 9 h 52"/>
                                  <a:gd name="T52" fmla="*/ 15 w 34"/>
                                  <a:gd name="T53" fmla="*/ 9 h 52"/>
                                  <a:gd name="T54" fmla="*/ 10 w 34"/>
                                  <a:gd name="T55" fmla="*/ 11 h 52"/>
                                  <a:gd name="T56" fmla="*/ 10 w 34"/>
                                  <a:gd name="T57" fmla="*/ 11 h 52"/>
                                  <a:gd name="T58" fmla="*/ 8 w 34"/>
                                  <a:gd name="T59" fmla="*/ 17 h 52"/>
                                  <a:gd name="T60" fmla="*/ 8 w 34"/>
                                  <a:gd name="T61" fmla="*/ 24 h 52"/>
                                  <a:gd name="T62" fmla="*/ 8 w 34"/>
                                  <a:gd name="T63" fmla="*/ 52 h 52"/>
                                  <a:gd name="T64" fmla="*/ 0 w 34"/>
                                  <a:gd name="T65" fmla="*/ 52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52"/>
                                    </a:moveTo>
                                    <a:lnTo>
                                      <a:pt x="0" y="2"/>
                                    </a:lnTo>
                                    <a:lnTo>
                                      <a:pt x="6" y="2"/>
                                    </a:lnTo>
                                    <a:lnTo>
                                      <a:pt x="6" y="9"/>
                                    </a:lnTo>
                                    <a:lnTo>
                                      <a:pt x="6" y="9"/>
                                    </a:lnTo>
                                    <a:lnTo>
                                      <a:pt x="12" y="2"/>
                                    </a:lnTo>
                                    <a:lnTo>
                                      <a:pt x="12" y="2"/>
                                    </a:lnTo>
                                    <a:lnTo>
                                      <a:pt x="19" y="0"/>
                                    </a:lnTo>
                                    <a:lnTo>
                                      <a:pt x="19" y="0"/>
                                    </a:lnTo>
                                    <a:lnTo>
                                      <a:pt x="25" y="2"/>
                                    </a:lnTo>
                                    <a:lnTo>
                                      <a:pt x="25" y="2"/>
                                    </a:lnTo>
                                    <a:lnTo>
                                      <a:pt x="30" y="4"/>
                                    </a:lnTo>
                                    <a:lnTo>
                                      <a:pt x="30" y="4"/>
                                    </a:lnTo>
                                    <a:lnTo>
                                      <a:pt x="32" y="11"/>
                                    </a:lnTo>
                                    <a:lnTo>
                                      <a:pt x="32" y="11"/>
                                    </a:lnTo>
                                    <a:lnTo>
                                      <a:pt x="34" y="22"/>
                                    </a:lnTo>
                                    <a:lnTo>
                                      <a:pt x="34" y="52"/>
                                    </a:lnTo>
                                    <a:lnTo>
                                      <a:pt x="25" y="52"/>
                                    </a:lnTo>
                                    <a:lnTo>
                                      <a:pt x="25" y="22"/>
                                    </a:lnTo>
                                    <a:lnTo>
                                      <a:pt x="25" y="22"/>
                                    </a:lnTo>
                                    <a:lnTo>
                                      <a:pt x="25" y="13"/>
                                    </a:lnTo>
                                    <a:lnTo>
                                      <a:pt x="25" y="13"/>
                                    </a:lnTo>
                                    <a:lnTo>
                                      <a:pt x="23" y="9"/>
                                    </a:lnTo>
                                    <a:lnTo>
                                      <a:pt x="23" y="9"/>
                                    </a:lnTo>
                                    <a:lnTo>
                                      <a:pt x="19" y="9"/>
                                    </a:lnTo>
                                    <a:lnTo>
                                      <a:pt x="19" y="9"/>
                                    </a:lnTo>
                                    <a:lnTo>
                                      <a:pt x="15" y="9"/>
                                    </a:lnTo>
                                    <a:lnTo>
                                      <a:pt x="10" y="11"/>
                                    </a:lnTo>
                                    <a:lnTo>
                                      <a:pt x="10" y="11"/>
                                    </a:lnTo>
                                    <a:lnTo>
                                      <a:pt x="8" y="17"/>
                                    </a:lnTo>
                                    <a:lnTo>
                                      <a:pt x="8" y="24"/>
                                    </a:lnTo>
                                    <a:lnTo>
                                      <a:pt x="8" y="52"/>
                                    </a:lnTo>
                                    <a:lnTo>
                                      <a:pt x="0" y="5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88"/>
                            <wps:cNvSpPr>
                              <a:spLocks/>
                            </wps:cNvSpPr>
                            <wps:spPr bwMode="auto">
                              <a:xfrm>
                                <a:off x="1184910" y="438785"/>
                                <a:ext cx="21590" cy="33020"/>
                              </a:xfrm>
                              <a:custGeom>
                                <a:avLst/>
                                <a:gdLst>
                                  <a:gd name="T0" fmla="*/ 6 w 34"/>
                                  <a:gd name="T1" fmla="*/ 35 h 52"/>
                                  <a:gd name="T2" fmla="*/ 8 w 34"/>
                                  <a:gd name="T3" fmla="*/ 39 h 52"/>
                                  <a:gd name="T4" fmla="*/ 10 w 34"/>
                                  <a:gd name="T5" fmla="*/ 43 h 52"/>
                                  <a:gd name="T6" fmla="*/ 17 w 34"/>
                                  <a:gd name="T7" fmla="*/ 46 h 52"/>
                                  <a:gd name="T8" fmla="*/ 21 w 34"/>
                                  <a:gd name="T9" fmla="*/ 46 h 52"/>
                                  <a:gd name="T10" fmla="*/ 23 w 34"/>
                                  <a:gd name="T11" fmla="*/ 43 h 52"/>
                                  <a:gd name="T12" fmla="*/ 28 w 34"/>
                                  <a:gd name="T13" fmla="*/ 37 h 52"/>
                                  <a:gd name="T14" fmla="*/ 25 w 34"/>
                                  <a:gd name="T15" fmla="*/ 33 h 52"/>
                                  <a:gd name="T16" fmla="*/ 17 w 34"/>
                                  <a:gd name="T17" fmla="*/ 30 h 52"/>
                                  <a:gd name="T18" fmla="*/ 6 w 34"/>
                                  <a:gd name="T19" fmla="*/ 26 h 52"/>
                                  <a:gd name="T20" fmla="*/ 4 w 34"/>
                                  <a:gd name="T21" fmla="*/ 22 h 52"/>
                                  <a:gd name="T22" fmla="*/ 2 w 34"/>
                                  <a:gd name="T23" fmla="*/ 15 h 52"/>
                                  <a:gd name="T24" fmla="*/ 2 w 34"/>
                                  <a:gd name="T25" fmla="*/ 9 h 52"/>
                                  <a:gd name="T26" fmla="*/ 6 w 34"/>
                                  <a:gd name="T27" fmla="*/ 4 h 52"/>
                                  <a:gd name="T28" fmla="*/ 17 w 34"/>
                                  <a:gd name="T29" fmla="*/ 0 h 52"/>
                                  <a:gd name="T30" fmla="*/ 25 w 34"/>
                                  <a:gd name="T31" fmla="*/ 2 h 52"/>
                                  <a:gd name="T32" fmla="*/ 30 w 34"/>
                                  <a:gd name="T33" fmla="*/ 7 h 52"/>
                                  <a:gd name="T34" fmla="*/ 32 w 34"/>
                                  <a:gd name="T35" fmla="*/ 15 h 52"/>
                                  <a:gd name="T36" fmla="*/ 25 w 34"/>
                                  <a:gd name="T37" fmla="*/ 15 h 52"/>
                                  <a:gd name="T38" fmla="*/ 17 w 34"/>
                                  <a:gd name="T39" fmla="*/ 9 h 52"/>
                                  <a:gd name="T40" fmla="*/ 10 w 34"/>
                                  <a:gd name="T41" fmla="*/ 9 h 52"/>
                                  <a:gd name="T42" fmla="*/ 8 w 34"/>
                                  <a:gd name="T43" fmla="*/ 13 h 52"/>
                                  <a:gd name="T44" fmla="*/ 10 w 34"/>
                                  <a:gd name="T45" fmla="*/ 17 h 52"/>
                                  <a:gd name="T46" fmla="*/ 17 w 34"/>
                                  <a:gd name="T47" fmla="*/ 22 h 52"/>
                                  <a:gd name="T48" fmla="*/ 28 w 34"/>
                                  <a:gd name="T49" fmla="*/ 26 h 52"/>
                                  <a:gd name="T50" fmla="*/ 32 w 34"/>
                                  <a:gd name="T51" fmla="*/ 30 h 52"/>
                                  <a:gd name="T52" fmla="*/ 34 w 34"/>
                                  <a:gd name="T53" fmla="*/ 37 h 52"/>
                                  <a:gd name="T54" fmla="*/ 32 w 34"/>
                                  <a:gd name="T55" fmla="*/ 43 h 52"/>
                                  <a:gd name="T56" fmla="*/ 30 w 34"/>
                                  <a:gd name="T57" fmla="*/ 48 h 52"/>
                                  <a:gd name="T58" fmla="*/ 17 w 34"/>
                                  <a:gd name="T59" fmla="*/ 52 h 52"/>
                                  <a:gd name="T60" fmla="*/ 10 w 34"/>
                                  <a:gd name="T61" fmla="*/ 52 h 52"/>
                                  <a:gd name="T62" fmla="*/ 2 w 34"/>
                                  <a:gd name="T63" fmla="*/ 43 h 52"/>
                                  <a:gd name="T64" fmla="*/ 0 w 34"/>
                                  <a:gd name="T65" fmla="*/ 3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 h="52">
                                    <a:moveTo>
                                      <a:pt x="0" y="37"/>
                                    </a:moveTo>
                                    <a:lnTo>
                                      <a:pt x="6" y="35"/>
                                    </a:lnTo>
                                    <a:lnTo>
                                      <a:pt x="6" y="35"/>
                                    </a:lnTo>
                                    <a:lnTo>
                                      <a:pt x="8" y="39"/>
                                    </a:lnTo>
                                    <a:lnTo>
                                      <a:pt x="10" y="43"/>
                                    </a:lnTo>
                                    <a:lnTo>
                                      <a:pt x="10" y="43"/>
                                    </a:lnTo>
                                    <a:lnTo>
                                      <a:pt x="13" y="46"/>
                                    </a:lnTo>
                                    <a:lnTo>
                                      <a:pt x="17" y="46"/>
                                    </a:lnTo>
                                    <a:lnTo>
                                      <a:pt x="17" y="46"/>
                                    </a:lnTo>
                                    <a:lnTo>
                                      <a:pt x="21" y="46"/>
                                    </a:lnTo>
                                    <a:lnTo>
                                      <a:pt x="23" y="43"/>
                                    </a:lnTo>
                                    <a:lnTo>
                                      <a:pt x="23" y="43"/>
                                    </a:lnTo>
                                    <a:lnTo>
                                      <a:pt x="25" y="41"/>
                                    </a:lnTo>
                                    <a:lnTo>
                                      <a:pt x="28" y="37"/>
                                    </a:lnTo>
                                    <a:lnTo>
                                      <a:pt x="28" y="37"/>
                                    </a:lnTo>
                                    <a:lnTo>
                                      <a:pt x="25" y="33"/>
                                    </a:lnTo>
                                    <a:lnTo>
                                      <a:pt x="25" y="33"/>
                                    </a:lnTo>
                                    <a:lnTo>
                                      <a:pt x="17" y="30"/>
                                    </a:lnTo>
                                    <a:lnTo>
                                      <a:pt x="17" y="30"/>
                                    </a:lnTo>
                                    <a:lnTo>
                                      <a:pt x="6" y="26"/>
                                    </a:lnTo>
                                    <a:lnTo>
                                      <a:pt x="6" y="26"/>
                                    </a:lnTo>
                                    <a:lnTo>
                                      <a:pt x="4" y="22"/>
                                    </a:lnTo>
                                    <a:lnTo>
                                      <a:pt x="4" y="22"/>
                                    </a:lnTo>
                                    <a:lnTo>
                                      <a:pt x="2" y="15"/>
                                    </a:lnTo>
                                    <a:lnTo>
                                      <a:pt x="2" y="15"/>
                                    </a:lnTo>
                                    <a:lnTo>
                                      <a:pt x="2" y="9"/>
                                    </a:lnTo>
                                    <a:lnTo>
                                      <a:pt x="6" y="4"/>
                                    </a:lnTo>
                                    <a:lnTo>
                                      <a:pt x="6" y="4"/>
                                    </a:lnTo>
                                    <a:lnTo>
                                      <a:pt x="10" y="2"/>
                                    </a:lnTo>
                                    <a:lnTo>
                                      <a:pt x="17" y="0"/>
                                    </a:lnTo>
                                    <a:lnTo>
                                      <a:pt x="17" y="0"/>
                                    </a:lnTo>
                                    <a:lnTo>
                                      <a:pt x="25" y="2"/>
                                    </a:lnTo>
                                    <a:lnTo>
                                      <a:pt x="25" y="2"/>
                                    </a:lnTo>
                                    <a:lnTo>
                                      <a:pt x="30" y="7"/>
                                    </a:lnTo>
                                    <a:lnTo>
                                      <a:pt x="30" y="7"/>
                                    </a:lnTo>
                                    <a:lnTo>
                                      <a:pt x="32" y="15"/>
                                    </a:lnTo>
                                    <a:lnTo>
                                      <a:pt x="25" y="15"/>
                                    </a:lnTo>
                                    <a:lnTo>
                                      <a:pt x="25" y="15"/>
                                    </a:lnTo>
                                    <a:lnTo>
                                      <a:pt x="23" y="9"/>
                                    </a:lnTo>
                                    <a:lnTo>
                                      <a:pt x="17" y="9"/>
                                    </a:lnTo>
                                    <a:lnTo>
                                      <a:pt x="17" y="9"/>
                                    </a:lnTo>
                                    <a:lnTo>
                                      <a:pt x="10" y="9"/>
                                    </a:lnTo>
                                    <a:lnTo>
                                      <a:pt x="10" y="9"/>
                                    </a:lnTo>
                                    <a:lnTo>
                                      <a:pt x="8" y="13"/>
                                    </a:lnTo>
                                    <a:lnTo>
                                      <a:pt x="8" y="13"/>
                                    </a:lnTo>
                                    <a:lnTo>
                                      <a:pt x="10" y="17"/>
                                    </a:lnTo>
                                    <a:lnTo>
                                      <a:pt x="10" y="17"/>
                                    </a:lnTo>
                                    <a:lnTo>
                                      <a:pt x="17" y="22"/>
                                    </a:lnTo>
                                    <a:lnTo>
                                      <a:pt x="17" y="22"/>
                                    </a:lnTo>
                                    <a:lnTo>
                                      <a:pt x="28" y="26"/>
                                    </a:lnTo>
                                    <a:lnTo>
                                      <a:pt x="28" y="26"/>
                                    </a:lnTo>
                                    <a:lnTo>
                                      <a:pt x="32" y="30"/>
                                    </a:lnTo>
                                    <a:lnTo>
                                      <a:pt x="32" y="30"/>
                                    </a:lnTo>
                                    <a:lnTo>
                                      <a:pt x="34" y="37"/>
                                    </a:lnTo>
                                    <a:lnTo>
                                      <a:pt x="34" y="37"/>
                                    </a:lnTo>
                                    <a:lnTo>
                                      <a:pt x="32" y="43"/>
                                    </a:lnTo>
                                    <a:lnTo>
                                      <a:pt x="30" y="48"/>
                                    </a:lnTo>
                                    <a:lnTo>
                                      <a:pt x="30" y="48"/>
                                    </a:lnTo>
                                    <a:lnTo>
                                      <a:pt x="23" y="52"/>
                                    </a:lnTo>
                                    <a:lnTo>
                                      <a:pt x="17" y="52"/>
                                    </a:lnTo>
                                    <a:lnTo>
                                      <a:pt x="17" y="52"/>
                                    </a:lnTo>
                                    <a:lnTo>
                                      <a:pt x="10" y="52"/>
                                    </a:lnTo>
                                    <a:lnTo>
                                      <a:pt x="6" y="48"/>
                                    </a:lnTo>
                                    <a:lnTo>
                                      <a:pt x="2" y="43"/>
                                    </a:lnTo>
                                    <a:lnTo>
                                      <a:pt x="0" y="37"/>
                                    </a:lnTo>
                                    <a:lnTo>
                                      <a:pt x="0" y="37"/>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89"/>
                            <wps:cNvSpPr>
                              <a:spLocks/>
                            </wps:cNvSpPr>
                            <wps:spPr bwMode="auto">
                              <a:xfrm>
                                <a:off x="1210945" y="438785"/>
                                <a:ext cx="21590" cy="33020"/>
                              </a:xfrm>
                              <a:custGeom>
                                <a:avLst/>
                                <a:gdLst>
                                  <a:gd name="T0" fmla="*/ 28 w 34"/>
                                  <a:gd name="T1" fmla="*/ 33 h 52"/>
                                  <a:gd name="T2" fmla="*/ 34 w 34"/>
                                  <a:gd name="T3" fmla="*/ 35 h 52"/>
                                  <a:gd name="T4" fmla="*/ 34 w 34"/>
                                  <a:gd name="T5" fmla="*/ 35 h 52"/>
                                  <a:gd name="T6" fmla="*/ 32 w 34"/>
                                  <a:gd name="T7" fmla="*/ 41 h 52"/>
                                  <a:gd name="T8" fmla="*/ 28 w 34"/>
                                  <a:gd name="T9" fmla="*/ 48 h 52"/>
                                  <a:gd name="T10" fmla="*/ 28 w 34"/>
                                  <a:gd name="T11" fmla="*/ 48 h 52"/>
                                  <a:gd name="T12" fmla="*/ 23 w 34"/>
                                  <a:gd name="T13" fmla="*/ 52 h 52"/>
                                  <a:gd name="T14" fmla="*/ 17 w 34"/>
                                  <a:gd name="T15" fmla="*/ 52 h 52"/>
                                  <a:gd name="T16" fmla="*/ 17 w 34"/>
                                  <a:gd name="T17" fmla="*/ 52 h 52"/>
                                  <a:gd name="T18" fmla="*/ 10 w 34"/>
                                  <a:gd name="T19" fmla="*/ 50 h 52"/>
                                  <a:gd name="T20" fmla="*/ 4 w 34"/>
                                  <a:gd name="T21" fmla="*/ 46 h 52"/>
                                  <a:gd name="T22" fmla="*/ 4 w 34"/>
                                  <a:gd name="T23" fmla="*/ 46 h 52"/>
                                  <a:gd name="T24" fmla="*/ 0 w 34"/>
                                  <a:gd name="T25" fmla="*/ 37 h 52"/>
                                  <a:gd name="T26" fmla="*/ 0 w 34"/>
                                  <a:gd name="T27" fmla="*/ 26 h 52"/>
                                  <a:gd name="T28" fmla="*/ 0 w 34"/>
                                  <a:gd name="T29" fmla="*/ 26 h 52"/>
                                  <a:gd name="T30" fmla="*/ 0 w 34"/>
                                  <a:gd name="T31" fmla="*/ 15 h 52"/>
                                  <a:gd name="T32" fmla="*/ 4 w 34"/>
                                  <a:gd name="T33" fmla="*/ 7 h 52"/>
                                  <a:gd name="T34" fmla="*/ 4 w 34"/>
                                  <a:gd name="T35" fmla="*/ 7 h 52"/>
                                  <a:gd name="T36" fmla="*/ 10 w 34"/>
                                  <a:gd name="T37" fmla="*/ 2 h 52"/>
                                  <a:gd name="T38" fmla="*/ 17 w 34"/>
                                  <a:gd name="T39" fmla="*/ 0 h 52"/>
                                  <a:gd name="T40" fmla="*/ 17 w 34"/>
                                  <a:gd name="T41" fmla="*/ 0 h 52"/>
                                  <a:gd name="T42" fmla="*/ 23 w 34"/>
                                  <a:gd name="T43" fmla="*/ 2 h 52"/>
                                  <a:gd name="T44" fmla="*/ 28 w 34"/>
                                  <a:gd name="T45" fmla="*/ 4 h 52"/>
                                  <a:gd name="T46" fmla="*/ 28 w 34"/>
                                  <a:gd name="T47" fmla="*/ 4 h 52"/>
                                  <a:gd name="T48" fmla="*/ 32 w 34"/>
                                  <a:gd name="T49" fmla="*/ 9 h 52"/>
                                  <a:gd name="T50" fmla="*/ 34 w 34"/>
                                  <a:gd name="T51" fmla="*/ 17 h 52"/>
                                  <a:gd name="T52" fmla="*/ 28 w 34"/>
                                  <a:gd name="T53" fmla="*/ 17 h 52"/>
                                  <a:gd name="T54" fmla="*/ 28 w 34"/>
                                  <a:gd name="T55" fmla="*/ 17 h 52"/>
                                  <a:gd name="T56" fmla="*/ 23 w 34"/>
                                  <a:gd name="T57" fmla="*/ 11 h 52"/>
                                  <a:gd name="T58" fmla="*/ 23 w 34"/>
                                  <a:gd name="T59" fmla="*/ 11 h 52"/>
                                  <a:gd name="T60" fmla="*/ 21 w 34"/>
                                  <a:gd name="T61" fmla="*/ 9 h 52"/>
                                  <a:gd name="T62" fmla="*/ 17 w 34"/>
                                  <a:gd name="T63" fmla="*/ 9 h 52"/>
                                  <a:gd name="T64" fmla="*/ 17 w 34"/>
                                  <a:gd name="T65" fmla="*/ 9 h 52"/>
                                  <a:gd name="T66" fmla="*/ 13 w 34"/>
                                  <a:gd name="T67" fmla="*/ 9 h 52"/>
                                  <a:gd name="T68" fmla="*/ 8 w 34"/>
                                  <a:gd name="T69" fmla="*/ 13 h 52"/>
                                  <a:gd name="T70" fmla="*/ 8 w 34"/>
                                  <a:gd name="T71" fmla="*/ 13 h 52"/>
                                  <a:gd name="T72" fmla="*/ 6 w 34"/>
                                  <a:gd name="T73" fmla="*/ 17 h 52"/>
                                  <a:gd name="T74" fmla="*/ 6 w 34"/>
                                  <a:gd name="T75" fmla="*/ 26 h 52"/>
                                  <a:gd name="T76" fmla="*/ 6 w 34"/>
                                  <a:gd name="T77" fmla="*/ 26 h 52"/>
                                  <a:gd name="T78" fmla="*/ 6 w 34"/>
                                  <a:gd name="T79" fmla="*/ 35 h 52"/>
                                  <a:gd name="T80" fmla="*/ 8 w 34"/>
                                  <a:gd name="T81" fmla="*/ 41 h 52"/>
                                  <a:gd name="T82" fmla="*/ 8 w 34"/>
                                  <a:gd name="T83" fmla="*/ 41 h 52"/>
                                  <a:gd name="T84" fmla="*/ 13 w 34"/>
                                  <a:gd name="T85" fmla="*/ 43 h 52"/>
                                  <a:gd name="T86" fmla="*/ 17 w 34"/>
                                  <a:gd name="T87" fmla="*/ 46 h 52"/>
                                  <a:gd name="T88" fmla="*/ 17 w 34"/>
                                  <a:gd name="T89" fmla="*/ 46 h 52"/>
                                  <a:gd name="T90" fmla="*/ 21 w 34"/>
                                  <a:gd name="T91" fmla="*/ 46 h 52"/>
                                  <a:gd name="T92" fmla="*/ 23 w 34"/>
                                  <a:gd name="T93" fmla="*/ 43 h 52"/>
                                  <a:gd name="T94" fmla="*/ 23 w 34"/>
                                  <a:gd name="T95" fmla="*/ 43 h 52"/>
                                  <a:gd name="T96" fmla="*/ 25 w 34"/>
                                  <a:gd name="T97" fmla="*/ 39 h 52"/>
                                  <a:gd name="T98" fmla="*/ 28 w 34"/>
                                  <a:gd name="T99" fmla="*/ 33 h 52"/>
                                  <a:gd name="T100" fmla="*/ 28 w 34"/>
                                  <a:gd name="T101" fmla="*/ 33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 h="52">
                                    <a:moveTo>
                                      <a:pt x="28" y="33"/>
                                    </a:moveTo>
                                    <a:lnTo>
                                      <a:pt x="34" y="35"/>
                                    </a:lnTo>
                                    <a:lnTo>
                                      <a:pt x="34" y="35"/>
                                    </a:lnTo>
                                    <a:lnTo>
                                      <a:pt x="32" y="41"/>
                                    </a:lnTo>
                                    <a:lnTo>
                                      <a:pt x="28" y="48"/>
                                    </a:lnTo>
                                    <a:lnTo>
                                      <a:pt x="28" y="48"/>
                                    </a:lnTo>
                                    <a:lnTo>
                                      <a:pt x="23" y="52"/>
                                    </a:lnTo>
                                    <a:lnTo>
                                      <a:pt x="17" y="52"/>
                                    </a:lnTo>
                                    <a:lnTo>
                                      <a:pt x="17" y="52"/>
                                    </a:lnTo>
                                    <a:lnTo>
                                      <a:pt x="10" y="50"/>
                                    </a:lnTo>
                                    <a:lnTo>
                                      <a:pt x="4" y="46"/>
                                    </a:lnTo>
                                    <a:lnTo>
                                      <a:pt x="4" y="46"/>
                                    </a:lnTo>
                                    <a:lnTo>
                                      <a:pt x="0" y="37"/>
                                    </a:lnTo>
                                    <a:lnTo>
                                      <a:pt x="0" y="26"/>
                                    </a:lnTo>
                                    <a:lnTo>
                                      <a:pt x="0" y="26"/>
                                    </a:lnTo>
                                    <a:lnTo>
                                      <a:pt x="0" y="15"/>
                                    </a:lnTo>
                                    <a:lnTo>
                                      <a:pt x="4" y="7"/>
                                    </a:lnTo>
                                    <a:lnTo>
                                      <a:pt x="4" y="7"/>
                                    </a:lnTo>
                                    <a:lnTo>
                                      <a:pt x="10" y="2"/>
                                    </a:lnTo>
                                    <a:lnTo>
                                      <a:pt x="17" y="0"/>
                                    </a:lnTo>
                                    <a:lnTo>
                                      <a:pt x="17" y="0"/>
                                    </a:lnTo>
                                    <a:lnTo>
                                      <a:pt x="23" y="2"/>
                                    </a:lnTo>
                                    <a:lnTo>
                                      <a:pt x="28" y="4"/>
                                    </a:lnTo>
                                    <a:lnTo>
                                      <a:pt x="28" y="4"/>
                                    </a:lnTo>
                                    <a:lnTo>
                                      <a:pt x="32" y="9"/>
                                    </a:lnTo>
                                    <a:lnTo>
                                      <a:pt x="34" y="17"/>
                                    </a:lnTo>
                                    <a:lnTo>
                                      <a:pt x="28" y="17"/>
                                    </a:lnTo>
                                    <a:lnTo>
                                      <a:pt x="28" y="17"/>
                                    </a:lnTo>
                                    <a:lnTo>
                                      <a:pt x="23" y="11"/>
                                    </a:lnTo>
                                    <a:lnTo>
                                      <a:pt x="23" y="11"/>
                                    </a:lnTo>
                                    <a:lnTo>
                                      <a:pt x="21" y="9"/>
                                    </a:lnTo>
                                    <a:lnTo>
                                      <a:pt x="17" y="9"/>
                                    </a:lnTo>
                                    <a:lnTo>
                                      <a:pt x="17" y="9"/>
                                    </a:lnTo>
                                    <a:lnTo>
                                      <a:pt x="13" y="9"/>
                                    </a:lnTo>
                                    <a:lnTo>
                                      <a:pt x="8" y="13"/>
                                    </a:lnTo>
                                    <a:lnTo>
                                      <a:pt x="8" y="13"/>
                                    </a:lnTo>
                                    <a:lnTo>
                                      <a:pt x="6" y="17"/>
                                    </a:lnTo>
                                    <a:lnTo>
                                      <a:pt x="6" y="26"/>
                                    </a:lnTo>
                                    <a:lnTo>
                                      <a:pt x="6" y="26"/>
                                    </a:lnTo>
                                    <a:lnTo>
                                      <a:pt x="6" y="35"/>
                                    </a:lnTo>
                                    <a:lnTo>
                                      <a:pt x="8" y="41"/>
                                    </a:lnTo>
                                    <a:lnTo>
                                      <a:pt x="8" y="41"/>
                                    </a:lnTo>
                                    <a:lnTo>
                                      <a:pt x="13" y="43"/>
                                    </a:lnTo>
                                    <a:lnTo>
                                      <a:pt x="17" y="46"/>
                                    </a:lnTo>
                                    <a:lnTo>
                                      <a:pt x="17" y="46"/>
                                    </a:lnTo>
                                    <a:lnTo>
                                      <a:pt x="21" y="46"/>
                                    </a:lnTo>
                                    <a:lnTo>
                                      <a:pt x="23" y="43"/>
                                    </a:lnTo>
                                    <a:lnTo>
                                      <a:pt x="23" y="43"/>
                                    </a:lnTo>
                                    <a:lnTo>
                                      <a:pt x="25" y="39"/>
                                    </a:lnTo>
                                    <a:lnTo>
                                      <a:pt x="28" y="33"/>
                                    </a:lnTo>
                                    <a:lnTo>
                                      <a:pt x="28" y="3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90"/>
                            <wps:cNvSpPr>
                              <a:spLocks/>
                            </wps:cNvSpPr>
                            <wps:spPr bwMode="auto">
                              <a:xfrm>
                                <a:off x="1236980" y="427990"/>
                                <a:ext cx="20320" cy="43815"/>
                              </a:xfrm>
                              <a:custGeom>
                                <a:avLst/>
                                <a:gdLst>
                                  <a:gd name="T0" fmla="*/ 0 w 32"/>
                                  <a:gd name="T1" fmla="*/ 69 h 69"/>
                                  <a:gd name="T2" fmla="*/ 0 w 32"/>
                                  <a:gd name="T3" fmla="*/ 0 h 69"/>
                                  <a:gd name="T4" fmla="*/ 6 w 32"/>
                                  <a:gd name="T5" fmla="*/ 0 h 69"/>
                                  <a:gd name="T6" fmla="*/ 6 w 32"/>
                                  <a:gd name="T7" fmla="*/ 24 h 69"/>
                                  <a:gd name="T8" fmla="*/ 6 w 32"/>
                                  <a:gd name="T9" fmla="*/ 24 h 69"/>
                                  <a:gd name="T10" fmla="*/ 10 w 32"/>
                                  <a:gd name="T11" fmla="*/ 19 h 69"/>
                                  <a:gd name="T12" fmla="*/ 10 w 32"/>
                                  <a:gd name="T13" fmla="*/ 19 h 69"/>
                                  <a:gd name="T14" fmla="*/ 17 w 32"/>
                                  <a:gd name="T15" fmla="*/ 17 h 69"/>
                                  <a:gd name="T16" fmla="*/ 17 w 32"/>
                                  <a:gd name="T17" fmla="*/ 17 h 69"/>
                                  <a:gd name="T18" fmla="*/ 23 w 32"/>
                                  <a:gd name="T19" fmla="*/ 19 h 69"/>
                                  <a:gd name="T20" fmla="*/ 28 w 32"/>
                                  <a:gd name="T21" fmla="*/ 21 h 69"/>
                                  <a:gd name="T22" fmla="*/ 28 w 32"/>
                                  <a:gd name="T23" fmla="*/ 21 h 69"/>
                                  <a:gd name="T24" fmla="*/ 30 w 32"/>
                                  <a:gd name="T25" fmla="*/ 28 h 69"/>
                                  <a:gd name="T26" fmla="*/ 32 w 32"/>
                                  <a:gd name="T27" fmla="*/ 37 h 69"/>
                                  <a:gd name="T28" fmla="*/ 32 w 32"/>
                                  <a:gd name="T29" fmla="*/ 69 h 69"/>
                                  <a:gd name="T30" fmla="*/ 26 w 32"/>
                                  <a:gd name="T31" fmla="*/ 69 h 69"/>
                                  <a:gd name="T32" fmla="*/ 26 w 32"/>
                                  <a:gd name="T33" fmla="*/ 37 h 69"/>
                                  <a:gd name="T34" fmla="*/ 26 w 32"/>
                                  <a:gd name="T35" fmla="*/ 37 h 69"/>
                                  <a:gd name="T36" fmla="*/ 23 w 32"/>
                                  <a:gd name="T37" fmla="*/ 32 h 69"/>
                                  <a:gd name="T38" fmla="*/ 23 w 32"/>
                                  <a:gd name="T39" fmla="*/ 28 h 69"/>
                                  <a:gd name="T40" fmla="*/ 23 w 32"/>
                                  <a:gd name="T41" fmla="*/ 28 h 69"/>
                                  <a:gd name="T42" fmla="*/ 19 w 32"/>
                                  <a:gd name="T43" fmla="*/ 26 h 69"/>
                                  <a:gd name="T44" fmla="*/ 17 w 32"/>
                                  <a:gd name="T45" fmla="*/ 26 h 69"/>
                                  <a:gd name="T46" fmla="*/ 17 w 32"/>
                                  <a:gd name="T47" fmla="*/ 26 h 69"/>
                                  <a:gd name="T48" fmla="*/ 13 w 32"/>
                                  <a:gd name="T49" fmla="*/ 26 h 69"/>
                                  <a:gd name="T50" fmla="*/ 8 w 32"/>
                                  <a:gd name="T51" fmla="*/ 28 h 69"/>
                                  <a:gd name="T52" fmla="*/ 8 w 32"/>
                                  <a:gd name="T53" fmla="*/ 28 h 69"/>
                                  <a:gd name="T54" fmla="*/ 6 w 32"/>
                                  <a:gd name="T55" fmla="*/ 34 h 69"/>
                                  <a:gd name="T56" fmla="*/ 6 w 32"/>
                                  <a:gd name="T57" fmla="*/ 41 h 69"/>
                                  <a:gd name="T58" fmla="*/ 6 w 32"/>
                                  <a:gd name="T59" fmla="*/ 69 h 69"/>
                                  <a:gd name="T60" fmla="*/ 0 w 32"/>
                                  <a:gd name="T61" fmla="*/ 69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2" h="69">
                                    <a:moveTo>
                                      <a:pt x="0" y="69"/>
                                    </a:moveTo>
                                    <a:lnTo>
                                      <a:pt x="0" y="0"/>
                                    </a:lnTo>
                                    <a:lnTo>
                                      <a:pt x="6" y="0"/>
                                    </a:lnTo>
                                    <a:lnTo>
                                      <a:pt x="6" y="24"/>
                                    </a:lnTo>
                                    <a:lnTo>
                                      <a:pt x="6" y="24"/>
                                    </a:lnTo>
                                    <a:lnTo>
                                      <a:pt x="10" y="19"/>
                                    </a:lnTo>
                                    <a:lnTo>
                                      <a:pt x="10" y="19"/>
                                    </a:lnTo>
                                    <a:lnTo>
                                      <a:pt x="17" y="17"/>
                                    </a:lnTo>
                                    <a:lnTo>
                                      <a:pt x="17" y="17"/>
                                    </a:lnTo>
                                    <a:lnTo>
                                      <a:pt x="23" y="19"/>
                                    </a:lnTo>
                                    <a:lnTo>
                                      <a:pt x="28" y="21"/>
                                    </a:lnTo>
                                    <a:lnTo>
                                      <a:pt x="28" y="21"/>
                                    </a:lnTo>
                                    <a:lnTo>
                                      <a:pt x="30" y="28"/>
                                    </a:lnTo>
                                    <a:lnTo>
                                      <a:pt x="32" y="37"/>
                                    </a:lnTo>
                                    <a:lnTo>
                                      <a:pt x="32" y="69"/>
                                    </a:lnTo>
                                    <a:lnTo>
                                      <a:pt x="26" y="69"/>
                                    </a:lnTo>
                                    <a:lnTo>
                                      <a:pt x="26" y="37"/>
                                    </a:lnTo>
                                    <a:lnTo>
                                      <a:pt x="26" y="37"/>
                                    </a:lnTo>
                                    <a:lnTo>
                                      <a:pt x="23" y="32"/>
                                    </a:lnTo>
                                    <a:lnTo>
                                      <a:pt x="23" y="28"/>
                                    </a:lnTo>
                                    <a:lnTo>
                                      <a:pt x="23" y="28"/>
                                    </a:lnTo>
                                    <a:lnTo>
                                      <a:pt x="19" y="26"/>
                                    </a:lnTo>
                                    <a:lnTo>
                                      <a:pt x="17" y="26"/>
                                    </a:lnTo>
                                    <a:lnTo>
                                      <a:pt x="17" y="26"/>
                                    </a:lnTo>
                                    <a:lnTo>
                                      <a:pt x="13" y="26"/>
                                    </a:lnTo>
                                    <a:lnTo>
                                      <a:pt x="8" y="28"/>
                                    </a:lnTo>
                                    <a:lnTo>
                                      <a:pt x="8" y="28"/>
                                    </a:lnTo>
                                    <a:lnTo>
                                      <a:pt x="6" y="34"/>
                                    </a:lnTo>
                                    <a:lnTo>
                                      <a:pt x="6" y="41"/>
                                    </a:lnTo>
                                    <a:lnTo>
                                      <a:pt x="6" y="69"/>
                                    </a:lnTo>
                                    <a:lnTo>
                                      <a:pt x="0" y="69"/>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91"/>
                            <wps:cNvSpPr>
                              <a:spLocks/>
                            </wps:cNvSpPr>
                            <wps:spPr bwMode="auto">
                              <a:xfrm>
                                <a:off x="1176655" y="88265"/>
                                <a:ext cx="80645" cy="62865"/>
                              </a:xfrm>
                              <a:custGeom>
                                <a:avLst/>
                                <a:gdLst>
                                  <a:gd name="T0" fmla="*/ 92 w 127"/>
                                  <a:gd name="T1" fmla="*/ 30 h 99"/>
                                  <a:gd name="T2" fmla="*/ 92 w 127"/>
                                  <a:gd name="T3" fmla="*/ 30 h 99"/>
                                  <a:gd name="T4" fmla="*/ 30 w 127"/>
                                  <a:gd name="T5" fmla="*/ 0 h 99"/>
                                  <a:gd name="T6" fmla="*/ 30 w 127"/>
                                  <a:gd name="T7" fmla="*/ 0 h 99"/>
                                  <a:gd name="T8" fmla="*/ 32 w 127"/>
                                  <a:gd name="T9" fmla="*/ 6 h 99"/>
                                  <a:gd name="T10" fmla="*/ 32 w 127"/>
                                  <a:gd name="T11" fmla="*/ 13 h 99"/>
                                  <a:gd name="T12" fmla="*/ 32 w 127"/>
                                  <a:gd name="T13" fmla="*/ 13 h 99"/>
                                  <a:gd name="T14" fmla="*/ 30 w 127"/>
                                  <a:gd name="T15" fmla="*/ 30 h 99"/>
                                  <a:gd name="T16" fmla="*/ 23 w 127"/>
                                  <a:gd name="T17" fmla="*/ 43 h 99"/>
                                  <a:gd name="T18" fmla="*/ 13 w 127"/>
                                  <a:gd name="T19" fmla="*/ 54 h 99"/>
                                  <a:gd name="T20" fmla="*/ 8 w 127"/>
                                  <a:gd name="T21" fmla="*/ 58 h 99"/>
                                  <a:gd name="T22" fmla="*/ 0 w 127"/>
                                  <a:gd name="T23" fmla="*/ 63 h 99"/>
                                  <a:gd name="T24" fmla="*/ 0 w 127"/>
                                  <a:gd name="T25" fmla="*/ 63 h 99"/>
                                  <a:gd name="T26" fmla="*/ 2 w 127"/>
                                  <a:gd name="T27" fmla="*/ 69 h 99"/>
                                  <a:gd name="T28" fmla="*/ 4 w 127"/>
                                  <a:gd name="T29" fmla="*/ 76 h 99"/>
                                  <a:gd name="T30" fmla="*/ 8 w 127"/>
                                  <a:gd name="T31" fmla="*/ 84 h 99"/>
                                  <a:gd name="T32" fmla="*/ 13 w 127"/>
                                  <a:gd name="T33" fmla="*/ 91 h 99"/>
                                  <a:gd name="T34" fmla="*/ 21 w 127"/>
                                  <a:gd name="T35" fmla="*/ 95 h 99"/>
                                  <a:gd name="T36" fmla="*/ 30 w 127"/>
                                  <a:gd name="T37" fmla="*/ 99 h 99"/>
                                  <a:gd name="T38" fmla="*/ 43 w 127"/>
                                  <a:gd name="T39" fmla="*/ 99 h 99"/>
                                  <a:gd name="T40" fmla="*/ 43 w 127"/>
                                  <a:gd name="T41" fmla="*/ 99 h 99"/>
                                  <a:gd name="T42" fmla="*/ 86 w 127"/>
                                  <a:gd name="T43" fmla="*/ 91 h 99"/>
                                  <a:gd name="T44" fmla="*/ 86 w 127"/>
                                  <a:gd name="T45" fmla="*/ 91 h 99"/>
                                  <a:gd name="T46" fmla="*/ 101 w 127"/>
                                  <a:gd name="T47" fmla="*/ 86 h 99"/>
                                  <a:gd name="T48" fmla="*/ 114 w 127"/>
                                  <a:gd name="T49" fmla="*/ 80 h 99"/>
                                  <a:gd name="T50" fmla="*/ 123 w 127"/>
                                  <a:gd name="T51" fmla="*/ 71 h 99"/>
                                  <a:gd name="T52" fmla="*/ 127 w 127"/>
                                  <a:gd name="T53" fmla="*/ 65 h 99"/>
                                  <a:gd name="T54" fmla="*/ 127 w 127"/>
                                  <a:gd name="T55" fmla="*/ 65 h 99"/>
                                  <a:gd name="T56" fmla="*/ 125 w 127"/>
                                  <a:gd name="T57" fmla="*/ 56 h 99"/>
                                  <a:gd name="T58" fmla="*/ 118 w 127"/>
                                  <a:gd name="T59" fmla="*/ 45 h 99"/>
                                  <a:gd name="T60" fmla="*/ 108 w 127"/>
                                  <a:gd name="T61" fmla="*/ 37 h 99"/>
                                  <a:gd name="T62" fmla="*/ 92 w 127"/>
                                  <a:gd name="T63" fmla="*/ 30 h 99"/>
                                  <a:gd name="T64" fmla="*/ 92 w 127"/>
                                  <a:gd name="T65" fmla="*/ 3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27" h="99">
                                    <a:moveTo>
                                      <a:pt x="92" y="30"/>
                                    </a:moveTo>
                                    <a:lnTo>
                                      <a:pt x="92" y="30"/>
                                    </a:lnTo>
                                    <a:lnTo>
                                      <a:pt x="30" y="0"/>
                                    </a:lnTo>
                                    <a:lnTo>
                                      <a:pt x="30" y="0"/>
                                    </a:lnTo>
                                    <a:lnTo>
                                      <a:pt x="32" y="6"/>
                                    </a:lnTo>
                                    <a:lnTo>
                                      <a:pt x="32" y="13"/>
                                    </a:lnTo>
                                    <a:lnTo>
                                      <a:pt x="32" y="13"/>
                                    </a:lnTo>
                                    <a:lnTo>
                                      <a:pt x="30" y="30"/>
                                    </a:lnTo>
                                    <a:lnTo>
                                      <a:pt x="23" y="43"/>
                                    </a:lnTo>
                                    <a:lnTo>
                                      <a:pt x="13" y="54"/>
                                    </a:lnTo>
                                    <a:lnTo>
                                      <a:pt x="8" y="58"/>
                                    </a:lnTo>
                                    <a:lnTo>
                                      <a:pt x="0" y="63"/>
                                    </a:lnTo>
                                    <a:lnTo>
                                      <a:pt x="0" y="63"/>
                                    </a:lnTo>
                                    <a:lnTo>
                                      <a:pt x="2" y="69"/>
                                    </a:lnTo>
                                    <a:lnTo>
                                      <a:pt x="4" y="76"/>
                                    </a:lnTo>
                                    <a:lnTo>
                                      <a:pt x="8" y="84"/>
                                    </a:lnTo>
                                    <a:lnTo>
                                      <a:pt x="13" y="91"/>
                                    </a:lnTo>
                                    <a:lnTo>
                                      <a:pt x="21" y="95"/>
                                    </a:lnTo>
                                    <a:lnTo>
                                      <a:pt x="30" y="99"/>
                                    </a:lnTo>
                                    <a:lnTo>
                                      <a:pt x="43" y="99"/>
                                    </a:lnTo>
                                    <a:lnTo>
                                      <a:pt x="43" y="99"/>
                                    </a:lnTo>
                                    <a:lnTo>
                                      <a:pt x="86" y="91"/>
                                    </a:lnTo>
                                    <a:lnTo>
                                      <a:pt x="86" y="91"/>
                                    </a:lnTo>
                                    <a:lnTo>
                                      <a:pt x="101" y="86"/>
                                    </a:lnTo>
                                    <a:lnTo>
                                      <a:pt x="114" y="80"/>
                                    </a:lnTo>
                                    <a:lnTo>
                                      <a:pt x="123" y="71"/>
                                    </a:lnTo>
                                    <a:lnTo>
                                      <a:pt x="127" y="65"/>
                                    </a:lnTo>
                                    <a:lnTo>
                                      <a:pt x="127" y="65"/>
                                    </a:lnTo>
                                    <a:lnTo>
                                      <a:pt x="125" y="56"/>
                                    </a:lnTo>
                                    <a:lnTo>
                                      <a:pt x="118" y="45"/>
                                    </a:lnTo>
                                    <a:lnTo>
                                      <a:pt x="108" y="37"/>
                                    </a:lnTo>
                                    <a:lnTo>
                                      <a:pt x="92" y="30"/>
                                    </a:lnTo>
                                    <a:lnTo>
                                      <a:pt x="92" y="30"/>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92"/>
                            <wps:cNvSpPr>
                              <a:spLocks/>
                            </wps:cNvSpPr>
                            <wps:spPr bwMode="auto">
                              <a:xfrm>
                                <a:off x="1103630" y="81280"/>
                                <a:ext cx="60325" cy="69850"/>
                              </a:xfrm>
                              <a:custGeom>
                                <a:avLst/>
                                <a:gdLst>
                                  <a:gd name="T0" fmla="*/ 65 w 95"/>
                                  <a:gd name="T1" fmla="*/ 24 h 110"/>
                                  <a:gd name="T2" fmla="*/ 65 w 95"/>
                                  <a:gd name="T3" fmla="*/ 24 h 110"/>
                                  <a:gd name="T4" fmla="*/ 67 w 95"/>
                                  <a:gd name="T5" fmla="*/ 11 h 110"/>
                                  <a:gd name="T6" fmla="*/ 69 w 95"/>
                                  <a:gd name="T7" fmla="*/ 0 h 110"/>
                                  <a:gd name="T8" fmla="*/ 69 w 95"/>
                                  <a:gd name="T9" fmla="*/ 0 h 110"/>
                                  <a:gd name="T10" fmla="*/ 65 w 95"/>
                                  <a:gd name="T11" fmla="*/ 6 h 110"/>
                                  <a:gd name="T12" fmla="*/ 58 w 95"/>
                                  <a:gd name="T13" fmla="*/ 13 h 110"/>
                                  <a:gd name="T14" fmla="*/ 58 w 95"/>
                                  <a:gd name="T15" fmla="*/ 13 h 110"/>
                                  <a:gd name="T16" fmla="*/ 7 w 95"/>
                                  <a:gd name="T17" fmla="*/ 67 h 110"/>
                                  <a:gd name="T18" fmla="*/ 7 w 95"/>
                                  <a:gd name="T19" fmla="*/ 67 h 110"/>
                                  <a:gd name="T20" fmla="*/ 2 w 95"/>
                                  <a:gd name="T21" fmla="*/ 74 h 110"/>
                                  <a:gd name="T22" fmla="*/ 0 w 95"/>
                                  <a:gd name="T23" fmla="*/ 78 h 110"/>
                                  <a:gd name="T24" fmla="*/ 0 w 95"/>
                                  <a:gd name="T25" fmla="*/ 84 h 110"/>
                                  <a:gd name="T26" fmla="*/ 0 w 95"/>
                                  <a:gd name="T27" fmla="*/ 89 h 110"/>
                                  <a:gd name="T28" fmla="*/ 2 w 95"/>
                                  <a:gd name="T29" fmla="*/ 95 h 110"/>
                                  <a:gd name="T30" fmla="*/ 7 w 95"/>
                                  <a:gd name="T31" fmla="*/ 97 h 110"/>
                                  <a:gd name="T32" fmla="*/ 13 w 95"/>
                                  <a:gd name="T33" fmla="*/ 102 h 110"/>
                                  <a:gd name="T34" fmla="*/ 20 w 95"/>
                                  <a:gd name="T35" fmla="*/ 104 h 110"/>
                                  <a:gd name="T36" fmla="*/ 20 w 95"/>
                                  <a:gd name="T37" fmla="*/ 104 h 110"/>
                                  <a:gd name="T38" fmla="*/ 50 w 95"/>
                                  <a:gd name="T39" fmla="*/ 110 h 110"/>
                                  <a:gd name="T40" fmla="*/ 50 w 95"/>
                                  <a:gd name="T41" fmla="*/ 110 h 110"/>
                                  <a:gd name="T42" fmla="*/ 65 w 95"/>
                                  <a:gd name="T43" fmla="*/ 110 h 110"/>
                                  <a:gd name="T44" fmla="*/ 76 w 95"/>
                                  <a:gd name="T45" fmla="*/ 108 h 110"/>
                                  <a:gd name="T46" fmla="*/ 82 w 95"/>
                                  <a:gd name="T47" fmla="*/ 102 h 110"/>
                                  <a:gd name="T48" fmla="*/ 89 w 95"/>
                                  <a:gd name="T49" fmla="*/ 95 h 110"/>
                                  <a:gd name="T50" fmla="*/ 91 w 95"/>
                                  <a:gd name="T51" fmla="*/ 89 h 110"/>
                                  <a:gd name="T52" fmla="*/ 93 w 95"/>
                                  <a:gd name="T53" fmla="*/ 82 h 110"/>
                                  <a:gd name="T54" fmla="*/ 95 w 95"/>
                                  <a:gd name="T55" fmla="*/ 74 h 110"/>
                                  <a:gd name="T56" fmla="*/ 95 w 95"/>
                                  <a:gd name="T57" fmla="*/ 74 h 110"/>
                                  <a:gd name="T58" fmla="*/ 84 w 95"/>
                                  <a:gd name="T59" fmla="*/ 65 h 110"/>
                                  <a:gd name="T60" fmla="*/ 74 w 95"/>
                                  <a:gd name="T61" fmla="*/ 54 h 110"/>
                                  <a:gd name="T62" fmla="*/ 67 w 95"/>
                                  <a:gd name="T63" fmla="*/ 41 h 110"/>
                                  <a:gd name="T64" fmla="*/ 65 w 95"/>
                                  <a:gd name="T65" fmla="*/ 24 h 110"/>
                                  <a:gd name="T66" fmla="*/ 65 w 95"/>
                                  <a:gd name="T67" fmla="*/ 2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95" h="110">
                                    <a:moveTo>
                                      <a:pt x="65" y="24"/>
                                    </a:moveTo>
                                    <a:lnTo>
                                      <a:pt x="65" y="24"/>
                                    </a:lnTo>
                                    <a:lnTo>
                                      <a:pt x="67" y="11"/>
                                    </a:lnTo>
                                    <a:lnTo>
                                      <a:pt x="69" y="0"/>
                                    </a:lnTo>
                                    <a:lnTo>
                                      <a:pt x="69" y="0"/>
                                    </a:lnTo>
                                    <a:lnTo>
                                      <a:pt x="65" y="6"/>
                                    </a:lnTo>
                                    <a:lnTo>
                                      <a:pt x="58" y="13"/>
                                    </a:lnTo>
                                    <a:lnTo>
                                      <a:pt x="58" y="13"/>
                                    </a:lnTo>
                                    <a:lnTo>
                                      <a:pt x="7" y="67"/>
                                    </a:lnTo>
                                    <a:lnTo>
                                      <a:pt x="7" y="67"/>
                                    </a:lnTo>
                                    <a:lnTo>
                                      <a:pt x="2" y="74"/>
                                    </a:lnTo>
                                    <a:lnTo>
                                      <a:pt x="0" y="78"/>
                                    </a:lnTo>
                                    <a:lnTo>
                                      <a:pt x="0" y="84"/>
                                    </a:lnTo>
                                    <a:lnTo>
                                      <a:pt x="0" y="89"/>
                                    </a:lnTo>
                                    <a:lnTo>
                                      <a:pt x="2" y="95"/>
                                    </a:lnTo>
                                    <a:lnTo>
                                      <a:pt x="7" y="97"/>
                                    </a:lnTo>
                                    <a:lnTo>
                                      <a:pt x="13" y="102"/>
                                    </a:lnTo>
                                    <a:lnTo>
                                      <a:pt x="20" y="104"/>
                                    </a:lnTo>
                                    <a:lnTo>
                                      <a:pt x="20" y="104"/>
                                    </a:lnTo>
                                    <a:lnTo>
                                      <a:pt x="50" y="110"/>
                                    </a:lnTo>
                                    <a:lnTo>
                                      <a:pt x="50" y="110"/>
                                    </a:lnTo>
                                    <a:lnTo>
                                      <a:pt x="65" y="110"/>
                                    </a:lnTo>
                                    <a:lnTo>
                                      <a:pt x="76" y="108"/>
                                    </a:lnTo>
                                    <a:lnTo>
                                      <a:pt x="82" y="102"/>
                                    </a:lnTo>
                                    <a:lnTo>
                                      <a:pt x="89" y="95"/>
                                    </a:lnTo>
                                    <a:lnTo>
                                      <a:pt x="91" y="89"/>
                                    </a:lnTo>
                                    <a:lnTo>
                                      <a:pt x="93" y="82"/>
                                    </a:lnTo>
                                    <a:lnTo>
                                      <a:pt x="95" y="74"/>
                                    </a:lnTo>
                                    <a:lnTo>
                                      <a:pt x="95" y="74"/>
                                    </a:lnTo>
                                    <a:lnTo>
                                      <a:pt x="84" y="65"/>
                                    </a:lnTo>
                                    <a:lnTo>
                                      <a:pt x="74" y="54"/>
                                    </a:lnTo>
                                    <a:lnTo>
                                      <a:pt x="67" y="41"/>
                                    </a:lnTo>
                                    <a:lnTo>
                                      <a:pt x="65" y="24"/>
                                    </a:lnTo>
                                    <a:lnTo>
                                      <a:pt x="65" y="24"/>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93"/>
                            <wps:cNvSpPr>
                              <a:spLocks/>
                            </wps:cNvSpPr>
                            <wps:spPr bwMode="auto">
                              <a:xfrm>
                                <a:off x="1195705" y="151130"/>
                                <a:ext cx="57785" cy="80010"/>
                              </a:xfrm>
                              <a:custGeom>
                                <a:avLst/>
                                <a:gdLst>
                                  <a:gd name="T0" fmla="*/ 21 w 91"/>
                                  <a:gd name="T1" fmla="*/ 22 h 126"/>
                                  <a:gd name="T2" fmla="*/ 21 w 91"/>
                                  <a:gd name="T3" fmla="*/ 22 h 126"/>
                                  <a:gd name="T4" fmla="*/ 15 w 91"/>
                                  <a:gd name="T5" fmla="*/ 24 h 126"/>
                                  <a:gd name="T6" fmla="*/ 11 w 91"/>
                                  <a:gd name="T7" fmla="*/ 31 h 126"/>
                                  <a:gd name="T8" fmla="*/ 4 w 91"/>
                                  <a:gd name="T9" fmla="*/ 37 h 126"/>
                                  <a:gd name="T10" fmla="*/ 2 w 91"/>
                                  <a:gd name="T11" fmla="*/ 44 h 126"/>
                                  <a:gd name="T12" fmla="*/ 0 w 91"/>
                                  <a:gd name="T13" fmla="*/ 50 h 126"/>
                                  <a:gd name="T14" fmla="*/ 0 w 91"/>
                                  <a:gd name="T15" fmla="*/ 57 h 126"/>
                                  <a:gd name="T16" fmla="*/ 2 w 91"/>
                                  <a:gd name="T17" fmla="*/ 65 h 126"/>
                                  <a:gd name="T18" fmla="*/ 4 w 91"/>
                                  <a:gd name="T19" fmla="*/ 72 h 126"/>
                                  <a:gd name="T20" fmla="*/ 4 w 91"/>
                                  <a:gd name="T21" fmla="*/ 72 h 126"/>
                                  <a:gd name="T22" fmla="*/ 17 w 91"/>
                                  <a:gd name="T23" fmla="*/ 96 h 126"/>
                                  <a:gd name="T24" fmla="*/ 17 w 91"/>
                                  <a:gd name="T25" fmla="*/ 96 h 126"/>
                                  <a:gd name="T26" fmla="*/ 28 w 91"/>
                                  <a:gd name="T27" fmla="*/ 109 h 126"/>
                                  <a:gd name="T28" fmla="*/ 39 w 91"/>
                                  <a:gd name="T29" fmla="*/ 117 h 126"/>
                                  <a:gd name="T30" fmla="*/ 49 w 91"/>
                                  <a:gd name="T31" fmla="*/ 124 h 126"/>
                                  <a:gd name="T32" fmla="*/ 58 w 91"/>
                                  <a:gd name="T33" fmla="*/ 126 h 126"/>
                                  <a:gd name="T34" fmla="*/ 58 w 91"/>
                                  <a:gd name="T35" fmla="*/ 126 h 126"/>
                                  <a:gd name="T36" fmla="*/ 62 w 91"/>
                                  <a:gd name="T37" fmla="*/ 124 h 126"/>
                                  <a:gd name="T38" fmla="*/ 69 w 91"/>
                                  <a:gd name="T39" fmla="*/ 122 h 126"/>
                                  <a:gd name="T40" fmla="*/ 75 w 91"/>
                                  <a:gd name="T41" fmla="*/ 111 h 126"/>
                                  <a:gd name="T42" fmla="*/ 82 w 91"/>
                                  <a:gd name="T43" fmla="*/ 98 h 126"/>
                                  <a:gd name="T44" fmla="*/ 84 w 91"/>
                                  <a:gd name="T45" fmla="*/ 83 h 126"/>
                                  <a:gd name="T46" fmla="*/ 84 w 91"/>
                                  <a:gd name="T47" fmla="*/ 83 h 126"/>
                                  <a:gd name="T48" fmla="*/ 91 w 91"/>
                                  <a:gd name="T49" fmla="*/ 26 h 126"/>
                                  <a:gd name="T50" fmla="*/ 91 w 91"/>
                                  <a:gd name="T51" fmla="*/ 26 h 126"/>
                                  <a:gd name="T52" fmla="*/ 91 w 91"/>
                                  <a:gd name="T53" fmla="*/ 18 h 126"/>
                                  <a:gd name="T54" fmla="*/ 91 w 91"/>
                                  <a:gd name="T55" fmla="*/ 11 h 126"/>
                                  <a:gd name="T56" fmla="*/ 86 w 91"/>
                                  <a:gd name="T57" fmla="*/ 7 h 126"/>
                                  <a:gd name="T58" fmla="*/ 84 w 91"/>
                                  <a:gd name="T59" fmla="*/ 3 h 126"/>
                                  <a:gd name="T60" fmla="*/ 78 w 91"/>
                                  <a:gd name="T61" fmla="*/ 0 h 126"/>
                                  <a:gd name="T62" fmla="*/ 73 w 91"/>
                                  <a:gd name="T63" fmla="*/ 0 h 126"/>
                                  <a:gd name="T64" fmla="*/ 67 w 91"/>
                                  <a:gd name="T65" fmla="*/ 3 h 126"/>
                                  <a:gd name="T66" fmla="*/ 58 w 91"/>
                                  <a:gd name="T67" fmla="*/ 5 h 126"/>
                                  <a:gd name="T68" fmla="*/ 21 w 91"/>
                                  <a:gd name="T69" fmla="*/ 22 h 1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1" h="126">
                                    <a:moveTo>
                                      <a:pt x="21" y="22"/>
                                    </a:moveTo>
                                    <a:lnTo>
                                      <a:pt x="21" y="22"/>
                                    </a:lnTo>
                                    <a:lnTo>
                                      <a:pt x="15" y="24"/>
                                    </a:lnTo>
                                    <a:lnTo>
                                      <a:pt x="11" y="31"/>
                                    </a:lnTo>
                                    <a:lnTo>
                                      <a:pt x="4" y="37"/>
                                    </a:lnTo>
                                    <a:lnTo>
                                      <a:pt x="2" y="44"/>
                                    </a:lnTo>
                                    <a:lnTo>
                                      <a:pt x="0" y="50"/>
                                    </a:lnTo>
                                    <a:lnTo>
                                      <a:pt x="0" y="57"/>
                                    </a:lnTo>
                                    <a:lnTo>
                                      <a:pt x="2" y="65"/>
                                    </a:lnTo>
                                    <a:lnTo>
                                      <a:pt x="4" y="72"/>
                                    </a:lnTo>
                                    <a:lnTo>
                                      <a:pt x="4" y="72"/>
                                    </a:lnTo>
                                    <a:lnTo>
                                      <a:pt x="17" y="96"/>
                                    </a:lnTo>
                                    <a:lnTo>
                                      <a:pt x="17" y="96"/>
                                    </a:lnTo>
                                    <a:lnTo>
                                      <a:pt x="28" y="109"/>
                                    </a:lnTo>
                                    <a:lnTo>
                                      <a:pt x="39" y="117"/>
                                    </a:lnTo>
                                    <a:lnTo>
                                      <a:pt x="49" y="124"/>
                                    </a:lnTo>
                                    <a:lnTo>
                                      <a:pt x="58" y="126"/>
                                    </a:lnTo>
                                    <a:lnTo>
                                      <a:pt x="58" y="126"/>
                                    </a:lnTo>
                                    <a:lnTo>
                                      <a:pt x="62" y="124"/>
                                    </a:lnTo>
                                    <a:lnTo>
                                      <a:pt x="69" y="122"/>
                                    </a:lnTo>
                                    <a:lnTo>
                                      <a:pt x="75" y="111"/>
                                    </a:lnTo>
                                    <a:lnTo>
                                      <a:pt x="82" y="98"/>
                                    </a:lnTo>
                                    <a:lnTo>
                                      <a:pt x="84" y="83"/>
                                    </a:lnTo>
                                    <a:lnTo>
                                      <a:pt x="84" y="83"/>
                                    </a:lnTo>
                                    <a:lnTo>
                                      <a:pt x="91" y="26"/>
                                    </a:lnTo>
                                    <a:lnTo>
                                      <a:pt x="91" y="26"/>
                                    </a:lnTo>
                                    <a:lnTo>
                                      <a:pt x="91" y="18"/>
                                    </a:lnTo>
                                    <a:lnTo>
                                      <a:pt x="91" y="11"/>
                                    </a:lnTo>
                                    <a:lnTo>
                                      <a:pt x="86" y="7"/>
                                    </a:lnTo>
                                    <a:lnTo>
                                      <a:pt x="84" y="3"/>
                                    </a:lnTo>
                                    <a:lnTo>
                                      <a:pt x="78" y="0"/>
                                    </a:lnTo>
                                    <a:lnTo>
                                      <a:pt x="73" y="0"/>
                                    </a:lnTo>
                                    <a:lnTo>
                                      <a:pt x="67" y="3"/>
                                    </a:lnTo>
                                    <a:lnTo>
                                      <a:pt x="58" y="5"/>
                                    </a:lnTo>
                                    <a:lnTo>
                                      <a:pt x="21" y="22"/>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94"/>
                            <wps:cNvSpPr>
                              <a:spLocks/>
                            </wps:cNvSpPr>
                            <wps:spPr bwMode="auto">
                              <a:xfrm>
                                <a:off x="1085850" y="148590"/>
                                <a:ext cx="59055" cy="66040"/>
                              </a:xfrm>
                              <a:custGeom>
                                <a:avLst/>
                                <a:gdLst>
                                  <a:gd name="T0" fmla="*/ 89 w 93"/>
                                  <a:gd name="T1" fmla="*/ 76 h 104"/>
                                  <a:gd name="T2" fmla="*/ 89 w 93"/>
                                  <a:gd name="T3" fmla="*/ 76 h 104"/>
                                  <a:gd name="T4" fmla="*/ 93 w 93"/>
                                  <a:gd name="T5" fmla="*/ 69 h 104"/>
                                  <a:gd name="T6" fmla="*/ 93 w 93"/>
                                  <a:gd name="T7" fmla="*/ 61 h 104"/>
                                  <a:gd name="T8" fmla="*/ 93 w 93"/>
                                  <a:gd name="T9" fmla="*/ 54 h 104"/>
                                  <a:gd name="T10" fmla="*/ 93 w 93"/>
                                  <a:gd name="T11" fmla="*/ 48 h 104"/>
                                  <a:gd name="T12" fmla="*/ 89 w 93"/>
                                  <a:gd name="T13" fmla="*/ 41 h 104"/>
                                  <a:gd name="T14" fmla="*/ 84 w 93"/>
                                  <a:gd name="T15" fmla="*/ 35 h 104"/>
                                  <a:gd name="T16" fmla="*/ 78 w 93"/>
                                  <a:gd name="T17" fmla="*/ 28 h 104"/>
                                  <a:gd name="T18" fmla="*/ 71 w 93"/>
                                  <a:gd name="T19" fmla="*/ 26 h 104"/>
                                  <a:gd name="T20" fmla="*/ 71 w 93"/>
                                  <a:gd name="T21" fmla="*/ 26 h 104"/>
                                  <a:gd name="T22" fmla="*/ 41 w 93"/>
                                  <a:gd name="T23" fmla="*/ 11 h 104"/>
                                  <a:gd name="T24" fmla="*/ 41 w 93"/>
                                  <a:gd name="T25" fmla="*/ 11 h 104"/>
                                  <a:gd name="T26" fmla="*/ 28 w 93"/>
                                  <a:gd name="T27" fmla="*/ 4 h 104"/>
                                  <a:gd name="T28" fmla="*/ 15 w 93"/>
                                  <a:gd name="T29" fmla="*/ 0 h 104"/>
                                  <a:gd name="T30" fmla="*/ 4 w 93"/>
                                  <a:gd name="T31" fmla="*/ 0 h 104"/>
                                  <a:gd name="T32" fmla="*/ 0 w 93"/>
                                  <a:gd name="T33" fmla="*/ 2 h 104"/>
                                  <a:gd name="T34" fmla="*/ 0 w 93"/>
                                  <a:gd name="T35" fmla="*/ 2 h 104"/>
                                  <a:gd name="T36" fmla="*/ 0 w 93"/>
                                  <a:gd name="T37" fmla="*/ 2 h 104"/>
                                  <a:gd name="T38" fmla="*/ 0 w 93"/>
                                  <a:gd name="T39" fmla="*/ 7 h 104"/>
                                  <a:gd name="T40" fmla="*/ 2 w 93"/>
                                  <a:gd name="T41" fmla="*/ 15 h 104"/>
                                  <a:gd name="T42" fmla="*/ 7 w 93"/>
                                  <a:gd name="T43" fmla="*/ 28 h 104"/>
                                  <a:gd name="T44" fmla="*/ 13 w 93"/>
                                  <a:gd name="T45" fmla="*/ 41 h 104"/>
                                  <a:gd name="T46" fmla="*/ 13 w 93"/>
                                  <a:gd name="T47" fmla="*/ 41 h 104"/>
                                  <a:gd name="T48" fmla="*/ 41 w 93"/>
                                  <a:gd name="T49" fmla="*/ 91 h 104"/>
                                  <a:gd name="T50" fmla="*/ 41 w 93"/>
                                  <a:gd name="T51" fmla="*/ 91 h 104"/>
                                  <a:gd name="T52" fmla="*/ 45 w 93"/>
                                  <a:gd name="T53" fmla="*/ 98 h 104"/>
                                  <a:gd name="T54" fmla="*/ 52 w 93"/>
                                  <a:gd name="T55" fmla="*/ 102 h 104"/>
                                  <a:gd name="T56" fmla="*/ 56 w 93"/>
                                  <a:gd name="T57" fmla="*/ 104 h 104"/>
                                  <a:gd name="T58" fmla="*/ 61 w 93"/>
                                  <a:gd name="T59" fmla="*/ 104 h 104"/>
                                  <a:gd name="T60" fmla="*/ 67 w 93"/>
                                  <a:gd name="T61" fmla="*/ 104 h 104"/>
                                  <a:gd name="T62" fmla="*/ 71 w 93"/>
                                  <a:gd name="T63" fmla="*/ 102 h 104"/>
                                  <a:gd name="T64" fmla="*/ 76 w 93"/>
                                  <a:gd name="T65" fmla="*/ 98 h 104"/>
                                  <a:gd name="T66" fmla="*/ 80 w 93"/>
                                  <a:gd name="T67" fmla="*/ 91 h 104"/>
                                  <a:gd name="T68" fmla="*/ 89 w 93"/>
                                  <a:gd name="T69" fmla="*/ 7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3" h="104">
                                    <a:moveTo>
                                      <a:pt x="89" y="76"/>
                                    </a:moveTo>
                                    <a:lnTo>
                                      <a:pt x="89" y="76"/>
                                    </a:lnTo>
                                    <a:lnTo>
                                      <a:pt x="93" y="69"/>
                                    </a:lnTo>
                                    <a:lnTo>
                                      <a:pt x="93" y="61"/>
                                    </a:lnTo>
                                    <a:lnTo>
                                      <a:pt x="93" y="54"/>
                                    </a:lnTo>
                                    <a:lnTo>
                                      <a:pt x="93" y="48"/>
                                    </a:lnTo>
                                    <a:lnTo>
                                      <a:pt x="89" y="41"/>
                                    </a:lnTo>
                                    <a:lnTo>
                                      <a:pt x="84" y="35"/>
                                    </a:lnTo>
                                    <a:lnTo>
                                      <a:pt x="78" y="28"/>
                                    </a:lnTo>
                                    <a:lnTo>
                                      <a:pt x="71" y="26"/>
                                    </a:lnTo>
                                    <a:lnTo>
                                      <a:pt x="71" y="26"/>
                                    </a:lnTo>
                                    <a:lnTo>
                                      <a:pt x="41" y="11"/>
                                    </a:lnTo>
                                    <a:lnTo>
                                      <a:pt x="41" y="11"/>
                                    </a:lnTo>
                                    <a:lnTo>
                                      <a:pt x="28" y="4"/>
                                    </a:lnTo>
                                    <a:lnTo>
                                      <a:pt x="15" y="0"/>
                                    </a:lnTo>
                                    <a:lnTo>
                                      <a:pt x="4" y="0"/>
                                    </a:lnTo>
                                    <a:lnTo>
                                      <a:pt x="0" y="2"/>
                                    </a:lnTo>
                                    <a:lnTo>
                                      <a:pt x="0" y="2"/>
                                    </a:lnTo>
                                    <a:lnTo>
                                      <a:pt x="0" y="2"/>
                                    </a:lnTo>
                                    <a:lnTo>
                                      <a:pt x="0" y="7"/>
                                    </a:lnTo>
                                    <a:lnTo>
                                      <a:pt x="2" y="15"/>
                                    </a:lnTo>
                                    <a:lnTo>
                                      <a:pt x="7" y="28"/>
                                    </a:lnTo>
                                    <a:lnTo>
                                      <a:pt x="13" y="41"/>
                                    </a:lnTo>
                                    <a:lnTo>
                                      <a:pt x="13" y="41"/>
                                    </a:lnTo>
                                    <a:lnTo>
                                      <a:pt x="41" y="91"/>
                                    </a:lnTo>
                                    <a:lnTo>
                                      <a:pt x="41" y="91"/>
                                    </a:lnTo>
                                    <a:lnTo>
                                      <a:pt x="45" y="98"/>
                                    </a:lnTo>
                                    <a:lnTo>
                                      <a:pt x="52" y="102"/>
                                    </a:lnTo>
                                    <a:lnTo>
                                      <a:pt x="56" y="104"/>
                                    </a:lnTo>
                                    <a:lnTo>
                                      <a:pt x="61" y="104"/>
                                    </a:lnTo>
                                    <a:lnTo>
                                      <a:pt x="67" y="104"/>
                                    </a:lnTo>
                                    <a:lnTo>
                                      <a:pt x="71" y="102"/>
                                    </a:lnTo>
                                    <a:lnTo>
                                      <a:pt x="76" y="98"/>
                                    </a:lnTo>
                                    <a:lnTo>
                                      <a:pt x="80" y="91"/>
                                    </a:lnTo>
                                    <a:lnTo>
                                      <a:pt x="89" y="76"/>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95"/>
                            <wps:cNvSpPr>
                              <a:spLocks/>
                            </wps:cNvSpPr>
                            <wps:spPr bwMode="auto">
                              <a:xfrm>
                                <a:off x="1132840" y="198120"/>
                                <a:ext cx="69850" cy="49530"/>
                              </a:xfrm>
                              <a:custGeom>
                                <a:avLst/>
                                <a:gdLst>
                                  <a:gd name="T0" fmla="*/ 86 w 110"/>
                                  <a:gd name="T1" fmla="*/ 13 h 78"/>
                                  <a:gd name="T2" fmla="*/ 86 w 110"/>
                                  <a:gd name="T3" fmla="*/ 13 h 78"/>
                                  <a:gd name="T4" fmla="*/ 82 w 110"/>
                                  <a:gd name="T5" fmla="*/ 7 h 78"/>
                                  <a:gd name="T6" fmla="*/ 73 w 110"/>
                                  <a:gd name="T7" fmla="*/ 2 h 78"/>
                                  <a:gd name="T8" fmla="*/ 66 w 110"/>
                                  <a:gd name="T9" fmla="*/ 0 h 78"/>
                                  <a:gd name="T10" fmla="*/ 60 w 110"/>
                                  <a:gd name="T11" fmla="*/ 0 h 78"/>
                                  <a:gd name="T12" fmla="*/ 51 w 110"/>
                                  <a:gd name="T13" fmla="*/ 0 h 78"/>
                                  <a:gd name="T14" fmla="*/ 45 w 110"/>
                                  <a:gd name="T15" fmla="*/ 2 h 78"/>
                                  <a:gd name="T16" fmla="*/ 38 w 110"/>
                                  <a:gd name="T17" fmla="*/ 7 h 78"/>
                                  <a:gd name="T18" fmla="*/ 32 w 110"/>
                                  <a:gd name="T19" fmla="*/ 13 h 78"/>
                                  <a:gd name="T20" fmla="*/ 32 w 110"/>
                                  <a:gd name="T21" fmla="*/ 13 h 78"/>
                                  <a:gd name="T22" fmla="*/ 19 w 110"/>
                                  <a:gd name="T23" fmla="*/ 28 h 78"/>
                                  <a:gd name="T24" fmla="*/ 19 w 110"/>
                                  <a:gd name="T25" fmla="*/ 28 h 78"/>
                                  <a:gd name="T26" fmla="*/ 10 w 110"/>
                                  <a:gd name="T27" fmla="*/ 39 h 78"/>
                                  <a:gd name="T28" fmla="*/ 2 w 110"/>
                                  <a:gd name="T29" fmla="*/ 52 h 78"/>
                                  <a:gd name="T30" fmla="*/ 0 w 110"/>
                                  <a:gd name="T31" fmla="*/ 61 h 78"/>
                                  <a:gd name="T32" fmla="*/ 0 w 110"/>
                                  <a:gd name="T33" fmla="*/ 69 h 78"/>
                                  <a:gd name="T34" fmla="*/ 0 w 110"/>
                                  <a:gd name="T35" fmla="*/ 69 h 78"/>
                                  <a:gd name="T36" fmla="*/ 2 w 110"/>
                                  <a:gd name="T37" fmla="*/ 72 h 78"/>
                                  <a:gd name="T38" fmla="*/ 6 w 110"/>
                                  <a:gd name="T39" fmla="*/ 74 h 78"/>
                                  <a:gd name="T40" fmla="*/ 17 w 110"/>
                                  <a:gd name="T41" fmla="*/ 76 h 78"/>
                                  <a:gd name="T42" fmla="*/ 30 w 110"/>
                                  <a:gd name="T43" fmla="*/ 78 h 78"/>
                                  <a:gd name="T44" fmla="*/ 45 w 110"/>
                                  <a:gd name="T45" fmla="*/ 76 h 78"/>
                                  <a:gd name="T46" fmla="*/ 45 w 110"/>
                                  <a:gd name="T47" fmla="*/ 76 h 78"/>
                                  <a:gd name="T48" fmla="*/ 90 w 110"/>
                                  <a:gd name="T49" fmla="*/ 65 h 78"/>
                                  <a:gd name="T50" fmla="*/ 90 w 110"/>
                                  <a:gd name="T51" fmla="*/ 65 h 78"/>
                                  <a:gd name="T52" fmla="*/ 97 w 110"/>
                                  <a:gd name="T53" fmla="*/ 63 h 78"/>
                                  <a:gd name="T54" fmla="*/ 103 w 110"/>
                                  <a:gd name="T55" fmla="*/ 59 h 78"/>
                                  <a:gd name="T56" fmla="*/ 107 w 110"/>
                                  <a:gd name="T57" fmla="*/ 56 h 78"/>
                                  <a:gd name="T58" fmla="*/ 110 w 110"/>
                                  <a:gd name="T59" fmla="*/ 52 h 78"/>
                                  <a:gd name="T60" fmla="*/ 110 w 110"/>
                                  <a:gd name="T61" fmla="*/ 46 h 78"/>
                                  <a:gd name="T62" fmla="*/ 110 w 110"/>
                                  <a:gd name="T63" fmla="*/ 41 h 78"/>
                                  <a:gd name="T64" fmla="*/ 105 w 110"/>
                                  <a:gd name="T65" fmla="*/ 35 h 78"/>
                                  <a:gd name="T66" fmla="*/ 101 w 110"/>
                                  <a:gd name="T67" fmla="*/ 30 h 78"/>
                                  <a:gd name="T68" fmla="*/ 86 w 110"/>
                                  <a:gd name="T69" fmla="*/ 13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0" h="78">
                                    <a:moveTo>
                                      <a:pt x="86" y="13"/>
                                    </a:moveTo>
                                    <a:lnTo>
                                      <a:pt x="86" y="13"/>
                                    </a:lnTo>
                                    <a:lnTo>
                                      <a:pt x="82" y="7"/>
                                    </a:lnTo>
                                    <a:lnTo>
                                      <a:pt x="73" y="2"/>
                                    </a:lnTo>
                                    <a:lnTo>
                                      <a:pt x="66" y="0"/>
                                    </a:lnTo>
                                    <a:lnTo>
                                      <a:pt x="60" y="0"/>
                                    </a:lnTo>
                                    <a:lnTo>
                                      <a:pt x="51" y="0"/>
                                    </a:lnTo>
                                    <a:lnTo>
                                      <a:pt x="45" y="2"/>
                                    </a:lnTo>
                                    <a:lnTo>
                                      <a:pt x="38" y="7"/>
                                    </a:lnTo>
                                    <a:lnTo>
                                      <a:pt x="32" y="13"/>
                                    </a:lnTo>
                                    <a:lnTo>
                                      <a:pt x="32" y="13"/>
                                    </a:lnTo>
                                    <a:lnTo>
                                      <a:pt x="19" y="28"/>
                                    </a:lnTo>
                                    <a:lnTo>
                                      <a:pt x="19" y="28"/>
                                    </a:lnTo>
                                    <a:lnTo>
                                      <a:pt x="10" y="39"/>
                                    </a:lnTo>
                                    <a:lnTo>
                                      <a:pt x="2" y="52"/>
                                    </a:lnTo>
                                    <a:lnTo>
                                      <a:pt x="0" y="61"/>
                                    </a:lnTo>
                                    <a:lnTo>
                                      <a:pt x="0" y="69"/>
                                    </a:lnTo>
                                    <a:lnTo>
                                      <a:pt x="0" y="69"/>
                                    </a:lnTo>
                                    <a:lnTo>
                                      <a:pt x="2" y="72"/>
                                    </a:lnTo>
                                    <a:lnTo>
                                      <a:pt x="6" y="74"/>
                                    </a:lnTo>
                                    <a:lnTo>
                                      <a:pt x="17" y="76"/>
                                    </a:lnTo>
                                    <a:lnTo>
                                      <a:pt x="30" y="78"/>
                                    </a:lnTo>
                                    <a:lnTo>
                                      <a:pt x="45" y="76"/>
                                    </a:lnTo>
                                    <a:lnTo>
                                      <a:pt x="45" y="76"/>
                                    </a:lnTo>
                                    <a:lnTo>
                                      <a:pt x="90" y="65"/>
                                    </a:lnTo>
                                    <a:lnTo>
                                      <a:pt x="90" y="65"/>
                                    </a:lnTo>
                                    <a:lnTo>
                                      <a:pt x="97" y="63"/>
                                    </a:lnTo>
                                    <a:lnTo>
                                      <a:pt x="103" y="59"/>
                                    </a:lnTo>
                                    <a:lnTo>
                                      <a:pt x="107" y="56"/>
                                    </a:lnTo>
                                    <a:lnTo>
                                      <a:pt x="110" y="52"/>
                                    </a:lnTo>
                                    <a:lnTo>
                                      <a:pt x="110" y="46"/>
                                    </a:lnTo>
                                    <a:lnTo>
                                      <a:pt x="110" y="41"/>
                                    </a:lnTo>
                                    <a:lnTo>
                                      <a:pt x="105" y="35"/>
                                    </a:lnTo>
                                    <a:lnTo>
                                      <a:pt x="101" y="30"/>
                                    </a:lnTo>
                                    <a:lnTo>
                                      <a:pt x="86" y="13"/>
                                    </a:lnTo>
                                    <a:close/>
                                  </a:path>
                                </a:pathLst>
                              </a:custGeom>
                              <a:solidFill>
                                <a:srgbClr val="D2001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8738BC4" id="Zeichenbereich 147" o:spid="_x0000_s1026" editas="canvas" style="position:absolute;margin-left:3.65pt;margin-top:-5.25pt;width:99pt;height:37.15pt;z-index:-251658240" coordsize="12573,4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2573;height:4718;visibility:visible;mso-wrap-style:square">
                      <v:fill o:detectmouseclick="t"/>
                      <v:path o:connecttype="none"/>
                    </v:shape>
                    <v:shape id="Freeform 159" o:spid="_x0000_s1028" style="position:absolute;top:2724;width:1149;height:1111;visibility:visible;mso-wrap-style:square;v-text-anchor:top" coordsize="18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M8/cIA&#10;AADcAAAADwAAAGRycy9kb3ducmV2LnhtbESPT2vDMAzF74V9B6NBL2W100IpWd0yCoVe139nEWtJ&#10;WCxntttk3746DHaTeE/v/bTZjb5TD4qpDWyhmBtQxFVwLdcWLufD2xpUysgOu8Bk4ZcS7LYvkw2W&#10;Lgz8SY9TrpWEcCrRQpNzX2qdqoY8pnnoiUX7CtFjljXW2kUcJNx3emHMSntsWRoa7GnfUPV9unsL&#10;Q7z0ixgLVy/N1d1GvzLn2Y+109fx4x1UpjH/m/+uj07wC8GXZ2QCv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Ezz9wgAAANwAAAAPAAAAAAAAAAAAAAAAAJgCAABkcnMvZG93&#10;bnJldi54bWxQSwUGAAAAAAQABAD1AAAAhwMAAAAA&#10;" path="m6,11r,l6,9,4,7,,4r,l,,,,106,r,l121,2r13,2l147,7r13,6l168,19r7,11l181,41r,15l181,56r,18l175,84r-7,11l160,102r-13,6l134,110r-13,3l106,113r,l60,113r,l60,162r,l63,167r2,2l69,169r,l69,175r,l,175r,l,169r,l4,169r2,-2l6,162,6,11xm60,80r,l97,80r,l112,80r11,-4l125,71r2,-2l130,56r,l130,48r-7,-9l114,35,101,32r,l60,32r,48xe" fillcolor="#d20019" stroked="f">
                      <v:path arrowok="t" o:connecttype="custom" o:connectlocs="3810,6985;3810,6985;3810,5715;2540,4445;0,2540;0,2540;0,0;0,0;67310,0;67310,0;76835,1270;85090,2540;93345,4445;101600,8255;106680,12065;111125,19050;114935,26035;114935,35560;114935,35560;114935,46990;111125,53340;106680,60325;101600,64770;93345,68580;85090,69850;76835,71755;67310,71755;67310,71755;38100,71755;38100,71755;38100,102870;38100,102870;40005,106045;41275,107315;43815,107315;43815,107315;43815,111125;43815,111125;0,111125;0,111125;0,107315;0,107315;2540,107315;3810,106045;3810,102870;3810,6985;38100,50800;38100,50800;61595,50800;61595,50800;71120,50800;78105,48260;79375,45085;80645,43815;82550,35560;82550,35560;82550,30480;78105,24765;72390,22225;64135,20320;64135,20320;38100,20320;38100,50800" o:connectangles="0,0,0,0,0,0,0,0,0,0,0,0,0,0,0,0,0,0,0,0,0,0,0,0,0,0,0,0,0,0,0,0,0,0,0,0,0,0,0,0,0,0,0,0,0,0,0,0,0,0,0,0,0,0,0,0,0,0,0,0,0,0,0"/>
                      <o:lock v:ext="edit" verticies="t"/>
                    </v:shape>
                    <v:shape id="Freeform 160" o:spid="_x0000_s1029" style="position:absolute;left:1301;top:2667;width:1207;height:1212;visibility:visible;mso-wrap-style:square;v-text-anchor:top" coordsize="19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C+r8A&#10;AADcAAAADwAAAGRycy9kb3ducmV2LnhtbERPzYrCMBC+L/gOYYS9rWld2Uo1iiiCV7t9gKEZm2Iz&#10;qU209e3NwoK3+fh+Z70dbSse1PvGsYJ0loAgrpxuuFZQ/h6/liB8QNbYOiYFT/Kw3Uw+1phrN/CZ&#10;HkWoRQxhn6MCE0KXS+krQxb9zHXEkbu43mKIsK+l7nGI4baV8yT5kRYbjg0GO9obqq7F3So4LDJe&#10;FreCTXYuD6bc1Z3/HpT6nI67FYhAY3iL/90nHeenKfw9Ey+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20L6vwAAANwAAAAPAAAAAAAAAAAAAAAAAJgCAABkcnMvZG93bnJl&#10;di54bWxQSwUGAAAAAAQABAD1AAAAhAMAAAAA&#10;" path="m175,148r,l179,148r5,l186,143r,-4l186,139r4,l190,139r,52l190,191r-2,l188,191r-4,-4l175,184r,l,184r,l,178r,l9,178r2,-2l11,171r,l11,20r,l11,18,9,16,,13r,l,9r,l179,9r,l184,9r2,-4l186,r,l190,r,l190,52r,l186,52r,l186,50r-2,-4l179,44r,l63,44r,l63,76r,l138,76r,l143,76r2,-4l145,67r,l149,67r,l149,119r,l145,119r,l145,115r-2,-4l138,109r,l63,109r,l63,148r112,xe" fillcolor="#d20019" stroked="f">
                      <v:path arrowok="t" o:connecttype="custom" o:connectlocs="111125,93980;116840,93980;118110,88265;120650,88265;120650,121285;119380,121285;116840,118745;111125,116840;0,116840;0,113030;6985,111760;6985,108585;6985,12700;5715,10160;0,8255;0,5715;113665,5715;118110,3175;118110,0;120650,0;120650,33020;118110,33020;116840,29210;113665,27940;40005,27940;40005,48260;87630,48260;92075,45720;92075,42545;94615,42545;94615,75565;92075,75565;90805,70485;87630,69215;40005,69215;111125,93980" o:connectangles="0,0,0,0,0,0,0,0,0,0,0,0,0,0,0,0,0,0,0,0,0,0,0,0,0,0,0,0,0,0,0,0,0,0,0,0"/>
                    </v:shape>
                    <v:shape id="Freeform 161" o:spid="_x0000_s1030" style="position:absolute;left:2743;top:2724;width:1371;height:1111;visibility:visible;mso-wrap-style:square;v-text-anchor:top" coordsize="21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3gx8MA&#10;AADcAAAADwAAAGRycy9kb3ducmV2LnhtbERPTWvCQBC9C/0Pywi96UahxUZXCS2KRDwYe/A4ZMck&#10;mp1Ns6um/94VBG/zeJ8zW3SmFldqXWVZwWgYgSDOra64UPC7Xw4mIJxH1lhbJgX/5GAxf+vNMNb2&#10;xju6Zr4QIYRdjApK75tYSpeXZNANbUMcuKNtDfoA20LqFm8h3NRyHEWf0mDFoaHEhr5Lys/ZxShw&#10;WbdKTxvzlW6bw8/HJvlL5D5V6r3fJVMQnjr/Ej/dax3mj8b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3gx8MAAADcAAAADwAAAAAAAAAAAAAAAACYAgAAZHJzL2Rv&#10;d25yZXYueG1sUEsFBgAAAAAEAAQA9QAAAIgDAAAAAA==&#10;" path="m205,162r,l207,167r2,2l216,169r,l216,175r,l145,175r,l145,169r,l151,169r4,l155,165r,l153,160r-6,-6l125,128,95,97,60,58r,l58,58r,l58,162r,l60,167r2,2l69,169r,l69,175r,l2,175r,l2,169r,l8,169r3,-2l11,162r,l11,11r,l11,9,8,7,,4r,l,,,,95,r,l95,4r,l91,7,88,9r-2,2l86,11r7,11l110,39r47,52l157,91r,-80l157,11r,-2l155,7,147,4r,l147,r,l216,r,l216,4r,l209,7r-2,2l205,11r,151xe" fillcolor="#d20019" stroked="f">
                      <v:path arrowok="t" o:connecttype="custom" o:connectlocs="130175,102870;132715,107315;137160,107315;137160,111125;92075,111125;92075,107315;98425,107315;98425,104775;93345,97790;60325,61595;38100,36830;36830,36830;36830,102870;39370,107315;43815,107315;43815,111125;1270,111125;1270,107315;6985,106045;6985,102870;6985,6985;5080,4445;0,2540;0,0;60325,0;60325,2540;55880,5715;54610,6985;69850,24765;99695,57785;99695,6985;98425,4445;93345,2540;93345,0;137160,0;137160,2540;131445,5715;130175,102870" o:connectangles="0,0,0,0,0,0,0,0,0,0,0,0,0,0,0,0,0,0,0,0,0,0,0,0,0,0,0,0,0,0,0,0,0,0,0,0,0,0"/>
                    </v:shape>
                    <v:shape id="Freeform 162" o:spid="_x0000_s1031" style="position:absolute;left:4222;top:2667;width:1207;height:1168;visibility:visible;mso-wrap-style:square;v-text-anchor:top" coordsize="190,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qz8UA&#10;AADcAAAADwAAAGRycy9kb3ducmV2LnhtbERPTWvCQBC9F/oflin0IrqJhVJSV1FBbBFqqz14HLNj&#10;Es3Oht2tif76rlDobR7vc0aTztTiTM5XlhWkgwQEcW51xYWC7+2i/wLCB2SNtWVScCEPk/H93Qgz&#10;bVv+ovMmFCKGsM9QQRlCk0np85IM+oFtiCN3sM5giNAVUjtsY7ip5TBJnqXBimNDiQ3NS8pPmx+j&#10;4KNHvfXxfXdd7Wb7dFm4z9mhbpV6fOimryACdeFf/Od+03F++gS3Z+IFcvw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QSrPxQAAANwAAAAPAAAAAAAAAAAAAAAAAJgCAABkcnMv&#10;ZG93bnJldi54bWxQSwUGAAAAAAQABAD1AAAAigMAAAAA&#10;" path="m179,9r,l184,9r2,-4l186,r,l190,r,l190,59r,l186,59r,l186,54r-2,-2l179,50r,l123,50r,l123,171r,l125,176r2,2l132,178r,l132,184r,l60,184r,l60,178r,l67,178r2,-2l69,171r,l69,50r,l13,50r,l9,52,7,54,4,59r,l,59r,l,,,,4,r,l7,5,9,9r4,l179,9xe" fillcolor="#d20019" stroked="f">
                      <v:path arrowok="t" o:connecttype="custom" o:connectlocs="113665,5715;113665,5715;116840,5715;118110,3175;118110,0;118110,0;120650,0;120650,0;120650,37465;120650,37465;118110,37465;118110,37465;118110,34290;116840,33020;113665,31750;113665,31750;78105,31750;78105,31750;78105,108585;78105,108585;79375,111760;80645,113030;83820,113030;83820,113030;83820,116840;83820,116840;38100,116840;38100,116840;38100,113030;38100,113030;42545,113030;43815,111760;43815,108585;43815,108585;43815,31750;43815,31750;8255,31750;8255,31750;5715,33020;4445,34290;2540,37465;2540,37465;0,37465;0,37465;0,0;0,0;2540,0;2540,0;4445,3175;5715,5715;8255,5715;113665,5715" o:connectangles="0,0,0,0,0,0,0,0,0,0,0,0,0,0,0,0,0,0,0,0,0,0,0,0,0,0,0,0,0,0,0,0,0,0,0,0,0,0,0,0,0,0,0,0,0,0,0,0,0,0,0,0"/>
                    </v:shape>
                    <v:shape id="Freeform 163" o:spid="_x0000_s1032" style="position:absolute;left:5359;top:2724;width:1467;height:1111;visibility:visible;mso-wrap-style:square;v-text-anchor:top" coordsize="231,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D98EA&#10;AADcAAAADwAAAGRycy9kb3ducmV2LnhtbERPS4vCMBC+C/sfwix407SLFK1GWZYV9bC+L96GZmyL&#10;zaQ0Ueu/NwuCt/n4njOZtaYSN2pcaVlB3I9AEGdWl5wrOB7mvSEI55E1VpZJwYMczKYfnQmm2t55&#10;R7e9z0UIYZeigsL7OpXSZQUZdH1bEwfubBuDPsAml7rBewg3lfyKokQaLDk0FFjTT0HZZX81Cv42&#10;a/zdJrVOsni02K2O0YNPF6W6n+33GISn1r/FL/dSh/nxAP6fCRfI6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XQ/fBAAAA3AAAAA8AAAAAAAAAAAAAAAAAmAIAAGRycy9kb3du&#10;cmV2LnhtbFBLBQYAAAAABAAEAPUAAACGAwAAAAA=&#10;" path="m164,175r,l164,169r,l169,169r2,-2l171,167r-4,-11l158,139r,l67,139r,l61,156r-5,6l54,167r,l56,169r5,l61,169r,6l61,175,,175r,l,169r,l7,169r2,-2l9,167,56,63,72,26,78,9r,l78,7,72,4r,l72,r,l156,r,l156,4r,l151,7r-2,2l149,9r9,21l179,76r44,91l223,167r4,2l231,169r,l231,175r-67,xm145,110r,l113,41r,l80,110r65,xe" fillcolor="#d20019" stroked="f">
                      <v:path arrowok="t" o:connecttype="custom" o:connectlocs="104140,111125;104140,111125;104140,107315;104140,107315;107315,107315;108585,106045;108585,106045;106045,99060;100330,88265;100330,88265;42545,88265;42545,88265;38735,99060;35560,102870;34290,106045;34290,106045;35560,107315;38735,107315;38735,107315;38735,111125;38735,111125;0,111125;0,111125;0,107315;0,107315;4445,107315;5715,106045;5715,106045;35560,40005;45720,16510;49530,5715;49530,5715;49530,4445;45720,2540;45720,2540;45720,0;45720,0;99060,0;99060,0;99060,2540;99060,2540;95885,4445;94615,5715;94615,5715;100330,19050;113665,48260;141605,106045;141605,106045;144145,107315;146685,107315;146685,107315;146685,111125;104140,111125;92075,69850;92075,69850;71755,26035;71755,26035;50800,69850;92075,69850" o:connectangles="0,0,0,0,0,0,0,0,0,0,0,0,0,0,0,0,0,0,0,0,0,0,0,0,0,0,0,0,0,0,0,0,0,0,0,0,0,0,0,0,0,0,0,0,0,0,0,0,0,0,0,0,0,0,0,0,0,0,0"/>
                      <o:lock v:ext="edit" verticies="t"/>
                    </v:shape>
                    <v:shape id="Freeform 164" o:spid="_x0000_s1033" style="position:absolute;left:6908;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gk8IA&#10;AADcAAAADwAAAGRycy9kb3ducmV2LnhtbERPzWoCMRC+C32HMIVeRLNbUGQ1SrGK9ejqA4ybcbN0&#10;M9kmqW7fvhEEb/Px/c5i1dtWXMmHxrGCfJyBIK6cbrhWcDpuRzMQISJrbB2Tgj8KsFq+DBZYaHfj&#10;A13LWIsUwqFABSbGrpAyVIYshrHriBN3cd5iTNDXUnu8pXDbyvcsm0qLDacGgx2tDVXf5a9VcN7l&#10;Q/M52flyu/8ZTtez7JxvNkq9vfYfcxCR+vgUP9xfOs3PJ3B/Jl0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yCTwgAAANwAAAAPAAAAAAAAAAAAAAAAAJgCAABkcnMvZG93&#10;bnJldi54bWxQSwUGAAAAAAQABAD1AAAAhwMAAAAA&#10;" path="m18,117r,l22,119r,l22,123r,l24,128r6,4l50,136r24,7l100,143r,l108,143r13,-2l130,136r4,-4l134,125r,l134,121r-4,-4l123,115r-8,-3l69,106,46,102,35,99,26,93,18,89,11,80,7,71,5,58r,l7,50,9,41,15,30,26,21,37,13,52,6,71,2,93,r,l121,2r24,4l173,11r,l177,11r2,-2l182,4r,l186,6r,l162,56r,l156,54r,l158,54r,-4l158,50r-4,-3l141,41,123,37,102,34r,l91,37r-15,l69,39r-6,4l59,47r-3,5l56,52r3,6l63,60r6,5l78,65r43,6l145,78r11,4l167,86r8,7l182,99r4,11l186,121r,l186,134r-4,11l175,154r-8,8l154,171r-16,4l121,180r-21,l100,180,71,177,43,173,13,164r,l9,167r-4,4l5,171,,169,18,117xe" fillcolor="#e75112" stroked="f">
                      <v:path arrowok="t" o:connecttype="custom" o:connectlocs="11430,74295;13970,75565;13970,78105;19050,83820;46990,90805;63500,90805;76835,89535;85090,83820;85090,79375;82550,74295;73025,71120;29210,64770;16510,59055;6985,50800;3175,36830;4445,31750;9525,19050;23495,8255;45085,1270;59055,0;92075,3810;109855,6985;113665,5715;115570,2540;118110,3810;102870,35560;99060,34290;100330,31750;97790,29845;78105,23495;64770,21590;48260,23495;40005,27305;35560,33020;37465,36830;43815,41275;76835,45085;99060,52070;111125,59055;118110,69850;118110,76835;115570,92075;106045,102870;87630,111125;63500,114300;45085,112395;8255,104140;5715,106045;3175,108585;11430,74295" o:connectangles="0,0,0,0,0,0,0,0,0,0,0,0,0,0,0,0,0,0,0,0,0,0,0,0,0,0,0,0,0,0,0,0,0,0,0,0,0,0,0,0,0,0,0,0,0,0,0,0,0,0"/>
                    </v:shape>
                    <v:shape id="Freeform 165" o:spid="_x0000_s1034" style="position:absolute;left:8128;top:2724;width:1384;height:1111;visibility:visible;mso-wrap-style:square;v-text-anchor:top" coordsize="218,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qHGsMA&#10;AADcAAAADwAAAGRycy9kb3ducmV2LnhtbERPTWsCMRC9F/ofwhS81awetrI1SmkttoKIWw8eh810&#10;s3QziZtU139vBMHbPN7nTOe9bcWRutA4VjAaZiCIK6cbrhXsfj6fJyBCRNbYOiYFZwownz0+TLHQ&#10;7sRbOpaxFimEQ4EKTIy+kDJUhiyGofPEift1ncWYYFdL3eEphdtWjrMslxYbTg0GPb0bqv7Kf6tg&#10;uVh8mLHxmzUd9nk4r74Pmxev1OCpf3sFEamPd/HN/aXT/FEO12fSBXJ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qHGsMAAADcAAAADwAAAAAAAAAAAAAAAACYAgAAZHJzL2Rv&#10;d25yZXYueG1sUEsFBgAAAAAEAAQA9QAAAIgDAAAAAA==&#10;" path="m141,162r,l143,167r2,2l149,169r,l149,175r,l80,175r,l80,169r,l87,169r2,-2l89,162r,l89,110r,l13,9r,l11,7,9,7,,4r,l,,,,87,r,l87,4r,l80,7r-2,l76,9r,l80,17,91,30r24,33l115,63,134,35,145,19,149,9r,l149,7r-2,l141,4r,l141,r,l218,r,l218,4r,l214,7r-4,l208,9r,l141,110r,52xe" fillcolor="#e75112" stroked="f">
                      <v:path arrowok="t" o:connecttype="custom" o:connectlocs="89535,102870;89535,102870;90805,106045;92075,107315;94615,107315;94615,107315;94615,111125;94615,111125;50800,111125;50800,111125;50800,107315;50800,107315;55245,107315;56515,106045;56515,102870;56515,102870;56515,69850;56515,69850;8255,5715;8255,5715;6985,4445;5715,4445;0,2540;0,2540;0,0;0,0;55245,0;55245,0;55245,2540;55245,2540;50800,4445;49530,4445;48260,5715;48260,5715;50800,10795;57785,19050;73025,40005;73025,40005;85090,22225;92075,12065;94615,5715;94615,5715;94615,4445;93345,4445;89535,2540;89535,2540;89535,0;89535,0;138430,0;138430,0;138430,2540;138430,2540;135890,4445;133350,4445;132080,5715;132080,5715;89535,69850;89535,102870" o:connectangles="0,0,0,0,0,0,0,0,0,0,0,0,0,0,0,0,0,0,0,0,0,0,0,0,0,0,0,0,0,0,0,0,0,0,0,0,0,0,0,0,0,0,0,0,0,0,0,0,0,0,0,0,0,0,0,0,0,0"/>
                    </v:shape>
                    <v:shape id="Freeform 166" o:spid="_x0000_s1035" style="position:absolute;left:9582;top:2711;width:1181;height:1143;visibility:visible;mso-wrap-style:square;v-text-anchor:top" coordsize="186,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0bf8IA&#10;AADcAAAADwAAAGRycy9kb3ducmV2LnhtbERPzWoCMRC+C32HMEIvotkt1MpqlGIV7dGtDzBuxs3i&#10;ZrJNUt2+fSMUvM3H9zuLVW9bcSUfGscK8kkGgrhyuuFawfFrO56BCBFZY+uYFPxSgNXyabDAQrsb&#10;H+haxlqkEA4FKjAxdoWUoTJkMUxcR5y4s/MWY4K+ltrjLYXbVr5k2VRabDg1GOxobai6lD9WwWmX&#10;j8zH686X28/v0XQ9y075ZqPU87B/n4OI1MeH+N+912l+/gb3Z9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rRt/wgAAANwAAAAPAAAAAAAAAAAAAAAAAJgCAABkcnMvZG93&#10;bnJldi54bWxQSwUGAAAAAAQABAD1AAAAhwMAAAAA&#10;" path="m15,117r,l22,119r,l22,123r,l24,128r7,4l50,136r24,7l97,143r,l108,143r13,-2l126,138r4,-2l134,132r,-7l134,125r,-4l130,117r-7,-2l115,112,69,106,46,102,35,99,26,93,18,89,11,80,7,71,5,58r,l7,50,9,41,15,30,26,21,37,13,52,6,72,2,93,r,l121,2r22,4l171,11r,l175,11r2,-2l180,4r,l184,6r,l160,56r,l156,54r,l156,50r,l151,47,138,41,121,37,102,34r,l91,37r-15,l69,39r-6,4l59,47r-3,5l56,52r3,6l63,60r6,5l78,65r43,6l145,78r11,4l167,86r8,7l182,99r4,11l186,121r,l186,134r-4,11l175,154r-8,8l154,171r-16,4l121,180r-21,l100,180,72,177,43,173,13,164r,l9,167r-4,4l5,171,,169,15,117xe" fillcolor="#e75112" stroked="f">
                      <v:path arrowok="t" o:connecttype="custom" o:connectlocs="9525,74295;13970,75565;13970,78105;19685,83820;46990,90805;61595,90805;76835,89535;82550,86360;85090,79375;85090,76835;78105,73025;43815,67310;22225,62865;11430,56515;4445,45085;3175,36830;5715,26035;16510,13335;33020,3810;59055,0;76835,1270;108585,6985;111125,6985;114300,2540;116840,3810;101600,35560;99060,34290;99060,31750;95885,29845;76835,23495;64770,21590;48260,23495;40005,27305;35560,33020;37465,36830;43815,41275;76835,45085;99060,52070;111125,59055;118110,69850;118110,76835;115570,92075;106045,102870;87630,111125;63500,114300;45720,112395;8255,104140;5715,106045;3175,108585;9525,74295" o:connectangles="0,0,0,0,0,0,0,0,0,0,0,0,0,0,0,0,0,0,0,0,0,0,0,0,0,0,0,0,0,0,0,0,0,0,0,0,0,0,0,0,0,0,0,0,0,0,0,0,0,0"/>
                    </v:shape>
                    <v:shape id="Freeform 167" o:spid="_x0000_s1036" style="position:absolute;left:5911;top:4279;width:273;height:439;visibility:visible;mso-wrap-style:square;v-text-anchor:top" coordsize="4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yrR8YA&#10;AADcAAAADwAAAGRycy9kb3ducmV2LnhtbESPT2vCQBDF7wW/wzKCl1I3Ci0luooIpT0J9Q/S2zQ7&#10;JsHsbNjdxuindw5CbzO8N+/9Zr7sXaM6CrH2bGAyzkARF97WXBrY7z5e3kHFhGyx8UwGrhRhuRg8&#10;zTG3/sLf1G1TqSSEY44GqpTaXOtYVOQwjn1LLNrJB4dJ1lBqG/Ai4a7R0yx70w5rloYKW1pXVJy3&#10;f85AiRv/0/3S88GeruH42hxvu+7TmNGwX81AJerTv/lx/WUFfyK08oxM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AyrR8YAAADcAAAADwAAAAAAAAAAAAAAAACYAgAAZHJz&#10;L2Rvd25yZXYueG1sUEsFBgAAAAAEAAQA9QAAAIsDAAAAAA==&#10;" path="m36,r7,l43,39r,l41,56r,l38,60r-4,5l34,65r-6,4l21,69r,l13,67,4,63r,l,54,,39,,,6,r,39l6,39,8,52r,l10,56r3,2l13,58r8,2l21,60r7,l32,56r,l34,50,36,39,36,xe" fillcolor="black" stroked="f">
                      <v:path arrowok="t" o:connecttype="custom" o:connectlocs="22860,0;27305,0;27305,24765;27305,24765;26035,35560;26035,35560;24130,38100;21590,41275;21590,41275;17780,43815;13335,43815;13335,43815;8255,42545;2540,40005;2540,40005;0,34290;0,24765;0,0;3810,0;3810,24765;3810,24765;5080,33020;5080,33020;6350,35560;8255,36830;8255,36830;13335,38100;13335,38100;17780,38100;20320,35560;20320,35560;21590,31750;22860,24765;22860,0" o:connectangles="0,0,0,0,0,0,0,0,0,0,0,0,0,0,0,0,0,0,0,0,0,0,0,0,0,0,0,0,0,0,0,0,0,0"/>
                    </v:shape>
                    <v:shape id="Freeform 168" o:spid="_x0000_s1037" style="position:absolute;left:6254;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9j8cIA&#10;AADcAAAADwAAAGRycy9kb3ducmV2LnhtbERPS2vCQBC+C/0PyxR6M5sILTW6Ca194EltqvchOybB&#10;7GzIrpr6692C4G0+vufM88G04kS9aywrSKIYBHFpdcOVgu3v1/gVhPPIGlvLpOCPHOTZw2iOqbZn&#10;/qFT4SsRQtilqKD2vkuldGVNBl1kO+LA7W1v0AfYV1L3eA7hppWTOH6RBhsODTV2tKipPBRHo+C7&#10;+hz447mw+807rnbHtU4usVfq6XF4m4HwNPi7+OZe6jA/mcL/M+EC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2PxwgAAANwAAAAPAAAAAAAAAAAAAAAAAJgCAABkcnMvZG93&#10;bnJldi54bWxQSwUGAAAAAAQABAD1AAAAhwMAAAAA&#10;" path="m,52l,2r6,l6,9r,l13,2r,l19,r,l26,2r,l30,4r,l32,11r,l34,22r,30l26,52r,-30l26,22r,-9l26,13,23,9r,l19,9r,l13,9r-3,2l10,11,8,17r,7l8,52,,52xe" fillcolor="black" stroked="f">
                      <v:path arrowok="t" o:connecttype="custom" o:connectlocs="0,33020;0,1270;3810,1270;3810,5715;3810,5715;8255,1270;8255,1270;12065,0;12065,0;16510,1270;16510,1270;19050,2540;19050,2540;20320,6985;20320,6985;21590,13970;21590,33020;16510,33020;16510,13970;16510,13970;16510,8255;16510,8255;14605,5715;14605,5715;12065,5715;12065,5715;8255,5715;6350,6985;6350,6985;5080,10795;5080,15240;5080,33020;0,33020" o:connectangles="0,0,0,0,0,0,0,0,0,0,0,0,0,0,0,0,0,0,0,0,0,0,0,0,0,0,0,0,0,0,0,0,0"/>
                    </v:shape>
                    <v:shape id="Freeform 169" o:spid="_x0000_s1038" style="position:absolute;left:6515;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kA0cQA&#10;AADcAAAADwAAAGRycy9kb3ducmV2LnhtbESPS2/CQAyE70j9DytX4gYbkIpQygb1iXoqkMLdyjoP&#10;NeuNsguk/Pr6gMTN1oxnPq/Wg2vVmfrQeDYwmyagiAtvG64MHH4+J0tQISJbbD2TgT8KsM4eRitM&#10;rb/wns55rJSEcEjRQB1jl2odipochqnviEUrfe8wytpX2vZ4kXDX6nmSLLTDhqWhxo7eaip+85Mz&#10;sKk+Bn5/yn25e8Xv42lrZ9ckGjN+HF6eQUUa4t18u/6ygj8XfHlGJt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ZANHEAAAA3AAAAA8AAAAAAAAAAAAAAAAAmAIAAGRycy9k&#10;b3ducmV2LnhtbFBLBQYAAAAABAAEAPUAAACJAwAAAAA=&#10;" path="m,37l6,35r,l8,39r2,4l10,43r3,3l17,46r,l21,46r2,-3l23,43r3,-2l28,37r,l26,33r,l17,30r,l6,26r,l2,22r,l2,15r,l2,9,6,4r,l10,2,17,r,l23,2r,l30,7r,l32,15r-6,l26,15,23,9r-6,l17,9r-7,l10,9,8,13r,l10,17r,l17,22r,l28,26r,l32,30r,l34,37r,l32,43r-2,5l30,48r-7,4l17,52r,l10,52,6,48,2,43,,37r,xe" fillcolor="black" stroked="f">
                      <v:path arrowok="t" o:connecttype="custom" o:connectlocs="3810,22225;5080,24765;6350,27305;10795,29210;13335,29210;14605,27305;17780,23495;16510,20955;10795,19050;3810,16510;1270,13970;1270,9525;1270,5715;3810,2540;10795,0;14605,1270;19050,4445;20320,9525;16510,9525;10795,5715;6350,5715;5080,8255;6350,10795;10795,13970;17780,16510;20320,19050;21590,23495;20320,27305;19050,30480;10795,33020;6350,33020;1270,27305;0,23495" o:connectangles="0,0,0,0,0,0,0,0,0,0,0,0,0,0,0,0,0,0,0,0,0,0,0,0,0,0,0,0,0,0,0,0,0"/>
                    </v:shape>
                    <v:shape id="Freeform 170" o:spid="_x0000_s1039" style="position:absolute;left:675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4xq8EA&#10;AADcAAAADwAAAGRycy9kb3ducmV2LnhtbERPTWvCQBC9F/wPywje6iY52BpdRYSiFw+1HvQ2Zsck&#10;mJ0N2amJ/75bKPQ2j/c5y/XgGvWgLtSeDaTTBBRx4W3NpYHT18frO6ggyBYbz2TgSQHWq9HLEnPr&#10;e/6kx1FKFUM45GigEmlzrUNRkcMw9S1x5G6+cygRdqW2HfYx3DU6S5KZdlhzbKiwpW1Fxf347Qzs&#10;Lv1ldj9LdqglPcuc+PrW74yZjIfNApTQIP/iP/fexvlZCr/PxAv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MavBAAAA3AAAAA8AAAAAAAAAAAAAAAAAmAIAAGRycy9kb3du&#10;cmV2LnhtbFBLBQYAAAAABAAEAPUAAACGAwAAAAA=&#10;" path="m31,35r8,2l39,37r-4,6l33,48r,l26,52r-6,l20,52,13,50,7,46r,l3,37,,26r,l3,15,7,7r,l13,2,20,r,l29,2r4,5l33,7r4,8l39,26r,2l9,28r,l9,37r2,4l11,41r5,2l20,46r,l24,46r2,-3l31,35r,xm9,22r22,l31,22r,-7l29,13r,l24,9r-4,l20,9r-4,l13,11r,l9,15r,7l9,22xe" fillcolor="black" stroked="f">
                      <v:path arrowok="t" o:connecttype="custom" o:connectlocs="19685,22225;24765,23495;24765,23495;22225,27305;20955,30480;20955,30480;16510,33020;12700,33020;12700,33020;8255,31750;4445,29210;4445,29210;1905,23495;0,16510;0,16510;1905,9525;4445,4445;4445,4445;8255,1270;12700,0;12700,0;18415,1270;20955,4445;20955,4445;23495,9525;24765,16510;24765,17780;5715,17780;5715,17780;5715,23495;6985,26035;6985,26035;10160,27305;12700,29210;12700,29210;15240,29210;16510,27305;19685,22225;19685,22225;5715,13970;19685,13970;19685,13970;19685,9525;18415,8255;18415,8255;15240,5715;12700,5715;12700,5715;10160,5715;8255,6985;8255,6985;5715,9525;5715,13970;5715,13970" o:connectangles="0,0,0,0,0,0,0,0,0,0,0,0,0,0,0,0,0,0,0,0,0,0,0,0,0,0,0,0,0,0,0,0,0,0,0,0,0,0,0,0,0,0,0,0,0,0,0,0,0,0,0,0,0,0"/>
                      <o:lock v:ext="edit" verticies="t"/>
                    </v:shape>
                    <v:shape id="Freeform 171" o:spid="_x0000_s1040" style="position:absolute;left:7061;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tTcYA&#10;AADcAAAADwAAAGRycy9kb3ducmV2LnhtbESPQWvCQBCF70L/wzKF3nS3oURJ3UiVFnoQwejF25Cd&#10;JiHZ2ZBdNe2v7wqCtxne+968Wa5G24kLDb5xrOF1pkAQl840XGk4Hr6mCxA+IBvsHJOGX/Kwyp8m&#10;S8yMu/KeLkWoRAxhn6GGOoQ+k9KXNVn0M9cTR+3HDRZDXIdKmgGvMdx2MlEqlRYbjhdq7GlTU9kW&#10;ZxtrlLs/97Y5qkJt0/nYzNv0tP7U+uV5/HgHEWgMD/Od/jaRSxK4PRMnk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tTcYAAADcAAAADwAAAAAAAAAAAAAAAACYAgAAZHJz&#10;L2Rvd25yZXYueG1sUEsFBgAAAAAEAAQA9QAAAIsDAAAAAA==&#10;" path="m,52l,2r4,l4,9r,l9,2r,l13,r,l22,4r-3,7l19,11,13,9r,l11,11r,l6,15r,l6,26r,26l,52xe" fillcolor="black" stroked="f">
                      <v:path arrowok="t" o:connecttype="custom" o:connectlocs="0,33020;0,1270;2540,1270;2540,5715;2540,5715;5715,1270;5715,1270;8255,0;8255,0;13970,2540;12065,6985;12065,6985;8255,5715;8255,5715;6985,6985;6985,6985;3810,9525;3810,9525;3810,16510;3810,33020;0,33020" o:connectangles="0,0,0,0,0,0,0,0,0,0,0,0,0,0,0,0,0,0,0,0,0"/>
                    </v:shape>
                    <v:shape id="Freeform 172" o:spid="_x0000_s1041" style="position:absolute;left:7359;top:4279;width:343;height:439;visibility:visible;mso-wrap-style:square;v-text-anchor:top" coordsize="5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UA+MQA&#10;AADcAAAADwAAAGRycy9kb3ducmV2LnhtbERP22rCQBB9L/QflhH6VjemtIToKlawBCoUb4hvY3ZM&#10;FrOzIbvV9O+7hYJvczjXmcx624grdd44VjAaJiCIS6cNVwp22+VzBsIHZI2NY1LwQx5m08eHCeba&#10;3XhN102oRAxhn6OCOoQ2l9KXNVn0Q9cSR+7sOoshwq6SusNbDLeNTJPkTVo0HBtqbGlRU3nZfFsF&#10;R6M/09NHUb7uv4rV4f2QXcxupdTToJ+PQQTqw1387y50nJ++wN8z8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lAPjEAAAA3AAAAA8AAAAAAAAAAAAAAAAAmAIAAGRycy9k&#10;b3ducmV2LnhtbFBLBQYAAAAABAAEAPUAAACJAwAAAAA=&#10;" path="m,69l,,11,,24,47r2,11l26,58,31,47,44,,54,r,69l46,69r,-58l31,69r-7,l7,11r,58l,69xe" fillcolor="black" stroked="f">
                      <v:path arrowok="t" o:connecttype="custom" o:connectlocs="0,43815;0,0;6985,0;15240,29845;16510,36830;16510,36830;19685,29845;27940,0;34290,0;34290,43815;29210,43815;29210,6985;19685,43815;15240,43815;4445,6985;4445,43815;0,43815" o:connectangles="0,0,0,0,0,0,0,0,0,0,0,0,0,0,0,0,0"/>
                    </v:shape>
                    <v:shape id="Freeform 173" o:spid="_x0000_s1042" style="position:absolute;left:7759;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SJIsAA&#10;AADcAAAADwAAAGRycy9kb3ducmV2LnhtbERPTWuDQBC9F/oflin0VtdIKcFkIxIQTG9NArkO7lSl&#10;7qxxJ9H++26h0Ns83udsi8UN6k5T6D0bWCUpKOLG255bA+dT9bIGFQTZ4uCZDHxTgGL3+LDF3PqZ&#10;P+h+lFbFEA45GuhExlzr0HTkMCR+JI7cp58cSoRTq+2Ecwx3g87S9E077Dk2dDjSvqPm63hzBkZ/&#10;fZdLvZKqmg9le7LDktWVMc9PS7kBJbTIv/jPXds4P3uF32fiBXr3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sSJIsAAAADcAAAADwAAAAAAAAAAAAAAAACYAgAAZHJzL2Rvd25y&#10;ZXYueG1sUEsFBgAAAAAEAAQA9QAAAIUDAAAAAA==&#10;" path="m28,46r,l22,50r,l13,52r,l7,52,2,48r,l,43,,39r,l,30r,l7,26r,l15,24r,l28,20r,-3l28,17,26,11r,l22,9r-5,l17,9r-6,l11,9,9,13,7,17,,15r,l2,9,7,4r,l11,2,20,r,l24,2r4,l28,2r5,5l33,9r,l35,20r,10l35,30r,16l35,46r2,6l28,52r,l28,46r,xm28,26r,l15,30r,l11,30r,l7,35r,l7,39r,l9,43r,l15,46r,l22,43r,l26,39r,l28,30r,-4xe" fillcolor="black" stroked="f">
                      <v:path arrowok="t" o:connecttype="custom" o:connectlocs="17780,29210;13970,31750;8255,33020;1270,30480;0,27305;0,24765;0,19050;4445,16510;9525,15240;17780,10795;16510,6985;13970,5715;10795,5715;6985,5715;4445,10795;0,9525;4445,2540;6985,1270;12700,0;17780,1270;20955,4445;20955,5715;22225,19050;22225,29210;23495,33020;17780,33020;17780,29210;17780,16510;9525,19050;6985,19050;4445,22225;4445,24765;5715,27305;9525,29210;13970,27305;16510,24765;17780,16510" o:connectangles="0,0,0,0,0,0,0,0,0,0,0,0,0,0,0,0,0,0,0,0,0,0,0,0,0,0,0,0,0,0,0,0,0,0,0,0,0"/>
                      <o:lock v:ext="edit" verticies="t"/>
                    </v:shape>
                    <v:shape id="Freeform 174" o:spid="_x0000_s1043" style="position:absolute;left:8045;top:4279;width:248;height:439;visibility:visible;mso-wrap-style:square;v-text-anchor:top" coordsize="39,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consMA&#10;AADcAAAADwAAAGRycy9kb3ducmV2LnhtbERP32vCMBB+H/g/hBP2Mmaq6JDOKCqUicwHu+39aG5J&#10;WXMpTbT1vzeDwd7u4/t5q83gGnGlLtSeFUwnGQjiyuuajYLPj+J5CSJEZI2NZ1JwowCb9ehhhbn2&#10;PZ/pWkYjUgiHHBXYGNtcylBZchgmviVO3LfvHMYEOyN1h30Kd42cZdmLdFhzarDY0t5S9VNenILy&#10;ZHf+q3jvl8V+YTB7O5jj01ypx/GwfQURaYj/4j/3Qaf5swX8PpMu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consMAAADcAAAADwAAAAAAAAAAAAAAAACYAgAAZHJzL2Rv&#10;d25yZXYueG1sUEsFBgAAAAAEAAQA9QAAAIgDAAAAAA==&#10;" path="m,69l,21r,l3,8r,l5,4,9,2r,l13,r5,l18,r4,l26,2r,l31,6r,7l31,13r,4l31,17r-2,7l29,24r-3,6l26,30r,4l26,34r5,5l31,39r8,8l39,47r,7l39,54r,6l35,65r,l31,69r-5,l26,69r-4,l18,67r,l16,63,13,58r5,-4l18,54r4,6l26,63r,l31,60r,l33,54r,l33,50r,l29,45r,l20,39r,l18,32r,l20,28r,l22,24r,l24,13r,l22,8r,l18,6r,l13,6,9,8r,l9,15,7,21r,48l,69xe" fillcolor="black" stroked="f">
                      <v:path arrowok="t" o:connecttype="custom" o:connectlocs="0,13335;1905,5080;3175,2540;5715,1270;11430,0;13970,0;16510,1270;19685,8255;19685,10795;18415,15240;16510,19050;16510,21590;19685,24765;24765,29845;24765,34290;24765,38100;22225,41275;16510,43815;13970,43815;11430,42545;8255,36830;11430,34290;16510,40005;19685,38100;20955,34290;20955,31750;18415,28575;12700,24765;11430,20320;12700,17780;13970,15240;15240,8255;13970,5080;11430,3810;8255,3810;5715,5080;4445,13335;0,43815" o:connectangles="0,0,0,0,0,0,0,0,0,0,0,0,0,0,0,0,0,0,0,0,0,0,0,0,0,0,0,0,0,0,0,0,0,0,0,0,0,0"/>
                    </v:shape>
                    <v:shape id="Freeform 175" o:spid="_x0000_s1044" style="position:absolute;left:8337;top:4387;width:203;height:331;visibility:visible;mso-wrap-style:square;v-text-anchor:top" coordsize="3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88QA&#10;AADcAAAADwAAAGRycy9kb3ducmV2LnhtbERP22rCQBB9F/yHZQq+mY0XpI2uIgahIAjVFnwcsmMS&#10;mp0Nu6tJ+/VdoeDbHM51VpveNOJOzteWFUySFARxYXXNpYLP8378CsIHZI2NZVLwQx426+FghZm2&#10;HX/Q/RRKEUPYZ6igCqHNpPRFRQZ9YlviyF2tMxgidKXUDrsYbho5TdOFNFhzbKiwpV1FxffpZhTs&#10;DsfDZVKYr/nbNp91c5dfZ7+5UqOXfrsEEagPT/G/+13H+dMFPJ6JF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p/PEAAAA3AAAAA8AAAAAAAAAAAAAAAAAmAIAAGRycy9k&#10;b3ducmV2LnhtbFBLBQYAAAAABAAEAPUAAACJAwAAAAA=&#10;" path="m,37l6,35r,l6,39r2,4l8,43r5,3l17,46r,l19,46r5,-3l24,43r2,-2l26,37r,l24,33r,l17,30r,l6,26r,l2,22r,l,15r,l2,9,4,4r,l8,2,15,r,l24,2r,l28,7r,l30,15r-6,l24,15,21,9r-6,l15,9,8,9r,l6,13r,l8,17r,l17,22r,l28,26r,l30,30r,l32,37r,l32,43r-4,5l28,48r-4,4l15,52r,l8,52,4,48,,43,,37r,xe" fillcolor="black" stroked="f">
                      <v:path arrowok="t" o:connecttype="custom" o:connectlocs="3810,22225;3810,24765;5080,27305;10795,29210;12065,29210;15240,27305;16510,23495;15240,20955;10795,19050;3810,16510;1270,13970;0,9525;1270,5715;2540,2540;9525,0;15240,1270;17780,4445;19050,9525;15240,9525;9525,5715;5080,5715;3810,8255;5080,10795;10795,13970;17780,16510;19050,19050;20320,23495;20320,27305;17780,30480;9525,33020;5080,33020;0,27305;0,23495" o:connectangles="0,0,0,0,0,0,0,0,0,0,0,0,0,0,0,0,0,0,0,0,0,0,0,0,0,0,0,0,0,0,0,0,0"/>
                    </v:shape>
                    <v:shape id="Freeform 176" o:spid="_x0000_s1045" style="position:absolute;left:8572;top:4292;width:121;height:426;visibility:visible;mso-wrap-style:square;v-text-anchor:top" coordsize="1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DJOL8A&#10;AADcAAAADwAAAGRycy9kb3ducmV2LnhtbERPTYvCMBC9C/sfwix408QetFSjiLDQi4daDx6HZmyL&#10;zaQ0Ubv/3giCt3m8z9nsRtuJBw2+daxhMVcgiCtnWq41nMu/WQrCB2SDnWPS8E8edtufyQYz455c&#10;0OMUahFD2GeooQmhz6T0VUMW/dz1xJG7usFiiHCopRnwGcNtJxOlltJiy7GhwZ4ODVW3091qKFxa&#10;nPPk4sr8flE1K18eQ6r19Hfcr0EEGsNX/HHnJs5PVvB+Jl4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Mk4vwAAANwAAAAPAAAAAAAAAAAAAAAAAJgCAABkcnMvZG93bnJl&#10;di54bWxQSwUGAAAAAAQABAD1AAAAhAMAAAAA&#10;" path="m19,58r,9l19,67r-4,l15,67,8,65r,l6,61r,l6,52,6,24,,24,,17r6,l6,4,12,r,17l19,17r,7l12,24r,28l12,52r,6l12,58r3,l15,58r4,l19,58xe" fillcolor="black" stroked="f">
                      <v:path arrowok="t" o:connecttype="custom" o:connectlocs="12065,36830;12065,42545;12065,42545;9525,42545;9525,42545;5080,41275;5080,41275;3810,38735;3810,38735;3810,33020;3810,15240;0,15240;0,10795;3810,10795;3810,2540;7620,0;7620,10795;12065,10795;12065,15240;7620,15240;7620,33020;7620,33020;7620,36830;7620,36830;9525,36830;9525,36830;12065,36830;12065,36830" o:connectangles="0,0,0,0,0,0,0,0,0,0,0,0,0,0,0,0,0,0,0,0,0,0,0,0,0,0,0,0"/>
                    </v:shape>
                    <v:shape id="Freeform 177" o:spid="_x0000_s1046" style="position:absolute;left:8718;top:4387;width:235;height:331;visibility:visible;mso-wrap-style:square;v-text-anchor:top" coordsize="37,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mDJ8MA&#10;AADcAAAADwAAAGRycy9kb3ducmV2LnhtbESPwWrDQAxE74X+w6JCbvU6PpTgZBNCweD21qTQq/Aq&#10;tqlX63rV2P376hDITWJGM0+7wxIGc6Up9ZEdrLMcDHETfc+tg89z9bwBkwTZ4xCZHPxRgsP+8WGH&#10;pY8zf9D1JK3REE4lOuhExtLa1HQUMGVxJFbtEqeAouvUWj/hrOFhsEWev9iAPWtDhyO9dtR8n36D&#10;gzH+vMtXvZaqmt+O7dkPS1FXzq2eluMWjNAid/PtuvaKXyitPqMT2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4mDJ8MAAADcAAAADwAAAAAAAAAAAAAAAACYAgAAZHJzL2Rv&#10;d25yZXYueG1sUEsFBgAAAAAEAAQA9QAAAIgDAAAAAA==&#10;" path="m28,46r,l22,50r,l13,52r,l9,52,5,48r,l,43,,39r,l2,30r,l7,26r,l15,24r,l28,20r,-3l28,17,26,11r,l22,9r-4,l18,9r-7,l11,9,9,13,7,17,,15r,l2,9,7,4r,l11,2,20,r,l24,2r4,l28,2r5,5l35,9r,l35,20r,10l35,30r,16l35,46r2,6l30,52r,l28,46r,xm28,26r,l18,30r,l11,30r,l9,35r,l7,39r,l9,43r,l15,46r,l22,43r,l26,39r,l28,30r,-4xe" fillcolor="black" stroked="f">
                      <v:path arrowok="t" o:connecttype="custom" o:connectlocs="17780,29210;13970,31750;8255,33020;3175,30480;0,27305;0,24765;1270,19050;4445,16510;9525,15240;17780,10795;16510,6985;13970,5715;11430,5715;6985,5715;4445,10795;0,9525;4445,2540;6985,1270;12700,0;17780,1270;20955,4445;22225,5715;22225,19050;22225,29210;23495,33020;19050,33020;17780,29210;17780,16510;11430,19050;6985,19050;5715,22225;4445,24765;5715,27305;9525,29210;13970,27305;16510,24765;17780,16510" o:connectangles="0,0,0,0,0,0,0,0,0,0,0,0,0,0,0,0,0,0,0,0,0,0,0,0,0,0,0,0,0,0,0,0,0,0,0,0,0"/>
                      <o:lock v:ext="edit" verticies="t"/>
                    </v:shape>
                    <v:shape id="Freeform 178" o:spid="_x0000_s1047" style="position:absolute;left:9010;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2PQcQA&#10;AADcAAAADwAAAGRycy9kb3ducmV2LnhtbERPS2vCQBC+F/oflin0VjcqlZi6iq1N6MGLDzyP2WkS&#10;zM6G7Nak+fXdguBtPr7nLFa9qcWVWldZVjAeRSCIc6srLhQcD+lLDMJ5ZI21ZVLwSw5Wy8eHBSba&#10;dryj694XIoSwS1BB6X2TSOnykgy6kW2IA/dtW4M+wLaQusUuhJtaTqJoJg1WHBpKbOijpPyy/zEK&#10;PrNs0NPdkJ42A3bReb19fY9zpZ6f+vUbCE+9v4tv7i8d5k/m8P9MuE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tj0HEAAAA3AAAAA8AAAAAAAAAAAAAAAAAmAIAAGRycy9k&#10;b3ducmV2LnhtbFBLBQYAAAAABAAEAPUAAACJAwAAAAA=&#10;" path="m6,69l,69,,,6,r,24l6,24r4,-5l10,19r7,-2l17,17r4,2l26,21r,l30,24r2,6l32,30r2,7l34,43r,l34,54r-4,9l30,63r-7,4l17,69r,l10,67r,l6,63r,6xm6,43r,l6,54r,l10,60r,l17,63r,l21,60r2,-2l23,58r5,-6l28,43r,l28,34,23,30r,l21,26r-4,l17,26r-4,l8,30r,l6,34r,9l6,43xe" fillcolor="black" stroked="f">
                      <v:path arrowok="t" o:connecttype="custom" o:connectlocs="3810,43815;0,43815;0,0;3810,0;3810,15240;3810,15240;6350,12065;6350,12065;10795,10795;10795,10795;13335,12065;16510,13335;16510,13335;19050,15240;20320,19050;20320,19050;21590,23495;21590,27305;21590,27305;21590,34290;19050,40005;19050,40005;14605,42545;10795,43815;10795,43815;6350,42545;6350,42545;3810,40005;3810,43815;3810,27305;3810,27305;3810,34290;3810,34290;6350,38100;6350,38100;10795,40005;10795,40005;13335,38100;14605,36830;14605,36830;17780,33020;17780,27305;17780,27305;17780,21590;14605,19050;14605,19050;13335,16510;10795,16510;10795,16510;8255,16510;5080,19050;5080,19050;3810,21590;3810,27305;3810,27305" o:connectangles="0,0,0,0,0,0,0,0,0,0,0,0,0,0,0,0,0,0,0,0,0,0,0,0,0,0,0,0,0,0,0,0,0,0,0,0,0,0,0,0,0,0,0,0,0,0,0,0,0,0,0,0,0,0,0"/>
                      <o:lock v:ext="edit" verticies="t"/>
                    </v:shape>
                    <v:shape id="Freeform 179" o:spid="_x0000_s1048" style="position:absolute;left:9417;top:4279;width:44;height:439;visibility:visible;mso-wrap-style:square;v-text-anchor:top" coordsize="7,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EycMA&#10;AADcAAAADwAAAGRycy9kb3ducmV2LnhtbESPQWvCQBCF7wX/wzKCt7pRi9ToKiIUlF7apHgesmMS&#10;zM6G7DYm/945FHqb4b1575vdYXCN6qkLtWcDi3kCirjwtubSwE/+8foOKkRki41nMjBSgMN+8rLD&#10;1PoHf1OfxVJJCIcUDVQxtqnWoajIYZj7lli0m+8cRlm7UtsOHxLuGr1MkrV2WLM0VNjSqaLinv06&#10;AwXypb8ss9z669fYrjdj/vY5GjObDsctqEhD/Df/XZ+t4K8EX56RCfT+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jEycMAAADcAAAADwAAAAAAAAAAAAAAAACYAgAAZHJzL2Rv&#10;d25yZXYueG1sUEsFBgAAAAAEAAQA9QAAAIgDAAAAAA==&#10;" path="m,11l,,7,r,11l,11xm,69l,19r7,l7,69,,69xe" fillcolor="black" stroked="f">
                      <v:path arrowok="t" o:connecttype="custom" o:connectlocs="0,6985;0,0;4445,0;4445,6985;0,6985;0,43815;0,12065;4445,12065;4445,43815;0,43815" o:connectangles="0,0,0,0,0,0,0,0,0,0"/>
                      <o:lock v:ext="edit" verticies="t"/>
                    </v:shape>
                    <v:shape id="Freeform 180" o:spid="_x0000_s1049" style="position:absolute;left:9512;top:4387;width:209;height:331;visibility:visible;mso-wrap-style:square;v-text-anchor:top" coordsize="33,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281sIA&#10;AADcAAAADwAAAGRycy9kb3ducmV2LnhtbERPS2vCQBC+C/6HZYReRDepRSS6ihQsXor1gechOybR&#10;zGzIbjX9991Cwdt8fM9ZrDqu1Z1aXzkxkI4TUCS5s5UUBk7HzWgGygcUi7UTMvBDHlbLfm+BmXUP&#10;2dP9EAoVQ8RnaKAMocm09nlJjH7sGpLIXVzLGCJsC21bfMRwrvVrkkw1YyWxocSG3kvKb4dvNjA5&#10;n3eJ9enHjj+/uNjz2/C62RrzMujWc1CBuvAU/7u3Ns6fpPD3TLx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bzWwgAAANwAAAAPAAAAAAAAAAAAAAAAAJgCAABkcnMvZG93&#10;bnJldi54bWxQSwUGAAAAAAQABAD1AAAAhwMAAAAA&#10;" path="m,37l7,35r,l9,39r2,4l11,43r2,3l18,46r,l22,46r2,-3l24,43r2,-2l26,37r,l24,33r,l18,30r,l7,26r,l3,22r,l,15r,l3,9,5,4r,l9,2,16,r,l24,2r,l29,7r,l33,15r-7,l26,15,22,9r-6,l16,9,9,9r,l7,13r,l9,17r,l18,22r,l29,26r,l33,30r,l33,37r,l33,43r-4,5l29,48r-5,4l18,52r,l11,52,5,48,3,43,,37r,xe" fillcolor="black" stroked="f">
                      <v:path arrowok="t" o:connecttype="custom" o:connectlocs="4445,22225;5715,24765;6985,27305;11430,29210;13970,29210;15240,27305;16510,23495;15240,20955;11430,19050;4445,16510;1905,13970;0,9525;1905,5715;3175,2540;10160,0;15240,1270;18415,4445;20955,9525;16510,9525;10160,5715;5715,5715;4445,8255;5715,10795;11430,13970;18415,16510;20955,19050;20955,23495;20955,27305;18415,30480;11430,33020;6985,33020;1905,27305;0,23495" o:connectangles="0,0,0,0,0,0,0,0,0,0,0,0,0,0,0,0,0,0,0,0,0,0,0,0,0,0,0,0,0,0,0,0,0"/>
                    </v:shape>
                    <v:shape id="Freeform 181" o:spid="_x0000_s1050" style="position:absolute;left:9747;top:4292;width:139;height:426;visibility:visible;mso-wrap-style:square;v-text-anchor:top" coordsize="22,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bU8IA&#10;AADcAAAADwAAAGRycy9kb3ducmV2LnhtbERPS2vCQBC+C/0PyxS86aYKoaSuIiUt9aRNpb0O2ckD&#10;s7PJ7lbjv3cLBW/z8T1ntRlNJ87kfGtZwdM8AUFcWt1yreD49TZ7BuEDssbOMim4kofN+mGywkzb&#10;C3/SuQi1iCHsM1TQhNBnUvqyIYN+bnviyFXWGQwRulpqh5cYbjq5SJJUGmw5NjTY02tD5an4NQre&#10;zXfwh2M+DEmal+5n3O+qXaXU9HHcvoAINIa7+N/9oeP85QL+nokX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xtTwgAAANwAAAAPAAAAAAAAAAAAAAAAAJgCAABkcnMvZG93&#10;bnJldi54bWxQSwUGAAAAAAQABAD1AAAAhwMAAAAA&#10;" path="m20,58r2,9l22,67r-7,l15,67,11,65r,l7,61r,l7,52,7,24,,24,,17r7,l7,4,13,r,17l20,17r,7l13,24r,28l13,52r,6l13,58r4,l17,58r3,l20,58xe" fillcolor="black" stroked="f">
                      <v:path arrowok="t" o:connecttype="custom" o:connectlocs="12700,36830;13970,42545;13970,42545;9525,42545;9525,42545;6985,41275;6985,41275;4445,38735;4445,38735;4445,33020;4445,15240;0,15240;0,10795;4445,10795;4445,2540;8255,0;8255,10795;12700,10795;12700,15240;8255,15240;8255,33020;8255,33020;8255,36830;8255,36830;10795,36830;10795,36830;12700,36830;12700,36830" o:connectangles="0,0,0,0,0,0,0,0,0,0,0,0,0,0,0,0,0,0,0,0,0,0,0,0,0,0,0,0"/>
                    </v:shape>
                    <v:shape id="Freeform 182" o:spid="_x0000_s1051" style="position:absolute;left:10039;top:4279;width:216;height:439;visibility:visible;mso-wrap-style:square;v-text-anchor:top" coordsize="3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wudsMA&#10;AADcAAAADwAAAGRycy9kb3ducmV2LnhtbERPTWvCQBC9F/wPywi91U0bKhLdBLUqPXgxiudpdpqE&#10;ZmdDdjVpfn23UOhtHu9zVtlgGnGnztWWFTzPIhDEhdU1lwou5/3TAoTzyBoby6Tgmxxk6eRhhYm2&#10;PZ/onvtShBB2CSqovG8TKV1RkUE3sy1x4D5tZ9AH2JVSd9iHcNPIlyiaS4M1h4YKW9pWVHzlN6Ng&#10;dziMOj6N++vbiH30sT6+bhaFUo/TYb0E4Wnw/+I/97sO8+MYfp8JF8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wudsMAAADcAAAADwAAAAAAAAAAAAAAAACYAgAAZHJzL2Rv&#10;d25yZXYueG1sUEsFBgAAAAAEAAQA9QAAAIgDAAAAAA==&#10;" path="m28,69r,-6l28,63r-5,4l23,67r-6,2l17,69,10,67,4,63r,l2,54,,43r,l,37,2,30r,l4,24,8,21r,l13,19r4,-2l17,17r6,2l23,19r5,5l28,r6,l34,69r-6,xm6,43r,l8,52r2,6l10,58r3,2l17,63r,l21,60r4,-2l25,58r3,-6l28,45r,l28,37,25,30r,l21,26r-4,l17,26r-4,l10,30r,l8,34,6,43r,xe" fillcolor="black" stroked="f">
                      <v:path arrowok="t" o:connecttype="custom" o:connectlocs="17780,43815;17780,40005;17780,40005;14605,42545;14605,42545;10795,43815;10795,43815;6350,42545;2540,40005;2540,40005;1270,34290;0,27305;0,27305;0,23495;1270,19050;1270,19050;2540,15240;5080,13335;5080,13335;8255,12065;10795,10795;10795,10795;14605,12065;14605,12065;17780,15240;17780,0;21590,0;21590,43815;17780,43815;3810,27305;3810,27305;5080,33020;6350,36830;6350,36830;8255,38100;10795,40005;10795,40005;13335,38100;15875,36830;15875,36830;17780,33020;17780,28575;17780,28575;17780,23495;15875,19050;15875,19050;13335,16510;10795,16510;10795,16510;8255,16510;6350,19050;6350,19050;5080,21590;3810,27305;3810,27305" o:connectangles="0,0,0,0,0,0,0,0,0,0,0,0,0,0,0,0,0,0,0,0,0,0,0,0,0,0,0,0,0,0,0,0,0,0,0,0,0,0,0,0,0,0,0,0,0,0,0,0,0,0,0,0,0,0,0"/>
                      <o:lock v:ext="edit" verticies="t"/>
                    </v:shape>
                    <v:shape id="Freeform 183" o:spid="_x0000_s1052" style="position:absolute;left:10312;top:4387;width:229;height:331;visibility:visible;mso-wrap-style:square;v-text-anchor:top" coordsize="3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7FsQA&#10;AADcAAAADwAAAGRycy9kb3ducmV2LnhtbERP22oCMRB9L/gPYQTfatbelK1R2mJBaCm4Kr4OyXR3&#10;7WayJHHd9utNodC3OZzrzJe9bURHPtSOFUzGGQhi7UzNpYLd9vV6BiJEZIONY1LwTQGWi8HVHHPj&#10;zryhroilSCEcclRQxdjmUgZdkcUwdi1x4j6dtxgT9KU0Hs8p3DbyJssepMWaU0OFLb1UpL+Kk1Uw&#10;/Vm974r9m37u+nssVvrjcPSk1GjYPz2CiNTHf/Gfe23S/Ns7+H0mXS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exbEAAAA3AAAAA8AAAAAAAAAAAAAAAAAmAIAAGRycy9k&#10;b3ducmV2LnhtbFBLBQYAAAAABAAEAPUAAACJAwAAAAA=&#10;" path="m30,35r6,2l36,37r-2,6l30,48r,l26,52r-7,l19,52,11,50,6,46r,l2,37,,26r,l2,15,6,7r,l11,2,19,r,l26,2r6,5l32,7r4,8l36,26r,2l6,28r,l8,37r3,4l11,41r4,2l19,46r,l23,46r3,-3l30,35r,xm8,22r22,l30,22r,-7l28,13r,l23,9r-4,l19,9r-4,l11,11r,l8,15r,7l8,22xe" fillcolor="black" stroked="f">
                      <v:path arrowok="t" o:connecttype="custom" o:connectlocs="19050,22225;22860,23495;22860,23495;21590,27305;19050,30480;19050,30480;16510,33020;12065,33020;12065,33020;6985,31750;3810,29210;3810,29210;1270,23495;0,16510;0,16510;1270,9525;3810,4445;3810,4445;6985,1270;12065,0;12065,0;16510,1270;20320,4445;20320,4445;22860,9525;22860,16510;22860,17780;3810,17780;3810,17780;5080,23495;6985,26035;6985,26035;9525,27305;12065,29210;12065,29210;14605,29210;16510,27305;19050,22225;19050,22225;5080,13970;19050,13970;19050,13970;19050,9525;17780,8255;17780,8255;14605,5715;12065,5715;12065,5715;9525,5715;6985,6985;6985,6985;5080,9525;5080,13970;5080,13970" o:connectangles="0,0,0,0,0,0,0,0,0,0,0,0,0,0,0,0,0,0,0,0,0,0,0,0,0,0,0,0,0,0,0,0,0,0,0,0,0,0,0,0,0,0,0,0,0,0,0,0,0,0,0,0,0,0"/>
                      <o:lock v:ext="edit" verticies="t"/>
                    </v:shape>
                    <v:shape id="Freeform 184" o:spid="_x0000_s1053" style="position:absolute;left:10598;top:4387;width:139;height:331;visibility:visible;mso-wrap-style:square;v-text-anchor:top" coordsize="22,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j5MYA&#10;AADcAAAADwAAAGRycy9kb3ducmV2LnhtbESPQWvCQBCF74X+h2UK3nTXqlGiq1Sp0IMUGr14G7Jj&#10;EszOhuyqqb/eLQi9zfDe9+bNYtXZWlyp9ZVjDcOBAkGcO1NxoeGw3/ZnIHxANlg7Jg2/5GG1fH1Z&#10;YGrcjX/omoVCxBD2KWooQ2hSKX1ekkU/cA1x1E6utRji2hbStHiL4baW70ol0mLF8UKJDW1Kys/Z&#10;xcYa+ffdjTcHlaldMu2q6Tk5rj+17r11H3MQgbrwb37SXyZyown8PRMn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Kmj5MYAAADcAAAADwAAAAAAAAAAAAAAAACYAgAAZHJz&#10;L2Rvd25yZXYueG1sUEsFBgAAAAAEAAQA9QAAAIsDAAAAAA==&#10;" path="m,52l,2r7,l7,9r,l11,2r,l15,r,l22,4r-2,7l20,11,15,9r,l11,11r,l9,15r,l7,26r,26l,52xe" fillcolor="black" stroked="f">
                      <v:path arrowok="t" o:connecttype="custom" o:connectlocs="0,33020;0,1270;4445,1270;4445,5715;4445,5715;6985,1270;6985,1270;9525,0;9525,0;13970,2540;12700,6985;12700,6985;9525,5715;9525,5715;6985,6985;6985,6985;5715,9525;5715,9525;4445,16510;4445,33020;0,33020" o:connectangles="0,0,0,0,0,0,0,0,0,0,0,0,0,0,0,0,0,0,0,0,0"/>
                    </v:shape>
                    <v:shape id="Freeform 185" o:spid="_x0000_s1054" style="position:absolute;left:10915;top:4279;width:330;height:439;visibility:visible;mso-wrap-style:square;v-text-anchor:top" coordsize="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aHJcIA&#10;AADcAAAADwAAAGRycy9kb3ducmV2LnhtbERP32vCMBB+H/g/hBN8m+kUyqimIkPZ2MNgOhi+Hc21&#10;KTaX0sS0/vfLYLC3+/h+3nY32U5EGnzrWMHTMgNBXDndcqPg63x8fAbhA7LGzjEpuJOHXTl72GKh&#10;3cifFE+hESmEfYEKTAh9IaWvDFn0S9cTJ652g8WQ4NBIPeCYwm0nV1mWS4stpwaDPb0Yqq6nm1WQ&#10;HWKL369Eoco/or6s4/huaqUW82m/ARFoCv/iP/ebTvPXOfw+ky6Q5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oclwgAAANwAAAAPAAAAAAAAAAAAAAAAAJgCAABkcnMvZG93&#10;bnJldi54bWxQSwUGAAAAAAQABAD1AAAAhwMAAAAA&#10;" path="m,69l,,11,,23,47r3,11l26,58,30,47,43,r9,l52,69r-7,l45,11,30,69r-9,l6,11r,58l,69xe" fillcolor="#d20019" stroked="f">
                      <v:path arrowok="t" o:connecttype="custom" o:connectlocs="0,43815;0,0;6985,0;14605,29845;16510,36830;16510,36830;19050,29845;27305,0;33020,0;33020,43815;28575,43815;28575,6985;19050,43815;13335,43815;3810,6985;3810,43815;0,43815" o:connectangles="0,0,0,0,0,0,0,0,0,0,0,0,0,0,0,0,0"/>
                    </v:shape>
                    <v:shape id="Freeform 186" o:spid="_x0000_s1055" style="position:absolute;left:11296;top:4387;width:248;height:331;visibility:visible;mso-wrap-style:square;v-text-anchor:top" coordsize="39,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rLcUA&#10;AADcAAAADwAAAGRycy9kb3ducmV2LnhtbERPTWvCQBC9F/oflin0Zja1YiW6SqmIetC2UYTeptkx&#10;Cc3Ohuyqyb93BaG3ebzPmcxaU4kzNa60rOAlikEQZ1aXnCvY7xa9EQjnkTVWlklBRw5m08eHCSba&#10;XvibzqnPRQhhl6CCwvs6kdJlBRl0ka2JA3e0jUEfYJNL3eAlhJtK9uN4KA2WHBoKrOmjoOwvPRkF&#10;n5vtet/9HtKfvN/Nh8eV/loONko9P7XvYxCeWv8vvrtXOsx/fYPbM+EC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stxQAAANwAAAAPAAAAAAAAAAAAAAAAAJgCAABkcnMv&#10;ZG93bnJldi54bWxQSwUGAAAAAAQABAD1AAAAigMAAAAA&#10;" path="m30,35r7,2l37,37r-2,6l30,48r,l26,52r-6,l20,52,13,50,7,46r,l2,37,,26r,l2,15,7,7r,l13,2,20,r,l26,2r7,5l33,7r4,8l39,26r,2l9,28r,l9,37r2,4l11,41r4,2l20,46r,l24,46r2,-3l30,35r,xm9,22r21,l30,22r,-7l28,13r,l24,9r-4,l20,9r-5,l11,11r,l9,15r,7l9,22xe" fillcolor="#d20019" stroked="f">
                      <v:path arrowok="t" o:connecttype="custom" o:connectlocs="19050,22225;23495,23495;23495,23495;22225,27305;19050,30480;19050,30480;16510,33020;12700,33020;12700,33020;8255,31750;4445,29210;4445,29210;1270,23495;0,16510;0,16510;1270,9525;4445,4445;4445,4445;8255,1270;12700,0;12700,0;16510,1270;20955,4445;20955,4445;23495,9525;24765,16510;24765,17780;5715,17780;5715,17780;5715,23495;6985,26035;6985,26035;9525,27305;12700,29210;12700,29210;15240,29210;16510,27305;19050,22225;19050,22225;5715,13970;19050,13970;19050,13970;19050,9525;17780,8255;17780,8255;15240,5715;12700,5715;12700,5715;9525,5715;6985,6985;6985,6985;5715,9525;5715,13970;5715,13970" o:connectangles="0,0,0,0,0,0,0,0,0,0,0,0,0,0,0,0,0,0,0,0,0,0,0,0,0,0,0,0,0,0,0,0,0,0,0,0,0,0,0,0,0,0,0,0,0,0,0,0,0,0,0,0,0,0"/>
                      <o:lock v:ext="edit" verticies="t"/>
                    </v:shape>
                    <v:shape id="Freeform 187" o:spid="_x0000_s1056" style="position:absolute;left:11588;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rscA&#10;AADcAAAADwAAAGRycy9kb3ducmV2LnhtbESPQWvCQBCF7wX/wzJCL0U3bUFKdBUtFOylqGnR45Ad&#10;k2h2Ns1uY/z3zkHobYb35r1vZove1aqjNlSeDTyPE1DEubcVFwa+s4/RG6gQkS3WnsnAlQIs5oOH&#10;GabWX3hL3S4WSkI4pGigjLFJtQ55SQ7D2DfEoh196zDK2hbatniRcFfrlySZaIcVS0OJDb2XlJ93&#10;f87A9ucQut91tomHT73Zr75OT+dVZszjsF9OQUXq47/5fr22gv8qt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5RK7HAAAA3AAAAA8AAAAAAAAAAAAAAAAAmAIAAGRy&#10;cy9kb3ducmV2LnhtbFBLBQYAAAAABAAEAPUAAACMAwAAAAA=&#10;" path="m,52l,2r6,l6,9r,l12,2r,l19,r,l25,2r,l30,4r,l32,11r,l34,22r,30l25,52r,-30l25,22r,-9l25,13,23,9r,l19,9r,l15,9r-5,2l10,11,8,17r,7l8,52,,52xe" fillcolor="#d20019" stroked="f">
                      <v:path arrowok="t" o:connecttype="custom" o:connectlocs="0,33020;0,1270;3810,1270;3810,5715;3810,5715;7620,1270;7620,1270;12065,0;12065,0;15875,1270;15875,1270;19050,2540;19050,2540;20320,6985;20320,6985;21590,13970;21590,33020;15875,33020;15875,13970;15875,13970;15875,8255;15875,8255;14605,5715;14605,5715;12065,5715;12065,5715;9525,5715;6350,6985;6350,6985;5080,10795;5080,15240;5080,33020;0,33020" o:connectangles="0,0,0,0,0,0,0,0,0,0,0,0,0,0,0,0,0,0,0,0,0,0,0,0,0,0,0,0,0,0,0,0,0"/>
                    </v:shape>
                    <v:shape id="Freeform 188" o:spid="_x0000_s1057" style="position:absolute;left:1184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hNcUA&#10;AADcAAAADwAAAGRycy9kb3ducmV2LnhtbERPTWvCQBC9F/wPywi9lLppBbGpa9BCwV5EjaLHITtN&#10;YrKzaXYb03/fFQRv83ifM0t6U4uOWldaVvAyikAQZ1aXnCvYp5/PUxDOI2usLZOCP3KQzAcPM4y1&#10;vfCWup3PRQhhF6OCwvsmltJlBRl0I9sQB+7btgZ9gG0udYuXEG5q+RpFE2mw5NBQYEMfBWXV7tco&#10;2B5OrvtZpRt/+pKb43J9fqqWqVKPw37xDsJT7+/im3ulw/zxG1yfCRf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eE1xQAAANwAAAAPAAAAAAAAAAAAAAAAAJgCAABkcnMv&#10;ZG93bnJldi54bWxQSwUGAAAAAAQABAD1AAAAigMAAAAA&#10;" path="m,37l6,35r,l8,39r2,4l10,43r3,3l17,46r,l21,46r2,-3l23,43r2,-2l28,37r,l25,33r,l17,30r,l6,26r,l4,22r,l2,15r,l2,9,6,4r,l10,2,17,r,l25,2r,l30,7r,l32,15r-7,l25,15,23,9r-6,l17,9r-7,l10,9,8,13r,l10,17r,l17,22r,l28,26r,l32,30r,l34,37r,l32,43r-2,5l30,48r-7,4l17,52r,l10,52,6,48,2,43,,37r,xe" fillcolor="#d20019" stroked="f">
                      <v:path arrowok="t" o:connecttype="custom" o:connectlocs="3810,22225;5080,24765;6350,27305;10795,29210;13335,29210;14605,27305;17780,23495;15875,20955;10795,19050;3810,16510;2540,13970;1270,9525;1270,5715;3810,2540;10795,0;15875,1270;19050,4445;20320,9525;15875,9525;10795,5715;6350,5715;5080,8255;6350,10795;10795,13970;17780,16510;20320,19050;21590,23495;20320,27305;19050,30480;10795,33020;6350,33020;1270,27305;0,23495" o:connectangles="0,0,0,0,0,0,0,0,0,0,0,0,0,0,0,0,0,0,0,0,0,0,0,0,0,0,0,0,0,0,0,0,0"/>
                    </v:shape>
                    <v:shape id="Freeform 189" o:spid="_x0000_s1058" style="position:absolute;left:12109;top:4387;width:216;height:331;visibility:visible;mso-wrap-style:square;v-text-anchor:top" coordsize="3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71ccA&#10;AADcAAAADwAAAGRycy9kb3ducmV2LnhtbESPQWvCQBCF7wX/wzJCL0U3LUVKdBUtFOylqGnR45Ad&#10;k2h2Ns1uY/z3zkHobYb35r1vZove1aqjNlSeDTyPE1DEubcVFwa+s4/RG6gQkS3WnsnAlQIs5oOH&#10;GabWX3hL3S4WSkI4pGigjLFJtQ55SQ7D2DfEoh196zDK2hbatniRcFfrlySZaIcVS0OJDb2XlJ93&#10;f87A9ucQut91tomHT73Zr75OT+dVZszjsF9OQUXq47/5fr22gv8q+PKMTK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JO9XHAAAA3AAAAA8AAAAAAAAAAAAAAAAAmAIAAGRy&#10;cy9kb3ducmV2LnhtbFBLBQYAAAAABAAEAPUAAACMAwAAAAA=&#10;" path="m28,33r6,2l34,35r-2,6l28,48r,l23,52r-6,l17,52,10,50,4,46r,l,37,,26r,l,15,4,7r,l10,2,17,r,l23,2r5,2l28,4r4,5l34,17r-6,l28,17,23,11r,l21,9r-4,l17,9r-4,l8,13r,l6,17r,9l6,26r,9l8,41r,l13,43r4,3l17,46r4,l23,43r,l25,39r3,-6l28,33xe" fillcolor="#d20019" stroked="f">
                      <v:path arrowok="t" o:connecttype="custom" o:connectlocs="17780,20955;21590,22225;21590,22225;20320,26035;17780,30480;17780,30480;14605,33020;10795,33020;10795,33020;6350,31750;2540,29210;2540,29210;0,23495;0,16510;0,16510;0,9525;2540,4445;2540,4445;6350,1270;10795,0;10795,0;14605,1270;17780,2540;17780,2540;20320,5715;21590,10795;17780,10795;17780,10795;14605,6985;14605,6985;13335,5715;10795,5715;10795,5715;8255,5715;5080,8255;5080,8255;3810,10795;3810,16510;3810,16510;3810,22225;5080,26035;5080,26035;8255,27305;10795,29210;10795,29210;13335,29210;14605,27305;14605,27305;15875,24765;17780,20955;17780,20955" o:connectangles="0,0,0,0,0,0,0,0,0,0,0,0,0,0,0,0,0,0,0,0,0,0,0,0,0,0,0,0,0,0,0,0,0,0,0,0,0,0,0,0,0,0,0,0,0,0,0,0,0,0,0"/>
                    </v:shape>
                    <v:shape id="Freeform 190" o:spid="_x0000_s1059" style="position:absolute;left:12369;top:4279;width:204;height:439;visibility:visible;mso-wrap-style:square;v-text-anchor:top" coordsize="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E3WsEA&#10;AADcAAAADwAAAGRycy9kb3ducmV2LnhtbERPTWvCQBC9C/6HZQredKNIkdRVrNJaRLC1pedpdkyC&#10;2dmQHTX+e1cQepvH+5zpvHWVOlMTSs8GhoMEFHHmbcm5gZ/vt/4EVBBki5VnMnClAPNZtzPF1PoL&#10;f9F5L7mKIRxSNFCI1KnWISvIYRj4mjhyB984lAibXNsGLzHcVXqUJM/aYcmxocCalgVlx/3JGfhc&#10;yTrf8HaJ/PtnXxfvh52EnTG9p3bxAkqolX/xw/1h4/zxEO7PxAv0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yxN1rBAAAA3AAAAA8AAAAAAAAAAAAAAAAAmAIAAGRycy9kb3du&#10;cmV2LnhtbFBLBQYAAAAABAAEAPUAAACGAwAAAAA=&#10;" path="m,69l,,6,r,24l6,24r4,-5l10,19r7,-2l17,17r6,2l28,21r,l30,28r2,9l32,69r-6,l26,37r,l23,32r,-4l23,28,19,26r-2,l17,26r-4,l8,28r,l6,34r,7l6,69,,69xe" fillcolor="#d20019" stroked="f">
                      <v:path arrowok="t" o:connecttype="custom" o:connectlocs="0,43815;0,0;3810,0;3810,15240;3810,15240;6350,12065;6350,12065;10795,10795;10795,10795;14605,12065;17780,13335;17780,13335;19050,17780;20320,23495;20320,43815;16510,43815;16510,23495;16510,23495;14605,20320;14605,17780;14605,17780;12065,16510;10795,16510;10795,16510;8255,16510;5080,17780;5080,17780;3810,21590;3810,26035;3810,43815;0,43815" o:connectangles="0,0,0,0,0,0,0,0,0,0,0,0,0,0,0,0,0,0,0,0,0,0,0,0,0,0,0,0,0,0,0"/>
                    </v:shape>
                    <v:shape id="Freeform 191" o:spid="_x0000_s1060" style="position:absolute;left:11766;top:882;width:807;height:629;visibility:visible;mso-wrap-style:square;v-text-anchor:top" coordsize="12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bBjMMA&#10;AADcAAAADwAAAGRycy9kb3ducmV2LnhtbERPTWvCQBC9F/wPywje6sYgNkZXsaUFEXpQg3gcsmOy&#10;mJ0N2a2m/94tFLzN433Oct3bRtyo88axgsk4AUFcOm24UlAcv14zED4ga2wck4Jf8rBeDV6WmGt3&#10;5z3dDqESMYR9jgrqENpcSl/WZNGPXUscuYvrLIYIu0rqDu8x3DYyTZKZtGg4NtTY0kdN5fXwYxV8&#10;7/ZVZt6y9PR+Nprnx+L6eS6UGg37zQJEoD48xf/urY7zpyn8PRM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bBjMMAAADcAAAADwAAAAAAAAAAAAAAAACYAgAAZHJzL2Rv&#10;d25yZXYueG1sUEsFBgAAAAAEAAQA9QAAAIgDAAAAAA==&#10;" path="m92,30r,l30,r,l32,6r,7l32,13,30,30,23,43,13,54,8,58,,63r,l2,69r2,7l8,84r5,7l21,95r9,4l43,99r,l86,91r,l101,86r13,-6l123,71r4,-6l127,65r-2,-9l118,45,108,37,92,30r,xe" fillcolor="#d20019" stroked="f">
                      <v:path arrowok="t" o:connecttype="custom" o:connectlocs="58420,19050;58420,19050;19050,0;19050,0;20320,3810;20320,8255;20320,8255;19050,19050;14605,27305;8255,34290;5080,36830;0,40005;0,40005;1270,43815;2540,48260;5080,53340;8255,57785;13335,60325;19050,62865;27305,62865;27305,62865;54610,57785;54610,57785;64135,54610;72390,50800;78105,45085;80645,41275;80645,41275;79375,35560;74930,28575;68580,23495;58420,19050;58420,19050" o:connectangles="0,0,0,0,0,0,0,0,0,0,0,0,0,0,0,0,0,0,0,0,0,0,0,0,0,0,0,0,0,0,0,0,0"/>
                    </v:shape>
                    <v:shape id="Freeform 192" o:spid="_x0000_s1061" style="position:absolute;left:11036;top:812;width:603;height:699;visibility:visible;mso-wrap-style:square;v-text-anchor:top" coordsize="95,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747cMA&#10;AADcAAAADwAAAGRycy9kb3ducmV2LnhtbERPTWvCQBC9F/wPywjedGMtotFVRKwVxYNpoT0O2TEJ&#10;ZmdDdo3x37uC0Ns83ufMl60pRUO1KywrGA4iEMSp1QVnCn6+P/sTEM4jaywtk4I7OVguOm9zjLW9&#10;8YmaxGcihLCLUUHufRVL6dKcDLqBrYgDd7a1QR9gnUld4y2Em1K+R9FYGiw4NORY0Tqn9JJcjYJ0&#10;/9fsDttokxw394Iv/mtarn6V6nXb1QyEp9b/i1/unQ7zP0bwfCZcIB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747cMAAADcAAAADwAAAAAAAAAAAAAAAACYAgAAZHJzL2Rv&#10;d25yZXYueG1sUEsFBgAAAAAEAAQA9QAAAIgDAAAAAA==&#10;" path="m65,24r,l67,11,69,r,l65,6r-7,7l58,13,7,67r,l2,74,,78r,6l,89r2,6l7,97r6,5l20,104r,l50,110r,l65,110r11,-2l82,102r7,-7l91,89r2,-7l95,74r,l84,65,74,54,67,41,65,24r,xe" fillcolor="#d20019" stroked="f">
                      <v:path arrowok="t" o:connecttype="custom" o:connectlocs="41275,15240;41275,15240;42545,6985;43815,0;43815,0;41275,3810;36830,8255;36830,8255;4445,42545;4445,42545;1270,46990;0,49530;0,53340;0,56515;1270,60325;4445,61595;8255,64770;12700,66040;12700,66040;31750,69850;31750,69850;41275,69850;48260,68580;52070,64770;56515,60325;57785,56515;59055,52070;60325,46990;60325,46990;53340,41275;46990,34290;42545,26035;41275,15240;41275,15240" o:connectangles="0,0,0,0,0,0,0,0,0,0,0,0,0,0,0,0,0,0,0,0,0,0,0,0,0,0,0,0,0,0,0,0,0,0"/>
                    </v:shape>
                    <v:shape id="Freeform 193" o:spid="_x0000_s1062" style="position:absolute;left:11957;top:1511;width:577;height:800;visibility:visible;mso-wrap-style:square;v-text-anchor:top" coordsize="91,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mTcAA&#10;AADcAAAADwAAAGRycy9kb3ducmV2LnhtbERP32vCMBB+H/g/hBP2NlNFhqtGkcFAH3XS7vFozibY&#10;XGoTbf3vl8HAt/v4ft5qM7hG3KkL1rOC6SQDQVx5bblWcPr+eluACBFZY+OZFDwowGY9ellhrn3P&#10;B7ofYy1SCIccFZgY21zKUBlyGCa+JU7c2XcOY4JdLXWHfQp3jZxl2bt0aDk1GGzp01B1Od6cglia&#10;si+vdLCL9scW+w/LRfZQ6nU8bJcgIg3xKf5373SaP5/D3zPpAr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FkmTcAAAADcAAAADwAAAAAAAAAAAAAAAACYAgAAZHJzL2Rvd25y&#10;ZXYueG1sUEsFBgAAAAAEAAQA9QAAAIUDAAAAAA==&#10;" path="m21,22r,l15,24r-4,7l4,37,2,44,,50r,7l2,65r2,7l4,72,17,96r,l28,109r11,8l49,124r9,2l58,126r4,-2l69,122r6,-11l82,98,84,83r,l91,26r,l91,18r,-7l86,7,84,3,78,,73,,67,3,58,5,21,22xe" fillcolor="#d20019" stroked="f">
                      <v:path arrowok="t" o:connecttype="custom" o:connectlocs="13335,13970;13335,13970;9525,15240;6985,19685;2540,23495;1270,27940;0,31750;0,36195;1270,41275;2540,45720;2540,45720;10795,60960;10795,60960;17780,69215;24765,74295;31115,78740;36830,80010;36830,80010;39370,78740;43815,77470;47625,70485;52070,62230;53340,52705;53340,52705;57785,16510;57785,16510;57785,11430;57785,6985;54610,4445;53340,1905;49530,0;46355,0;42545,1905;36830,3175;13335,13970" o:connectangles="0,0,0,0,0,0,0,0,0,0,0,0,0,0,0,0,0,0,0,0,0,0,0,0,0,0,0,0,0,0,0,0,0,0,0"/>
                    </v:shape>
                    <v:shape id="Freeform 194" o:spid="_x0000_s1063" style="position:absolute;left:10858;top:1485;width:591;height:661;visibility:visible;mso-wrap-style:square;v-text-anchor:top" coordsize="9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7CMQA&#10;AADcAAAADwAAAGRycy9kb3ducmV2LnhtbERPTWvCQBC9F/oflil4002LSomu0koV8WBb9aC3ITtN&#10;FrOzIbua5N+7gtDbPN7nTOetLcWVam8cK3gdJCCIM6cN5woO+2X/HYQPyBpLx6SgIw/z2fPTFFPt&#10;Gv6l6y7kIoawT1FBEUKVSumzgiz6gauII/fnaoshwjqXusYmhttSviXJWFo0HBsKrGhRUHbeXayC&#10;r25xauTn1gy783HVbL+7zf7HKNV7aT8mIAK14V/8cK91nD8cwf2Ze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wjEAAAA3AAAAA8AAAAAAAAAAAAAAAAAmAIAAGRycy9k&#10;b3ducmV2LnhtbFBLBQYAAAAABAAEAPUAAACJAwAAAAA=&#10;" path="m89,76r,l93,69r,-8l93,54r,-6l89,41,84,35,78,28,71,26r,l41,11r,l28,4,15,,4,,,2r,l,2,,7r2,8l7,28r6,13l13,41,41,91r,l45,98r7,4l56,104r5,l67,104r4,-2l76,98r4,-7l89,76xe" fillcolor="#d20019" stroked="f">
                      <v:path arrowok="t" o:connecttype="custom" o:connectlocs="56515,48260;56515,48260;59055,43815;59055,38735;59055,34290;59055,30480;56515,26035;53340,22225;49530,17780;45085,16510;45085,16510;26035,6985;26035,6985;17780,2540;9525,0;2540,0;0,1270;0,1270;0,1270;0,4445;1270,9525;4445,17780;8255,26035;8255,26035;26035,57785;26035,57785;28575,62230;33020,64770;35560,66040;38735,66040;42545,66040;45085,64770;48260,62230;50800,57785;56515,48260" o:connectangles="0,0,0,0,0,0,0,0,0,0,0,0,0,0,0,0,0,0,0,0,0,0,0,0,0,0,0,0,0,0,0,0,0,0,0"/>
                    </v:shape>
                    <v:shape id="Freeform 195" o:spid="_x0000_s1064" style="position:absolute;left:11328;top:1981;width:698;height:495;visibility:visible;mso-wrap-style:square;v-text-anchor:top" coordsize="1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gvMMA&#10;AADcAAAADwAAAGRycy9kb3ducmV2LnhtbERPS2vCQBC+F/wPyxR6qxuLFY2uYgWhh17iC7yN2WmS&#10;Njsbs6Om/75bKHibj+85s0XnanWlNlSeDQz6CSji3NuKCwO77fp5DCoIssXaMxn4oQCLee9hhqn1&#10;N87oupFCxRAOKRooRZpU65CX5DD0fUMcuU/fOpQI20LbFm8x3NX6JUlG2mHFsaHEhlYl5d+bizOQ&#10;HU9neXv9yAaXZNLt6y8Z+4MY8/TYLaeghDq5i//d7zbOH47g75l4gZ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tgvMMAAADcAAAADwAAAAAAAAAAAAAAAACYAgAAZHJzL2Rv&#10;d25yZXYueG1sUEsFBgAAAAAEAAQA9QAAAIgDAAAAAA==&#10;" path="m86,13r,l82,7,73,2,66,,60,,51,,45,2,38,7r-6,6l32,13,19,28r,l10,39,2,52,,61r,8l,69r2,3l6,74r11,2l30,78,45,76r,l90,65r,l97,63r6,-4l107,56r3,-4l110,46r,-5l105,35r-4,-5l86,13xe" fillcolor="#d20019" stroked="f">
                      <v:path arrowok="t" o:connecttype="custom" o:connectlocs="54610,8255;54610,8255;52070,4445;46355,1270;41910,0;38100,0;32385,0;28575,1270;24130,4445;20320,8255;20320,8255;12065,17780;12065,17780;6350,24765;1270,33020;0,38735;0,43815;0,43815;1270,45720;3810,46990;10795,48260;19050,49530;28575,48260;28575,48260;57150,41275;57150,41275;61595,40005;65405,37465;67945,35560;69850,33020;69850,29210;69850,26035;66675,22225;64135,19050;54610,8255" o:connectangles="0,0,0,0,0,0,0,0,0,0,0,0,0,0,0,0,0,0,0,0,0,0,0,0,0,0,0,0,0,0,0,0,0,0,0"/>
                    </v:shape>
                  </v:group>
                </w:pict>
              </mc:Fallback>
            </mc:AlternateContent>
          </w:r>
        </w:p>
      </w:tc>
      <w:tc>
        <w:tcPr>
          <w:tcW w:w="7052" w:type="dxa"/>
          <w:gridSpan w:val="2"/>
          <w:tcBorders>
            <w:bottom w:val="single" w:sz="4" w:space="0" w:color="auto"/>
          </w:tcBorders>
          <w:tcMar>
            <w:left w:w="57" w:type="dxa"/>
            <w:right w:w="57" w:type="dxa"/>
          </w:tcMar>
        </w:tcPr>
        <w:p w:rsidR="00F02D56" w:rsidRPr="006A66F5" w:rsidRDefault="00F02D56" w:rsidP="00F02D56">
          <w:pPr>
            <w:pStyle w:val="Kopfzeile"/>
          </w:pPr>
        </w:p>
      </w:tc>
    </w:tr>
    <w:tr w:rsidR="00F02D56" w:rsidRPr="006A66F5" w:rsidTr="00F02D56">
      <w:trPr>
        <w:trHeight w:hRule="exact" w:val="290"/>
      </w:trPr>
      <w:tc>
        <w:tcPr>
          <w:tcW w:w="2446" w:type="dxa"/>
          <w:vMerge/>
          <w:tcBorders>
            <w:right w:val="single" w:sz="4" w:space="0" w:color="auto"/>
          </w:tcBorders>
        </w:tcPr>
        <w:p w:rsidR="00F02D56" w:rsidRPr="006A66F5" w:rsidRDefault="00F02D56" w:rsidP="00F02D56">
          <w:pPr>
            <w:pStyle w:val="Kopfzeile"/>
          </w:pPr>
        </w:p>
      </w:tc>
      <w:tc>
        <w:tcPr>
          <w:tcW w:w="2091" w:type="dxa"/>
          <w:tcBorders>
            <w:top w:val="single" w:sz="4" w:space="0" w:color="auto"/>
            <w:left w:val="single" w:sz="4" w:space="0" w:color="auto"/>
          </w:tcBorders>
          <w:tcMar>
            <w:left w:w="57" w:type="dxa"/>
            <w:right w:w="57" w:type="dxa"/>
          </w:tcMar>
        </w:tcPr>
        <w:p w:rsidR="00F02D56" w:rsidRPr="006A66F5" w:rsidRDefault="00F02D56" w:rsidP="00802F27">
          <w:pPr>
            <w:pStyle w:val="Kopfzeile"/>
          </w:pPr>
        </w:p>
      </w:tc>
      <w:tc>
        <w:tcPr>
          <w:tcW w:w="4961" w:type="dxa"/>
          <w:tcBorders>
            <w:top w:val="single" w:sz="4" w:space="0" w:color="auto"/>
          </w:tcBorders>
          <w:tcMar>
            <w:left w:w="57" w:type="dxa"/>
            <w:right w:w="57" w:type="dxa"/>
          </w:tcMar>
        </w:tcPr>
        <w:p w:rsidR="00F02D56" w:rsidRPr="006A66F5" w:rsidRDefault="00F02D56" w:rsidP="00F02D56">
          <w:pPr>
            <w:pStyle w:val="Kopfzeile"/>
          </w:pPr>
        </w:p>
      </w:tc>
    </w:tr>
  </w:tbl>
  <w:p w:rsidR="00F02D56" w:rsidRDefault="00EC78FB" w:rsidP="006A16D5">
    <w:pPr>
      <w:pStyle w:val="Kopfzeile"/>
    </w:pPr>
    <w:r>
      <w:t xml:space="preserve">Angular 2 Workshop  - </w:t>
    </w:r>
    <w:r>
      <w:fldChar w:fldCharType="begin"/>
    </w:r>
    <w:r>
      <w:instrText xml:space="preserve"> TIME \@ "dddd, d. MMMM yyyy" </w:instrText>
    </w:r>
    <w:r>
      <w:fldChar w:fldCharType="separate"/>
    </w:r>
    <w:r w:rsidR="00505417">
      <w:rPr>
        <w:noProof/>
      </w:rPr>
      <w:t>Freitag, 11. November 2016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962165C"/>
    <w:lvl w:ilvl="0">
      <w:start w:val="1"/>
      <w:numFmt w:val="decimal"/>
      <w:lvlText w:val="%1."/>
      <w:lvlJc w:val="left"/>
      <w:pPr>
        <w:tabs>
          <w:tab w:val="num" w:pos="1492"/>
        </w:tabs>
        <w:ind w:left="1492" w:hanging="360"/>
      </w:pPr>
    </w:lvl>
  </w:abstractNum>
  <w:abstractNum w:abstractNumId="1">
    <w:nsid w:val="FFFFFF7D"/>
    <w:multiLevelType w:val="singleLevel"/>
    <w:tmpl w:val="C37857D2"/>
    <w:lvl w:ilvl="0">
      <w:start w:val="1"/>
      <w:numFmt w:val="decimal"/>
      <w:lvlText w:val="%1."/>
      <w:lvlJc w:val="left"/>
      <w:pPr>
        <w:tabs>
          <w:tab w:val="num" w:pos="1209"/>
        </w:tabs>
        <w:ind w:left="1209" w:hanging="360"/>
      </w:pPr>
    </w:lvl>
  </w:abstractNum>
  <w:abstractNum w:abstractNumId="2">
    <w:nsid w:val="FFFFFF7E"/>
    <w:multiLevelType w:val="singleLevel"/>
    <w:tmpl w:val="836C3EE2"/>
    <w:lvl w:ilvl="0">
      <w:start w:val="1"/>
      <w:numFmt w:val="decimal"/>
      <w:lvlText w:val="%1."/>
      <w:lvlJc w:val="left"/>
      <w:pPr>
        <w:tabs>
          <w:tab w:val="num" w:pos="926"/>
        </w:tabs>
        <w:ind w:left="926" w:hanging="360"/>
      </w:pPr>
    </w:lvl>
  </w:abstractNum>
  <w:abstractNum w:abstractNumId="3">
    <w:nsid w:val="FFFFFF7F"/>
    <w:multiLevelType w:val="singleLevel"/>
    <w:tmpl w:val="1DA0CC92"/>
    <w:lvl w:ilvl="0">
      <w:start w:val="1"/>
      <w:numFmt w:val="decimal"/>
      <w:lvlText w:val="%1."/>
      <w:lvlJc w:val="left"/>
      <w:pPr>
        <w:tabs>
          <w:tab w:val="num" w:pos="643"/>
        </w:tabs>
        <w:ind w:left="643" w:hanging="360"/>
      </w:pPr>
    </w:lvl>
  </w:abstractNum>
  <w:abstractNum w:abstractNumId="4">
    <w:nsid w:val="FFFFFF80"/>
    <w:multiLevelType w:val="singleLevel"/>
    <w:tmpl w:val="8F1802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23898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076D348"/>
    <w:lvl w:ilvl="0">
      <w:start w:val="1"/>
      <w:numFmt w:val="bullet"/>
      <w:lvlText w:val=""/>
      <w:lvlJc w:val="left"/>
      <w:pPr>
        <w:tabs>
          <w:tab w:val="num" w:pos="926"/>
        </w:tabs>
        <w:ind w:left="926" w:hanging="360"/>
      </w:pPr>
      <w:rPr>
        <w:rFonts w:ascii="Symbol" w:hAnsi="Symbol" w:hint="default"/>
      </w:rPr>
    </w:lvl>
  </w:abstractNum>
  <w:abstractNum w:abstractNumId="7">
    <w:nsid w:val="FFFFFF88"/>
    <w:multiLevelType w:val="singleLevel"/>
    <w:tmpl w:val="F680182E"/>
    <w:lvl w:ilvl="0">
      <w:start w:val="1"/>
      <w:numFmt w:val="decimal"/>
      <w:lvlText w:val="%1."/>
      <w:lvlJc w:val="left"/>
      <w:pPr>
        <w:tabs>
          <w:tab w:val="num" w:pos="360"/>
        </w:tabs>
        <w:ind w:left="360" w:hanging="360"/>
      </w:pPr>
    </w:lvl>
  </w:abstractNum>
  <w:abstractNum w:abstractNumId="8">
    <w:nsid w:val="FFFFFF89"/>
    <w:multiLevelType w:val="singleLevel"/>
    <w:tmpl w:val="D79C132A"/>
    <w:lvl w:ilvl="0">
      <w:start w:val="1"/>
      <w:numFmt w:val="bullet"/>
      <w:lvlText w:val=""/>
      <w:lvlJc w:val="left"/>
      <w:pPr>
        <w:tabs>
          <w:tab w:val="num" w:pos="360"/>
        </w:tabs>
        <w:ind w:left="360" w:hanging="360"/>
      </w:pPr>
      <w:rPr>
        <w:rFonts w:ascii="Symbol" w:hAnsi="Symbol" w:hint="default"/>
      </w:rPr>
    </w:lvl>
  </w:abstractNum>
  <w:abstractNum w:abstractNumId="9">
    <w:nsid w:val="1BD20759"/>
    <w:multiLevelType w:val="multilevel"/>
    <w:tmpl w:val="3E4EC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413EF"/>
    <w:multiLevelType w:val="multilevel"/>
    <w:tmpl w:val="F54615A4"/>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1">
    <w:nsid w:val="3B334EBF"/>
    <w:multiLevelType w:val="hybridMultilevel"/>
    <w:tmpl w:val="50F63EC0"/>
    <w:lvl w:ilvl="0" w:tplc="BEFA0468">
      <w:start w:val="1"/>
      <w:numFmt w:val="bullet"/>
      <w:pStyle w:val="AuflistungEbene2"/>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42575A8"/>
    <w:multiLevelType w:val="hybridMultilevel"/>
    <w:tmpl w:val="390C0B1A"/>
    <w:lvl w:ilvl="0" w:tplc="C74C30E6">
      <w:start w:val="1"/>
      <w:numFmt w:val="bullet"/>
      <w:lvlText w:val=""/>
      <w:lvlJc w:val="left"/>
      <w:pPr>
        <w:ind w:left="360" w:hanging="360"/>
      </w:pPr>
      <w:rPr>
        <w:rFonts w:ascii="Wingdings" w:hAnsi="Wingdings" w:hint="default"/>
        <w:color w:val="CC000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C650DE0"/>
    <w:multiLevelType w:val="hybridMultilevel"/>
    <w:tmpl w:val="3948D534"/>
    <w:lvl w:ilvl="0" w:tplc="40FA2E22">
      <w:start w:val="1"/>
      <w:numFmt w:val="bullet"/>
      <w:pStyle w:val="AuflistungEbene1"/>
      <w:lvlText w:val=""/>
      <w:lvlJc w:val="left"/>
      <w:pPr>
        <w:ind w:left="360" w:hanging="360"/>
      </w:pPr>
      <w:rPr>
        <w:rFonts w:ascii="Wingdings" w:hAnsi="Wingdings" w:hint="default"/>
        <w:color w:val="C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81273D4"/>
    <w:multiLevelType w:val="multilevel"/>
    <w:tmpl w:val="1ACC54F0"/>
    <w:lvl w:ilvl="0">
      <w:start w:val="1"/>
      <w:numFmt w:val="none"/>
      <w:pStyle w:val="Tobedone"/>
      <w:suff w:val="space"/>
      <w:lvlText w:val="To do: "/>
      <w:lvlJc w:val="left"/>
      <w:pPr>
        <w:ind w:left="0" w:firstLine="2268"/>
      </w:pPr>
      <w:rPr>
        <w:rFonts w:hint="default"/>
        <w:color w:val="FF0000"/>
      </w:rPr>
    </w:lvl>
    <w:lvl w:ilvl="1">
      <w:start w:val="1"/>
      <w:numFmt w:val="lowerLetter"/>
      <w:lvlText w:val="%2)"/>
      <w:lvlJc w:val="left"/>
      <w:pPr>
        <w:tabs>
          <w:tab w:val="num" w:pos="2988"/>
        </w:tabs>
        <w:ind w:left="2988" w:hanging="360"/>
      </w:pPr>
      <w:rPr>
        <w:rFonts w:hint="default"/>
      </w:rPr>
    </w:lvl>
    <w:lvl w:ilvl="2">
      <w:start w:val="1"/>
      <w:numFmt w:val="lowerRoman"/>
      <w:lvlText w:val="%3)"/>
      <w:lvlJc w:val="left"/>
      <w:pPr>
        <w:tabs>
          <w:tab w:val="num" w:pos="3348"/>
        </w:tabs>
        <w:ind w:left="3348" w:hanging="360"/>
      </w:pPr>
      <w:rPr>
        <w:rFonts w:hint="default"/>
      </w:rPr>
    </w:lvl>
    <w:lvl w:ilvl="3">
      <w:start w:val="1"/>
      <w:numFmt w:val="decimal"/>
      <w:lvlText w:val="(%4)"/>
      <w:lvlJc w:val="left"/>
      <w:pPr>
        <w:tabs>
          <w:tab w:val="num" w:pos="3708"/>
        </w:tabs>
        <w:ind w:left="3708" w:hanging="360"/>
      </w:pPr>
      <w:rPr>
        <w:rFonts w:hint="default"/>
      </w:rPr>
    </w:lvl>
    <w:lvl w:ilvl="4">
      <w:start w:val="1"/>
      <w:numFmt w:val="lowerLetter"/>
      <w:lvlText w:val="(%5)"/>
      <w:lvlJc w:val="left"/>
      <w:pPr>
        <w:tabs>
          <w:tab w:val="num" w:pos="4068"/>
        </w:tabs>
        <w:ind w:left="4068" w:hanging="360"/>
      </w:pPr>
      <w:rPr>
        <w:rFonts w:hint="default"/>
      </w:rPr>
    </w:lvl>
    <w:lvl w:ilvl="5">
      <w:start w:val="1"/>
      <w:numFmt w:val="lowerRoman"/>
      <w:lvlText w:val="(%6)"/>
      <w:lvlJc w:val="left"/>
      <w:pPr>
        <w:tabs>
          <w:tab w:val="num" w:pos="4428"/>
        </w:tabs>
        <w:ind w:left="4428" w:hanging="360"/>
      </w:pPr>
      <w:rPr>
        <w:rFonts w:hint="default"/>
      </w:rPr>
    </w:lvl>
    <w:lvl w:ilvl="6">
      <w:start w:val="1"/>
      <w:numFmt w:val="decimal"/>
      <w:lvlText w:val="%7."/>
      <w:lvlJc w:val="left"/>
      <w:pPr>
        <w:tabs>
          <w:tab w:val="num" w:pos="4788"/>
        </w:tabs>
        <w:ind w:left="4788" w:hanging="360"/>
      </w:pPr>
      <w:rPr>
        <w:rFonts w:hint="default"/>
      </w:rPr>
    </w:lvl>
    <w:lvl w:ilvl="7">
      <w:start w:val="1"/>
      <w:numFmt w:val="lowerLetter"/>
      <w:lvlText w:val="%8."/>
      <w:lvlJc w:val="left"/>
      <w:pPr>
        <w:tabs>
          <w:tab w:val="num" w:pos="5148"/>
        </w:tabs>
        <w:ind w:left="5148" w:hanging="360"/>
      </w:pPr>
      <w:rPr>
        <w:rFonts w:hint="default"/>
      </w:rPr>
    </w:lvl>
    <w:lvl w:ilvl="8">
      <w:start w:val="1"/>
      <w:numFmt w:val="lowerRoman"/>
      <w:lvlText w:val="%9."/>
      <w:lvlJc w:val="left"/>
      <w:pPr>
        <w:tabs>
          <w:tab w:val="num" w:pos="5508"/>
        </w:tabs>
        <w:ind w:left="5508" w:hanging="360"/>
      </w:pPr>
      <w:rPr>
        <w:rFonts w:hint="default"/>
      </w:rPr>
    </w:lvl>
  </w:abstractNum>
  <w:abstractNum w:abstractNumId="15">
    <w:nsid w:val="5B8547AF"/>
    <w:multiLevelType w:val="hybridMultilevel"/>
    <w:tmpl w:val="6A9AFE64"/>
    <w:lvl w:ilvl="0" w:tplc="10A0077E">
      <w:start w:val="1"/>
      <w:numFmt w:val="ordinal"/>
      <w:pStyle w:val="Aufzhlung"/>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6AA50333"/>
    <w:multiLevelType w:val="hybridMultilevel"/>
    <w:tmpl w:val="0D1671CC"/>
    <w:lvl w:ilvl="0" w:tplc="FFD2E014">
      <w:start w:val="1"/>
      <w:numFmt w:val="bullet"/>
      <w:lvlText w:val=""/>
      <w:lvlJc w:val="left"/>
      <w:pPr>
        <w:ind w:left="6262" w:hanging="360"/>
      </w:pPr>
      <w:rPr>
        <w:rFonts w:ascii="Wingdings" w:hAnsi="Wingdings" w:hint="default"/>
      </w:rPr>
    </w:lvl>
    <w:lvl w:ilvl="1" w:tplc="04070003">
      <w:start w:val="1"/>
      <w:numFmt w:val="bullet"/>
      <w:lvlText w:val="o"/>
      <w:lvlJc w:val="left"/>
      <w:pPr>
        <w:ind w:left="6982" w:hanging="360"/>
      </w:pPr>
      <w:rPr>
        <w:rFonts w:ascii="Courier New" w:hAnsi="Courier New" w:cs="Courier New" w:hint="default"/>
      </w:rPr>
    </w:lvl>
    <w:lvl w:ilvl="2" w:tplc="04070005">
      <w:start w:val="1"/>
      <w:numFmt w:val="bullet"/>
      <w:lvlText w:val=""/>
      <w:lvlJc w:val="left"/>
      <w:pPr>
        <w:ind w:left="7702" w:hanging="360"/>
      </w:pPr>
      <w:rPr>
        <w:rFonts w:ascii="Wingdings" w:hAnsi="Wingdings" w:hint="default"/>
      </w:rPr>
    </w:lvl>
    <w:lvl w:ilvl="3" w:tplc="04070001" w:tentative="1">
      <w:start w:val="1"/>
      <w:numFmt w:val="bullet"/>
      <w:lvlText w:val=""/>
      <w:lvlJc w:val="left"/>
      <w:pPr>
        <w:ind w:left="8422" w:hanging="360"/>
      </w:pPr>
      <w:rPr>
        <w:rFonts w:ascii="Symbol" w:hAnsi="Symbol" w:hint="default"/>
      </w:rPr>
    </w:lvl>
    <w:lvl w:ilvl="4" w:tplc="04070003" w:tentative="1">
      <w:start w:val="1"/>
      <w:numFmt w:val="bullet"/>
      <w:lvlText w:val="o"/>
      <w:lvlJc w:val="left"/>
      <w:pPr>
        <w:ind w:left="9142" w:hanging="360"/>
      </w:pPr>
      <w:rPr>
        <w:rFonts w:ascii="Courier New" w:hAnsi="Courier New" w:cs="Courier New" w:hint="default"/>
      </w:rPr>
    </w:lvl>
    <w:lvl w:ilvl="5" w:tplc="04070005" w:tentative="1">
      <w:start w:val="1"/>
      <w:numFmt w:val="bullet"/>
      <w:lvlText w:val=""/>
      <w:lvlJc w:val="left"/>
      <w:pPr>
        <w:ind w:left="9862" w:hanging="360"/>
      </w:pPr>
      <w:rPr>
        <w:rFonts w:ascii="Wingdings" w:hAnsi="Wingdings" w:hint="default"/>
      </w:rPr>
    </w:lvl>
    <w:lvl w:ilvl="6" w:tplc="04070001" w:tentative="1">
      <w:start w:val="1"/>
      <w:numFmt w:val="bullet"/>
      <w:lvlText w:val=""/>
      <w:lvlJc w:val="left"/>
      <w:pPr>
        <w:ind w:left="10582" w:hanging="360"/>
      </w:pPr>
      <w:rPr>
        <w:rFonts w:ascii="Symbol" w:hAnsi="Symbol" w:hint="default"/>
      </w:rPr>
    </w:lvl>
    <w:lvl w:ilvl="7" w:tplc="04070003" w:tentative="1">
      <w:start w:val="1"/>
      <w:numFmt w:val="bullet"/>
      <w:lvlText w:val="o"/>
      <w:lvlJc w:val="left"/>
      <w:pPr>
        <w:ind w:left="11302" w:hanging="360"/>
      </w:pPr>
      <w:rPr>
        <w:rFonts w:ascii="Courier New" w:hAnsi="Courier New" w:cs="Courier New" w:hint="default"/>
      </w:rPr>
    </w:lvl>
    <w:lvl w:ilvl="8" w:tplc="04070005" w:tentative="1">
      <w:start w:val="1"/>
      <w:numFmt w:val="bullet"/>
      <w:lvlText w:val=""/>
      <w:lvlJc w:val="left"/>
      <w:pPr>
        <w:ind w:left="12022" w:hanging="360"/>
      </w:pPr>
      <w:rPr>
        <w:rFonts w:ascii="Wingdings" w:hAnsi="Wingdings" w:hint="default"/>
      </w:rPr>
    </w:lvl>
  </w:abstractNum>
  <w:abstractNum w:abstractNumId="17">
    <w:nsid w:val="7F1A6F63"/>
    <w:multiLevelType w:val="hybridMultilevel"/>
    <w:tmpl w:val="9E8866B8"/>
    <w:lvl w:ilvl="0" w:tplc="F82A16EA">
      <w:start w:val="1"/>
      <w:numFmt w:val="bullet"/>
      <w:pStyle w:val="TabelleAuflist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10"/>
  </w:num>
  <w:num w:numId="4">
    <w:abstractNumId w:val="17"/>
  </w:num>
  <w:num w:numId="5">
    <w:abstractNumId w:val="12"/>
  </w:num>
  <w:num w:numId="6">
    <w:abstractNumId w:val="11"/>
  </w:num>
  <w:num w:numId="7">
    <w:abstractNumId w:val="8"/>
  </w:num>
  <w:num w:numId="8">
    <w:abstractNumId w:val="6"/>
  </w:num>
  <w:num w:numId="9">
    <w:abstractNumId w:val="5"/>
  </w:num>
  <w:num w:numId="10">
    <w:abstractNumId w:val="4"/>
  </w:num>
  <w:num w:numId="11">
    <w:abstractNumId w:val="7"/>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5"/>
  </w:num>
  <w:num w:numId="19">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stylePaneSortMethod w:val="0000"/>
  <w:documentProtection w:formatting="1" w:enforcement="1"/>
  <w:styleLockTheme/>
  <w:defaultTabStop w:val="709"/>
  <w:hyphenationZone w:val="425"/>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82B"/>
    <w:rsid w:val="000005D9"/>
    <w:rsid w:val="00005459"/>
    <w:rsid w:val="00010165"/>
    <w:rsid w:val="00013D23"/>
    <w:rsid w:val="000339AD"/>
    <w:rsid w:val="000357C9"/>
    <w:rsid w:val="000403F2"/>
    <w:rsid w:val="00042F85"/>
    <w:rsid w:val="0004627D"/>
    <w:rsid w:val="00053ED1"/>
    <w:rsid w:val="00060BBD"/>
    <w:rsid w:val="00061C9B"/>
    <w:rsid w:val="00061EBA"/>
    <w:rsid w:val="0006514F"/>
    <w:rsid w:val="0007036C"/>
    <w:rsid w:val="00073BE9"/>
    <w:rsid w:val="00080124"/>
    <w:rsid w:val="000B0531"/>
    <w:rsid w:val="000D0B26"/>
    <w:rsid w:val="000D7315"/>
    <w:rsid w:val="000F2C25"/>
    <w:rsid w:val="00100ACF"/>
    <w:rsid w:val="0010751F"/>
    <w:rsid w:val="00111B14"/>
    <w:rsid w:val="00115DA9"/>
    <w:rsid w:val="0011692F"/>
    <w:rsid w:val="0012174A"/>
    <w:rsid w:val="00134DAE"/>
    <w:rsid w:val="00142EC8"/>
    <w:rsid w:val="0014393B"/>
    <w:rsid w:val="00143A1F"/>
    <w:rsid w:val="00146F55"/>
    <w:rsid w:val="00164AF2"/>
    <w:rsid w:val="00172148"/>
    <w:rsid w:val="0018442C"/>
    <w:rsid w:val="00184C70"/>
    <w:rsid w:val="00194C07"/>
    <w:rsid w:val="001974F0"/>
    <w:rsid w:val="001A6AF4"/>
    <w:rsid w:val="001B69E7"/>
    <w:rsid w:val="001C7E29"/>
    <w:rsid w:val="001F3747"/>
    <w:rsid w:val="00203CFB"/>
    <w:rsid w:val="00214D6D"/>
    <w:rsid w:val="00216DB6"/>
    <w:rsid w:val="002226FD"/>
    <w:rsid w:val="00227999"/>
    <w:rsid w:val="002328D0"/>
    <w:rsid w:val="00236AF7"/>
    <w:rsid w:val="0023779D"/>
    <w:rsid w:val="00253F21"/>
    <w:rsid w:val="00254D07"/>
    <w:rsid w:val="00255F8A"/>
    <w:rsid w:val="00261CAE"/>
    <w:rsid w:val="00262480"/>
    <w:rsid w:val="00263AAA"/>
    <w:rsid w:val="002648E9"/>
    <w:rsid w:val="00266950"/>
    <w:rsid w:val="002742AE"/>
    <w:rsid w:val="002751C0"/>
    <w:rsid w:val="00280B51"/>
    <w:rsid w:val="0028338C"/>
    <w:rsid w:val="002A3040"/>
    <w:rsid w:val="002C253E"/>
    <w:rsid w:val="002C4449"/>
    <w:rsid w:val="002C62A9"/>
    <w:rsid w:val="002C63C1"/>
    <w:rsid w:val="002C7172"/>
    <w:rsid w:val="002E312D"/>
    <w:rsid w:val="002F1968"/>
    <w:rsid w:val="002F377B"/>
    <w:rsid w:val="002F3C0C"/>
    <w:rsid w:val="002F4110"/>
    <w:rsid w:val="002F6E54"/>
    <w:rsid w:val="003114FC"/>
    <w:rsid w:val="00324EB7"/>
    <w:rsid w:val="00336C97"/>
    <w:rsid w:val="00352A27"/>
    <w:rsid w:val="00356204"/>
    <w:rsid w:val="00371607"/>
    <w:rsid w:val="0037241C"/>
    <w:rsid w:val="00381EF3"/>
    <w:rsid w:val="00385E36"/>
    <w:rsid w:val="003A2863"/>
    <w:rsid w:val="003A551E"/>
    <w:rsid w:val="003A7F67"/>
    <w:rsid w:val="003B210A"/>
    <w:rsid w:val="003B5B05"/>
    <w:rsid w:val="003C2507"/>
    <w:rsid w:val="003C59E8"/>
    <w:rsid w:val="003E7F35"/>
    <w:rsid w:val="003F4798"/>
    <w:rsid w:val="003F4C27"/>
    <w:rsid w:val="0041182B"/>
    <w:rsid w:val="00411C64"/>
    <w:rsid w:val="00415197"/>
    <w:rsid w:val="00417582"/>
    <w:rsid w:val="00417C86"/>
    <w:rsid w:val="00420CBD"/>
    <w:rsid w:val="004300F8"/>
    <w:rsid w:val="0043282A"/>
    <w:rsid w:val="0043713C"/>
    <w:rsid w:val="004459F9"/>
    <w:rsid w:val="004463DA"/>
    <w:rsid w:val="00447EE0"/>
    <w:rsid w:val="0045054F"/>
    <w:rsid w:val="00457A4F"/>
    <w:rsid w:val="00461A1B"/>
    <w:rsid w:val="004730C3"/>
    <w:rsid w:val="00482548"/>
    <w:rsid w:val="00483468"/>
    <w:rsid w:val="00491F8B"/>
    <w:rsid w:val="004A24D1"/>
    <w:rsid w:val="004C19C2"/>
    <w:rsid w:val="004C1C5B"/>
    <w:rsid w:val="004C2939"/>
    <w:rsid w:val="004C3CF4"/>
    <w:rsid w:val="004E1B17"/>
    <w:rsid w:val="004F305F"/>
    <w:rsid w:val="004F4F7E"/>
    <w:rsid w:val="00505417"/>
    <w:rsid w:val="00510F2E"/>
    <w:rsid w:val="0052188E"/>
    <w:rsid w:val="0052399A"/>
    <w:rsid w:val="005276D6"/>
    <w:rsid w:val="0053061F"/>
    <w:rsid w:val="00535ECF"/>
    <w:rsid w:val="005446A6"/>
    <w:rsid w:val="00571955"/>
    <w:rsid w:val="005768A2"/>
    <w:rsid w:val="00586678"/>
    <w:rsid w:val="0059310F"/>
    <w:rsid w:val="005A42F6"/>
    <w:rsid w:val="005C220A"/>
    <w:rsid w:val="005C4B9A"/>
    <w:rsid w:val="005E1BA9"/>
    <w:rsid w:val="00604A37"/>
    <w:rsid w:val="0061018D"/>
    <w:rsid w:val="00611592"/>
    <w:rsid w:val="00633B11"/>
    <w:rsid w:val="00633F96"/>
    <w:rsid w:val="00641A30"/>
    <w:rsid w:val="00654E81"/>
    <w:rsid w:val="00655171"/>
    <w:rsid w:val="0065562E"/>
    <w:rsid w:val="00671B0F"/>
    <w:rsid w:val="00687048"/>
    <w:rsid w:val="00691465"/>
    <w:rsid w:val="006A16D5"/>
    <w:rsid w:val="006A58B1"/>
    <w:rsid w:val="006A66F5"/>
    <w:rsid w:val="006B1793"/>
    <w:rsid w:val="006C17E1"/>
    <w:rsid w:val="006D6B23"/>
    <w:rsid w:val="006F043A"/>
    <w:rsid w:val="006F1276"/>
    <w:rsid w:val="00730454"/>
    <w:rsid w:val="0073087E"/>
    <w:rsid w:val="00745725"/>
    <w:rsid w:val="00746075"/>
    <w:rsid w:val="00746D08"/>
    <w:rsid w:val="00756171"/>
    <w:rsid w:val="00770035"/>
    <w:rsid w:val="007822CE"/>
    <w:rsid w:val="00783D51"/>
    <w:rsid w:val="007A58BC"/>
    <w:rsid w:val="007A7FD9"/>
    <w:rsid w:val="007B312C"/>
    <w:rsid w:val="007B3145"/>
    <w:rsid w:val="007D7BD7"/>
    <w:rsid w:val="007F7F1D"/>
    <w:rsid w:val="00802F27"/>
    <w:rsid w:val="008158FF"/>
    <w:rsid w:val="00816C4E"/>
    <w:rsid w:val="008348B8"/>
    <w:rsid w:val="00850BE5"/>
    <w:rsid w:val="00861FD7"/>
    <w:rsid w:val="00863198"/>
    <w:rsid w:val="00876D62"/>
    <w:rsid w:val="00882272"/>
    <w:rsid w:val="00893110"/>
    <w:rsid w:val="008A0D48"/>
    <w:rsid w:val="008A386A"/>
    <w:rsid w:val="008B01E5"/>
    <w:rsid w:val="008B01EE"/>
    <w:rsid w:val="008B790D"/>
    <w:rsid w:val="008C6980"/>
    <w:rsid w:val="008D0ADE"/>
    <w:rsid w:val="008D34BC"/>
    <w:rsid w:val="008E4444"/>
    <w:rsid w:val="008E59CB"/>
    <w:rsid w:val="009116AC"/>
    <w:rsid w:val="00913FB3"/>
    <w:rsid w:val="0093310D"/>
    <w:rsid w:val="00943043"/>
    <w:rsid w:val="00943F03"/>
    <w:rsid w:val="0094492D"/>
    <w:rsid w:val="009466D2"/>
    <w:rsid w:val="009479D1"/>
    <w:rsid w:val="00951BB1"/>
    <w:rsid w:val="00952415"/>
    <w:rsid w:val="009625F8"/>
    <w:rsid w:val="00985052"/>
    <w:rsid w:val="009A7BC8"/>
    <w:rsid w:val="009C636E"/>
    <w:rsid w:val="009E47F0"/>
    <w:rsid w:val="009E4D4B"/>
    <w:rsid w:val="009E6E80"/>
    <w:rsid w:val="009F0918"/>
    <w:rsid w:val="00A06E25"/>
    <w:rsid w:val="00A1259B"/>
    <w:rsid w:val="00A2164C"/>
    <w:rsid w:val="00A27B21"/>
    <w:rsid w:val="00A33A4B"/>
    <w:rsid w:val="00A36C2B"/>
    <w:rsid w:val="00A54171"/>
    <w:rsid w:val="00A604BC"/>
    <w:rsid w:val="00A61A98"/>
    <w:rsid w:val="00A71C28"/>
    <w:rsid w:val="00A8644F"/>
    <w:rsid w:val="00A90E3C"/>
    <w:rsid w:val="00A921C5"/>
    <w:rsid w:val="00A92E16"/>
    <w:rsid w:val="00A938B5"/>
    <w:rsid w:val="00AA3A0F"/>
    <w:rsid w:val="00AB6E3A"/>
    <w:rsid w:val="00AC0D49"/>
    <w:rsid w:val="00AC1EAD"/>
    <w:rsid w:val="00AC3861"/>
    <w:rsid w:val="00AE4EEF"/>
    <w:rsid w:val="00AF04E0"/>
    <w:rsid w:val="00B02A6C"/>
    <w:rsid w:val="00B0417D"/>
    <w:rsid w:val="00B06C0B"/>
    <w:rsid w:val="00B10D39"/>
    <w:rsid w:val="00B13869"/>
    <w:rsid w:val="00B150A5"/>
    <w:rsid w:val="00B16432"/>
    <w:rsid w:val="00B44E54"/>
    <w:rsid w:val="00B478AB"/>
    <w:rsid w:val="00B5395E"/>
    <w:rsid w:val="00B56506"/>
    <w:rsid w:val="00B60E46"/>
    <w:rsid w:val="00B660F5"/>
    <w:rsid w:val="00B66486"/>
    <w:rsid w:val="00B80528"/>
    <w:rsid w:val="00B80627"/>
    <w:rsid w:val="00B82B84"/>
    <w:rsid w:val="00B84D25"/>
    <w:rsid w:val="00B93AA9"/>
    <w:rsid w:val="00BD37DD"/>
    <w:rsid w:val="00BE2CBB"/>
    <w:rsid w:val="00BE6AC0"/>
    <w:rsid w:val="00BF1C92"/>
    <w:rsid w:val="00BF245C"/>
    <w:rsid w:val="00BF4AFA"/>
    <w:rsid w:val="00C018B4"/>
    <w:rsid w:val="00C05780"/>
    <w:rsid w:val="00C11A10"/>
    <w:rsid w:val="00C12F86"/>
    <w:rsid w:val="00C2149D"/>
    <w:rsid w:val="00C42618"/>
    <w:rsid w:val="00C43CDC"/>
    <w:rsid w:val="00C504E9"/>
    <w:rsid w:val="00C520D0"/>
    <w:rsid w:val="00C57199"/>
    <w:rsid w:val="00C6436F"/>
    <w:rsid w:val="00C65878"/>
    <w:rsid w:val="00C66D75"/>
    <w:rsid w:val="00C70CB5"/>
    <w:rsid w:val="00C71E39"/>
    <w:rsid w:val="00C750E9"/>
    <w:rsid w:val="00C76A3F"/>
    <w:rsid w:val="00C77738"/>
    <w:rsid w:val="00C82D59"/>
    <w:rsid w:val="00C86615"/>
    <w:rsid w:val="00CA285A"/>
    <w:rsid w:val="00CA3B73"/>
    <w:rsid w:val="00CA5CD9"/>
    <w:rsid w:val="00CC4808"/>
    <w:rsid w:val="00CD1C82"/>
    <w:rsid w:val="00CD2163"/>
    <w:rsid w:val="00CD403D"/>
    <w:rsid w:val="00CD6798"/>
    <w:rsid w:val="00CE36EF"/>
    <w:rsid w:val="00CE7122"/>
    <w:rsid w:val="00CF0882"/>
    <w:rsid w:val="00CF2D2E"/>
    <w:rsid w:val="00CF7631"/>
    <w:rsid w:val="00D023BD"/>
    <w:rsid w:val="00D04619"/>
    <w:rsid w:val="00D203EC"/>
    <w:rsid w:val="00D231F1"/>
    <w:rsid w:val="00D27882"/>
    <w:rsid w:val="00D33EC8"/>
    <w:rsid w:val="00D40862"/>
    <w:rsid w:val="00D45861"/>
    <w:rsid w:val="00D516B4"/>
    <w:rsid w:val="00D71A05"/>
    <w:rsid w:val="00D71E33"/>
    <w:rsid w:val="00D904DD"/>
    <w:rsid w:val="00D95E7E"/>
    <w:rsid w:val="00D97C5D"/>
    <w:rsid w:val="00DA0364"/>
    <w:rsid w:val="00DA1824"/>
    <w:rsid w:val="00DC3056"/>
    <w:rsid w:val="00DC4A33"/>
    <w:rsid w:val="00DD24F9"/>
    <w:rsid w:val="00DE67CA"/>
    <w:rsid w:val="00DF3D4F"/>
    <w:rsid w:val="00E03420"/>
    <w:rsid w:val="00E12B76"/>
    <w:rsid w:val="00E17C02"/>
    <w:rsid w:val="00E2286C"/>
    <w:rsid w:val="00E27936"/>
    <w:rsid w:val="00E32B02"/>
    <w:rsid w:val="00E33B54"/>
    <w:rsid w:val="00E414DC"/>
    <w:rsid w:val="00E4231F"/>
    <w:rsid w:val="00E5216D"/>
    <w:rsid w:val="00E53E9C"/>
    <w:rsid w:val="00E612BB"/>
    <w:rsid w:val="00E64DC8"/>
    <w:rsid w:val="00E75093"/>
    <w:rsid w:val="00E808D3"/>
    <w:rsid w:val="00E91B92"/>
    <w:rsid w:val="00EA0697"/>
    <w:rsid w:val="00EA4133"/>
    <w:rsid w:val="00EB1647"/>
    <w:rsid w:val="00EB741F"/>
    <w:rsid w:val="00EC3615"/>
    <w:rsid w:val="00EC48D1"/>
    <w:rsid w:val="00EC78FB"/>
    <w:rsid w:val="00EF665D"/>
    <w:rsid w:val="00F02D56"/>
    <w:rsid w:val="00F20B98"/>
    <w:rsid w:val="00F261A0"/>
    <w:rsid w:val="00F32486"/>
    <w:rsid w:val="00F41BA9"/>
    <w:rsid w:val="00F433CC"/>
    <w:rsid w:val="00F61C40"/>
    <w:rsid w:val="00F65221"/>
    <w:rsid w:val="00F65626"/>
    <w:rsid w:val="00F738CD"/>
    <w:rsid w:val="00F8145C"/>
    <w:rsid w:val="00F90F35"/>
    <w:rsid w:val="00F93096"/>
    <w:rsid w:val="00FA31C0"/>
    <w:rsid w:val="00FC1D6B"/>
    <w:rsid w:val="00FC4905"/>
    <w:rsid w:val="00FE2F87"/>
    <w:rsid w:val="00FE3C1C"/>
    <w:rsid w:val="00FE6E4A"/>
    <w:rsid w:val="00FF0922"/>
    <w:rsid w:val="00FF3A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1E8D43-60D0-4A47-B20C-DB000F3D8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sz w:val="21"/>
        <w:szCs w:val="21"/>
        <w:lang w:val="de-DE" w:eastAsia="de-DE"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Fließtext"/>
    <w:semiHidden/>
    <w:rsid w:val="00C86615"/>
    <w:pPr>
      <w:spacing w:before="80" w:after="80"/>
    </w:pPr>
  </w:style>
  <w:style w:type="paragraph" w:styleId="berschrift1">
    <w:name w:val="heading 1"/>
    <w:next w:val="Standard"/>
    <w:link w:val="berschrift1Zchn"/>
    <w:qFormat/>
    <w:rsid w:val="004A24D1"/>
    <w:pPr>
      <w:keepNext/>
      <w:numPr>
        <w:numId w:val="3"/>
      </w:numPr>
      <w:tabs>
        <w:tab w:val="clear" w:pos="360"/>
        <w:tab w:val="left" w:pos="907"/>
      </w:tabs>
      <w:spacing w:before="600" w:after="240"/>
      <w:ind w:left="907" w:hanging="907"/>
      <w:outlineLvl w:val="0"/>
    </w:pPr>
    <w:rPr>
      <w:rFonts w:eastAsia="Times New Roman"/>
      <w:color w:val="CC0000"/>
      <w:sz w:val="32"/>
      <w:szCs w:val="32"/>
    </w:rPr>
  </w:style>
  <w:style w:type="paragraph" w:styleId="berschrift2">
    <w:name w:val="heading 2"/>
    <w:basedOn w:val="berschrift1"/>
    <w:next w:val="Standard"/>
    <w:link w:val="berschrift2Zchn"/>
    <w:qFormat/>
    <w:rsid w:val="004C19C2"/>
    <w:pPr>
      <w:numPr>
        <w:ilvl w:val="1"/>
      </w:numPr>
      <w:tabs>
        <w:tab w:val="clear" w:pos="0"/>
      </w:tabs>
      <w:spacing w:before="360"/>
      <w:ind w:left="907" w:hanging="907"/>
      <w:outlineLvl w:val="1"/>
    </w:pPr>
    <w:rPr>
      <w:sz w:val="22"/>
      <w:szCs w:val="22"/>
    </w:rPr>
  </w:style>
  <w:style w:type="paragraph" w:styleId="berschrift3">
    <w:name w:val="heading 3"/>
    <w:basedOn w:val="berschrift2"/>
    <w:next w:val="Standard"/>
    <w:link w:val="berschrift3Zchn"/>
    <w:qFormat/>
    <w:rsid w:val="002C253E"/>
    <w:pPr>
      <w:numPr>
        <w:ilvl w:val="2"/>
      </w:numPr>
      <w:tabs>
        <w:tab w:val="clear" w:pos="0"/>
      </w:tabs>
      <w:spacing w:before="240" w:after="120"/>
      <w:ind w:left="907" w:hanging="907"/>
      <w:outlineLvl w:val="2"/>
    </w:pPr>
  </w:style>
  <w:style w:type="paragraph" w:styleId="berschrift4">
    <w:name w:val="heading 4"/>
    <w:basedOn w:val="berschrift3"/>
    <w:next w:val="Standard"/>
    <w:link w:val="berschrift4Zchn"/>
    <w:qFormat/>
    <w:rsid w:val="000005D9"/>
    <w:pPr>
      <w:numPr>
        <w:ilvl w:val="3"/>
      </w:numPr>
      <w:outlineLvl w:val="3"/>
    </w:pPr>
  </w:style>
  <w:style w:type="paragraph" w:styleId="berschrift5">
    <w:name w:val="heading 5"/>
    <w:basedOn w:val="berschrift4"/>
    <w:next w:val="Standard"/>
    <w:link w:val="berschrift5Zchn"/>
    <w:qFormat/>
    <w:rsid w:val="00B80528"/>
    <w:pPr>
      <w:numPr>
        <w:ilvl w:val="4"/>
      </w:numPr>
      <w:tabs>
        <w:tab w:val="clear" w:pos="0"/>
        <w:tab w:val="clear" w:pos="907"/>
        <w:tab w:val="left" w:pos="1247"/>
      </w:tabs>
      <w:ind w:left="1247" w:hanging="1247"/>
      <w:outlineLvl w:val="4"/>
    </w:pPr>
    <w:rPr>
      <w:sz w:val="21"/>
    </w:rPr>
  </w:style>
  <w:style w:type="paragraph" w:styleId="berschrift6">
    <w:name w:val="heading 6"/>
    <w:basedOn w:val="berschrift5"/>
    <w:next w:val="Standard"/>
    <w:link w:val="berschrift6Zchn"/>
    <w:qFormat/>
    <w:rsid w:val="00B80528"/>
    <w:pPr>
      <w:numPr>
        <w:ilvl w:val="5"/>
      </w:numPr>
      <w:tabs>
        <w:tab w:val="clear" w:pos="0"/>
      </w:tabs>
      <w:ind w:left="1247" w:hanging="1247"/>
      <w:outlineLvl w:val="5"/>
    </w:pPr>
  </w:style>
  <w:style w:type="paragraph" w:styleId="berschrift7">
    <w:name w:val="heading 7"/>
    <w:basedOn w:val="Standard"/>
    <w:next w:val="Standard"/>
    <w:link w:val="berschrift7Zchn"/>
    <w:uiPriority w:val="9"/>
    <w:semiHidden/>
    <w:unhideWhenUsed/>
    <w:qFormat/>
    <w:rsid w:val="002328D0"/>
    <w:pPr>
      <w:spacing w:after="60"/>
      <w:outlineLvl w:val="6"/>
    </w:pPr>
    <w:rPr>
      <w:sz w:val="24"/>
      <w:szCs w:val="24"/>
    </w:rPr>
  </w:style>
  <w:style w:type="paragraph" w:styleId="berschrift8">
    <w:name w:val="heading 8"/>
    <w:basedOn w:val="Standard"/>
    <w:next w:val="Standard"/>
    <w:link w:val="berschrift8Zchn"/>
    <w:uiPriority w:val="9"/>
    <w:semiHidden/>
    <w:unhideWhenUsed/>
    <w:qFormat/>
    <w:rsid w:val="002328D0"/>
    <w:pPr>
      <w:keepNext/>
      <w:keepLines/>
      <w:spacing w:before="200" w:after="0"/>
      <w:outlineLvl w:val="7"/>
    </w:pPr>
    <w:rPr>
      <w:rFonts w:eastAsiaTheme="majorEastAsia" w:cstheme="majorBidi"/>
      <w:color w:val="404040" w:themeColor="text1" w:themeTint="BF"/>
      <w:sz w:val="20"/>
    </w:rPr>
  </w:style>
  <w:style w:type="paragraph" w:styleId="berschrift9">
    <w:name w:val="heading 9"/>
    <w:basedOn w:val="Standard"/>
    <w:next w:val="Standard"/>
    <w:link w:val="berschrift9Zchn"/>
    <w:uiPriority w:val="9"/>
    <w:semiHidden/>
    <w:unhideWhenUsed/>
    <w:qFormat/>
    <w:rsid w:val="002328D0"/>
    <w:pPr>
      <w:keepNext/>
      <w:keepLines/>
      <w:spacing w:before="200" w:after="0"/>
      <w:outlineLvl w:val="8"/>
    </w:pPr>
    <w:rPr>
      <w:rFonts w:eastAsiaTheme="majorEastAsia" w:cstheme="majorBid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Verzeichnis3"/>
    <w:next w:val="Standard"/>
    <w:uiPriority w:val="99"/>
    <w:qFormat/>
    <w:rsid w:val="00F02D56"/>
  </w:style>
  <w:style w:type="paragraph" w:customStyle="1" w:styleId="AuflistungEbene1">
    <w:name w:val="Auflistung Ebene 1"/>
    <w:basedOn w:val="Listenabsatz"/>
    <w:rsid w:val="00F02D56"/>
    <w:pPr>
      <w:numPr>
        <w:numId w:val="16"/>
      </w:numPr>
    </w:pPr>
  </w:style>
  <w:style w:type="paragraph" w:styleId="Listenabsatz">
    <w:name w:val="List Paragraph"/>
    <w:basedOn w:val="Standard"/>
    <w:uiPriority w:val="34"/>
    <w:qFormat/>
    <w:rsid w:val="00D95E7E"/>
    <w:pPr>
      <w:ind w:left="720"/>
      <w:contextualSpacing/>
    </w:pPr>
  </w:style>
  <w:style w:type="paragraph" w:styleId="StandardWeb">
    <w:name w:val="Normal (Web)"/>
    <w:basedOn w:val="Standard"/>
    <w:uiPriority w:val="99"/>
    <w:semiHidden/>
    <w:unhideWhenUsed/>
    <w:rsid w:val="001A6AF4"/>
    <w:rPr>
      <w:rFonts w:ascii="Times New Roman" w:hAnsi="Times New Roman"/>
      <w:sz w:val="24"/>
      <w:szCs w:val="24"/>
    </w:rPr>
  </w:style>
  <w:style w:type="paragraph" w:styleId="Beschriftung">
    <w:name w:val="caption"/>
    <w:next w:val="Standard"/>
    <w:qFormat/>
    <w:rsid w:val="00F02D56"/>
    <w:pPr>
      <w:spacing w:before="60" w:after="60"/>
    </w:pPr>
    <w:rPr>
      <w:rFonts w:eastAsia="Times New Roman"/>
      <w:bCs/>
      <w:i/>
      <w:sz w:val="18"/>
    </w:rPr>
  </w:style>
  <w:style w:type="paragraph" w:customStyle="1" w:styleId="AuflistungEbene2">
    <w:name w:val="Auflistung Ebene 2"/>
    <w:basedOn w:val="Listenabsatz"/>
    <w:rsid w:val="00F02D56"/>
    <w:pPr>
      <w:numPr>
        <w:numId w:val="17"/>
      </w:numPr>
    </w:pPr>
  </w:style>
  <w:style w:type="paragraph" w:styleId="Funotentext">
    <w:name w:val="footnote text"/>
    <w:basedOn w:val="Standard"/>
    <w:next w:val="Standard"/>
    <w:link w:val="FunotentextZchn"/>
    <w:rsid w:val="00E808D3"/>
    <w:pPr>
      <w:spacing w:before="0" w:after="0"/>
    </w:pPr>
    <w:rPr>
      <w:i/>
      <w:sz w:val="18"/>
    </w:rPr>
  </w:style>
  <w:style w:type="character" w:customStyle="1" w:styleId="FunotentextZchn">
    <w:name w:val="Fußnotentext Zchn"/>
    <w:basedOn w:val="Absatz-Standardschriftart"/>
    <w:link w:val="Funotentext"/>
    <w:rsid w:val="00E808D3"/>
    <w:rPr>
      <w:rFonts w:ascii="Arial" w:eastAsia="Times New Roman" w:hAnsi="Arial"/>
      <w:i/>
      <w:sz w:val="18"/>
    </w:rPr>
  </w:style>
  <w:style w:type="character" w:styleId="Funotenzeichen">
    <w:name w:val="footnote reference"/>
    <w:basedOn w:val="Absatz-Standardschriftart"/>
    <w:rsid w:val="0061018D"/>
    <w:rPr>
      <w:rFonts w:ascii="Arial" w:hAnsi="Arial"/>
      <w:b w:val="0"/>
      <w:i w:val="0"/>
      <w:color w:val="auto"/>
      <w:sz w:val="21"/>
      <w:vertAlign w:val="superscript"/>
    </w:rPr>
  </w:style>
  <w:style w:type="character" w:styleId="Hyperlink">
    <w:name w:val="Hyperlink"/>
    <w:basedOn w:val="Absatz-Standardschriftart"/>
    <w:uiPriority w:val="99"/>
    <w:unhideWhenUsed/>
    <w:rsid w:val="000D0B26"/>
    <w:rPr>
      <w:rFonts w:ascii="Arial" w:hAnsi="Arial"/>
      <w:color w:val="CC0000"/>
      <w:sz w:val="21"/>
      <w:u w:val="single"/>
    </w:rPr>
  </w:style>
  <w:style w:type="character" w:styleId="SchwacheHervorhebung">
    <w:name w:val="Subtle Emphasis"/>
    <w:basedOn w:val="Absatz-Standardschriftart"/>
    <w:uiPriority w:val="19"/>
    <w:rsid w:val="00586678"/>
    <w:rPr>
      <w:i/>
      <w:iCs/>
      <w:color w:val="808080" w:themeColor="text1" w:themeTint="7F"/>
    </w:rPr>
  </w:style>
  <w:style w:type="paragraph" w:styleId="Kopfzeile">
    <w:name w:val="header"/>
    <w:link w:val="KopfzeileZchn"/>
    <w:rsid w:val="003A7F67"/>
    <w:pPr>
      <w:spacing w:before="40"/>
      <w:jc w:val="right"/>
    </w:pPr>
    <w:rPr>
      <w:rFonts w:eastAsia="Times New Roman"/>
      <w:szCs w:val="22"/>
    </w:rPr>
  </w:style>
  <w:style w:type="character" w:customStyle="1" w:styleId="KopfzeileZchn">
    <w:name w:val="Kopfzeile Zchn"/>
    <w:basedOn w:val="Absatz-Standardschriftart"/>
    <w:link w:val="Kopfzeile"/>
    <w:rsid w:val="003A7F67"/>
    <w:rPr>
      <w:rFonts w:ascii="Arial" w:eastAsia="Times New Roman" w:hAnsi="Arial"/>
      <w:sz w:val="21"/>
      <w:szCs w:val="22"/>
      <w:lang w:val="de-DE" w:eastAsia="de-DE" w:bidi="ar-SA"/>
    </w:rPr>
  </w:style>
  <w:style w:type="paragraph" w:customStyle="1" w:styleId="TabelleFlietext">
    <w:name w:val="Tabelle Fließtext"/>
    <w:qFormat/>
    <w:rsid w:val="0061018D"/>
    <w:pPr>
      <w:spacing w:before="40" w:after="40"/>
    </w:pPr>
    <w:rPr>
      <w:rFonts w:eastAsia="Times New Roman"/>
    </w:rPr>
  </w:style>
  <w:style w:type="paragraph" w:customStyle="1" w:styleId="Tobedone">
    <w:name w:val="To be done"/>
    <w:basedOn w:val="Standard"/>
    <w:next w:val="Standard"/>
    <w:qFormat/>
    <w:rsid w:val="00A2164C"/>
    <w:pPr>
      <w:numPr>
        <w:numId w:val="2"/>
      </w:numPr>
      <w:spacing w:before="0" w:after="0"/>
      <w:ind w:left="907" w:firstLine="0"/>
    </w:pPr>
    <w:rPr>
      <w:color w:val="CC0000"/>
      <w:szCs w:val="24"/>
    </w:rPr>
  </w:style>
  <w:style w:type="character" w:customStyle="1" w:styleId="berschrift1Zchn">
    <w:name w:val="Überschrift 1 Zchn"/>
    <w:basedOn w:val="Absatz-Standardschriftart"/>
    <w:link w:val="berschrift1"/>
    <w:rsid w:val="004A24D1"/>
    <w:rPr>
      <w:rFonts w:ascii="Arial" w:eastAsia="Times New Roman" w:hAnsi="Arial"/>
      <w:color w:val="CC0000"/>
      <w:sz w:val="32"/>
      <w:szCs w:val="32"/>
    </w:rPr>
  </w:style>
  <w:style w:type="character" w:customStyle="1" w:styleId="berschrift2ohneZahlZchn">
    <w:name w:val="Überschrift 2 ohne Zahl Zchn"/>
    <w:basedOn w:val="berschrift2Zchn"/>
    <w:link w:val="berschrift2ohneZahl"/>
    <w:rsid w:val="00D95E7E"/>
    <w:rPr>
      <w:rFonts w:ascii="Arial" w:eastAsia="Times New Roman" w:hAnsi="Arial"/>
      <w:b w:val="0"/>
      <w:i w:val="0"/>
      <w:caps w:val="0"/>
      <w:color w:val="CC0000"/>
      <w:sz w:val="22"/>
      <w:szCs w:val="22"/>
    </w:rPr>
  </w:style>
  <w:style w:type="character" w:customStyle="1" w:styleId="berschrift2Zchn">
    <w:name w:val="Überschrift 2 Zchn"/>
    <w:basedOn w:val="Absatz-Standardschriftart"/>
    <w:link w:val="berschrift2"/>
    <w:rsid w:val="004C19C2"/>
    <w:rPr>
      <w:rFonts w:ascii="Arial" w:eastAsia="Times New Roman" w:hAnsi="Arial"/>
      <w:color w:val="CC0000"/>
      <w:sz w:val="22"/>
      <w:szCs w:val="22"/>
    </w:rPr>
  </w:style>
  <w:style w:type="paragraph" w:customStyle="1" w:styleId="berschrift2ohneZahl">
    <w:name w:val="Überschrift 2 ohne Zahl"/>
    <w:basedOn w:val="berschrift2"/>
    <w:next w:val="Standard"/>
    <w:link w:val="berschrift2ohneZahlZchn"/>
    <w:qFormat/>
    <w:rsid w:val="00D95E7E"/>
    <w:pPr>
      <w:numPr>
        <w:ilvl w:val="0"/>
        <w:numId w:val="0"/>
      </w:numPr>
      <w:outlineLvl w:val="9"/>
    </w:pPr>
  </w:style>
  <w:style w:type="character" w:customStyle="1" w:styleId="berschrift3Zchn">
    <w:name w:val="Überschrift 3 Zchn"/>
    <w:basedOn w:val="Absatz-Standardschriftart"/>
    <w:link w:val="berschrift3"/>
    <w:rsid w:val="002C253E"/>
    <w:rPr>
      <w:rFonts w:ascii="Arial" w:eastAsia="Times New Roman" w:hAnsi="Arial"/>
      <w:color w:val="CC0000"/>
      <w:sz w:val="22"/>
      <w:szCs w:val="22"/>
    </w:rPr>
  </w:style>
  <w:style w:type="paragraph" w:customStyle="1" w:styleId="berschrift3ohneZahl">
    <w:name w:val="Überschrift 3 ohne Zahl"/>
    <w:basedOn w:val="berschrift3"/>
    <w:next w:val="Standard"/>
    <w:link w:val="berschrift3ohneZahlZchn"/>
    <w:qFormat/>
    <w:rsid w:val="00F261A0"/>
    <w:pPr>
      <w:numPr>
        <w:ilvl w:val="0"/>
        <w:numId w:val="0"/>
      </w:numPr>
      <w:outlineLvl w:val="9"/>
    </w:pPr>
  </w:style>
  <w:style w:type="character" w:customStyle="1" w:styleId="berschrift4Zchn">
    <w:name w:val="Überschrift 4 Zchn"/>
    <w:basedOn w:val="Absatz-Standardschriftart"/>
    <w:link w:val="berschrift4"/>
    <w:rsid w:val="000005D9"/>
    <w:rPr>
      <w:rFonts w:ascii="Arial" w:eastAsia="Times New Roman" w:hAnsi="Arial"/>
      <w:color w:val="CC0000"/>
      <w:sz w:val="22"/>
      <w:szCs w:val="22"/>
    </w:rPr>
  </w:style>
  <w:style w:type="character" w:customStyle="1" w:styleId="berschrift5Zchn">
    <w:name w:val="Überschrift 5 Zchn"/>
    <w:basedOn w:val="Absatz-Standardschriftart"/>
    <w:link w:val="berschrift5"/>
    <w:rsid w:val="00B80528"/>
    <w:rPr>
      <w:rFonts w:ascii="Arial" w:eastAsia="Times New Roman" w:hAnsi="Arial"/>
      <w:color w:val="CC0000"/>
      <w:sz w:val="21"/>
      <w:szCs w:val="22"/>
    </w:rPr>
  </w:style>
  <w:style w:type="character" w:customStyle="1" w:styleId="berschrift6Zchn">
    <w:name w:val="Überschrift 6 Zchn"/>
    <w:basedOn w:val="Absatz-Standardschriftart"/>
    <w:link w:val="berschrift6"/>
    <w:rsid w:val="00B80528"/>
    <w:rPr>
      <w:rFonts w:ascii="Arial" w:eastAsia="Times New Roman" w:hAnsi="Arial"/>
      <w:color w:val="CC0000"/>
      <w:sz w:val="21"/>
      <w:szCs w:val="22"/>
    </w:rPr>
  </w:style>
  <w:style w:type="paragraph" w:styleId="Verzeichnis1">
    <w:name w:val="toc 1"/>
    <w:uiPriority w:val="39"/>
    <w:rsid w:val="00262480"/>
    <w:pPr>
      <w:tabs>
        <w:tab w:val="left" w:pos="907"/>
        <w:tab w:val="right" w:leader="dot" w:pos="9356"/>
      </w:tabs>
      <w:spacing w:before="80"/>
      <w:ind w:left="907" w:hanging="907"/>
    </w:pPr>
    <w:rPr>
      <w:rFonts w:eastAsia="Times New Roman"/>
      <w:szCs w:val="22"/>
    </w:rPr>
  </w:style>
  <w:style w:type="paragraph" w:styleId="Verzeichnis2">
    <w:name w:val="toc 2"/>
    <w:uiPriority w:val="39"/>
    <w:rsid w:val="009C636E"/>
    <w:pPr>
      <w:tabs>
        <w:tab w:val="left" w:pos="907"/>
        <w:tab w:val="right" w:leader="dot" w:pos="9356"/>
      </w:tabs>
      <w:ind w:left="907" w:hanging="907"/>
    </w:pPr>
    <w:rPr>
      <w:rFonts w:eastAsia="Times New Roman"/>
      <w:szCs w:val="22"/>
    </w:rPr>
  </w:style>
  <w:style w:type="paragraph" w:styleId="Verzeichnis3">
    <w:name w:val="toc 3"/>
    <w:uiPriority w:val="39"/>
    <w:rsid w:val="00AF04E0"/>
    <w:pPr>
      <w:tabs>
        <w:tab w:val="left" w:pos="907"/>
        <w:tab w:val="right" w:leader="dot" w:pos="9356"/>
      </w:tabs>
      <w:ind w:left="907" w:hanging="907"/>
    </w:pPr>
    <w:rPr>
      <w:rFonts w:eastAsia="Times New Roman"/>
      <w:noProof/>
      <w:szCs w:val="22"/>
    </w:rPr>
  </w:style>
  <w:style w:type="paragraph" w:styleId="Fuzeile">
    <w:name w:val="footer"/>
    <w:link w:val="FuzeileZchn"/>
    <w:rsid w:val="00D516B4"/>
    <w:pPr>
      <w:pBdr>
        <w:top w:val="single" w:sz="4" w:space="2" w:color="auto"/>
      </w:pBdr>
      <w:tabs>
        <w:tab w:val="center" w:pos="4678"/>
        <w:tab w:val="right" w:pos="9356"/>
      </w:tabs>
      <w:spacing w:before="100" w:beforeAutospacing="1" w:after="100" w:afterAutospacing="1"/>
    </w:pPr>
    <w:rPr>
      <w:rFonts w:eastAsia="Times New Roman"/>
      <w:sz w:val="18"/>
      <w:szCs w:val="18"/>
    </w:rPr>
  </w:style>
  <w:style w:type="character" w:customStyle="1" w:styleId="FuzeileZchn">
    <w:name w:val="Fußzeile Zchn"/>
    <w:basedOn w:val="Absatz-Standardschriftart"/>
    <w:link w:val="Fuzeile"/>
    <w:rsid w:val="00D516B4"/>
    <w:rPr>
      <w:rFonts w:ascii="Arial" w:eastAsia="Times New Roman" w:hAnsi="Arial"/>
      <w:sz w:val="18"/>
      <w:szCs w:val="18"/>
      <w:lang w:val="de-DE" w:eastAsia="de-DE" w:bidi="ar-SA"/>
    </w:rPr>
  </w:style>
  <w:style w:type="character" w:styleId="Fett">
    <w:name w:val="Strong"/>
    <w:aliases w:val="zur Hervorhebung"/>
    <w:basedOn w:val="Absatz-Standardschriftart"/>
    <w:uiPriority w:val="22"/>
    <w:rsid w:val="00F02D56"/>
    <w:rPr>
      <w:rFonts w:ascii="Arial" w:hAnsi="Arial"/>
      <w:b/>
      <w:bCs/>
      <w:sz w:val="21"/>
    </w:rPr>
  </w:style>
  <w:style w:type="paragraph" w:styleId="Sprechblasentext">
    <w:name w:val="Balloon Text"/>
    <w:basedOn w:val="Standard"/>
    <w:link w:val="SprechblasentextZchn"/>
    <w:uiPriority w:val="99"/>
    <w:semiHidden/>
    <w:unhideWhenUsed/>
    <w:rsid w:val="006A66F5"/>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A66F5"/>
    <w:rPr>
      <w:rFonts w:ascii="Tahoma" w:eastAsia="Times New Roman" w:hAnsi="Tahoma" w:cs="Tahoma"/>
      <w:sz w:val="16"/>
      <w:szCs w:val="16"/>
    </w:rPr>
  </w:style>
  <w:style w:type="character" w:customStyle="1" w:styleId="berschrift7Zchn">
    <w:name w:val="Überschrift 7 Zchn"/>
    <w:basedOn w:val="Absatz-Standardschriftart"/>
    <w:link w:val="berschrift7"/>
    <w:uiPriority w:val="9"/>
    <w:semiHidden/>
    <w:rsid w:val="002328D0"/>
    <w:rPr>
      <w:rFonts w:ascii="Arial" w:eastAsia="Times New Roman" w:hAnsi="Arial"/>
      <w:sz w:val="24"/>
      <w:szCs w:val="24"/>
    </w:rPr>
  </w:style>
  <w:style w:type="character" w:customStyle="1" w:styleId="berschrift3ohneZahlZchn">
    <w:name w:val="Überschrift 3 ohne Zahl Zchn"/>
    <w:basedOn w:val="berschrift3Zchn"/>
    <w:link w:val="berschrift3ohneZahl"/>
    <w:rsid w:val="00F261A0"/>
    <w:rPr>
      <w:rFonts w:ascii="Arial" w:eastAsia="Times New Roman" w:hAnsi="Arial"/>
      <w:color w:val="CC0000"/>
      <w:sz w:val="22"/>
      <w:szCs w:val="22"/>
    </w:rPr>
  </w:style>
  <w:style w:type="table" w:customStyle="1" w:styleId="Tabellengitternetz">
    <w:name w:val="Tabellengitternetz"/>
    <w:basedOn w:val="NormaleTabelle"/>
    <w:uiPriority w:val="59"/>
    <w:rsid w:val="00E91B9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elleAuflistung">
    <w:name w:val="Tabelle Auflistung"/>
    <w:basedOn w:val="TabelleFlietext"/>
    <w:qFormat/>
    <w:rsid w:val="0061018D"/>
    <w:pPr>
      <w:numPr>
        <w:numId w:val="4"/>
      </w:numPr>
      <w:tabs>
        <w:tab w:val="left" w:pos="227"/>
      </w:tabs>
      <w:ind w:left="227" w:hanging="227"/>
    </w:pPr>
  </w:style>
  <w:style w:type="paragraph" w:customStyle="1" w:styleId="berschrift1ohneZahl">
    <w:name w:val="Überschrift 1 ohne Zahl"/>
    <w:basedOn w:val="berschrift1"/>
    <w:next w:val="Standard"/>
    <w:link w:val="berschrift1ohneZahlZchn"/>
    <w:qFormat/>
    <w:rsid w:val="00985052"/>
    <w:pPr>
      <w:numPr>
        <w:numId w:val="0"/>
      </w:numPr>
      <w:tabs>
        <w:tab w:val="clear" w:pos="907"/>
      </w:tabs>
      <w:outlineLvl w:val="9"/>
    </w:pPr>
  </w:style>
  <w:style w:type="character" w:customStyle="1" w:styleId="berschrift1ohneZahlZchn">
    <w:name w:val="Überschrift 1 ohne Zahl Zchn"/>
    <w:basedOn w:val="berschrift1Zchn"/>
    <w:link w:val="berschrift1ohneZahl"/>
    <w:rsid w:val="00985052"/>
    <w:rPr>
      <w:rFonts w:ascii="Arial" w:eastAsia="Times New Roman" w:hAnsi="Arial"/>
      <w:b w:val="0"/>
      <w:i w:val="0"/>
      <w:caps w:val="0"/>
      <w:color w:val="CC0000"/>
      <w:sz w:val="32"/>
      <w:szCs w:val="32"/>
      <w:lang w:val="de-DE" w:eastAsia="de-DE" w:bidi="ar-SA"/>
    </w:rPr>
  </w:style>
  <w:style w:type="paragraph" w:styleId="Zitat">
    <w:name w:val="Quote"/>
    <w:basedOn w:val="Standard"/>
    <w:next w:val="Standard"/>
    <w:link w:val="ZitatZchn"/>
    <w:uiPriority w:val="29"/>
    <w:qFormat/>
    <w:rsid w:val="00AC1EAD"/>
    <w:rPr>
      <w:i/>
      <w:iCs/>
      <w:color w:val="000000" w:themeColor="text1"/>
    </w:rPr>
  </w:style>
  <w:style w:type="paragraph" w:customStyle="1" w:styleId="TabelleKopfzeile">
    <w:name w:val="Tabelle Kopfzeile"/>
    <w:basedOn w:val="Standard"/>
    <w:rsid w:val="00F02D56"/>
    <w:pPr>
      <w:spacing w:before="60" w:after="60"/>
    </w:pPr>
    <w:rPr>
      <w:bCs/>
      <w:color w:val="FFFFFF" w:themeColor="background1"/>
      <w:sz w:val="24"/>
    </w:rPr>
  </w:style>
  <w:style w:type="character" w:customStyle="1" w:styleId="ZitatZchn">
    <w:name w:val="Zitat Zchn"/>
    <w:basedOn w:val="Absatz-Standardschriftart"/>
    <w:link w:val="Zitat"/>
    <w:uiPriority w:val="29"/>
    <w:rsid w:val="00AC1EAD"/>
    <w:rPr>
      <w:rFonts w:ascii="Arial" w:eastAsia="Times New Roman" w:hAnsi="Arial"/>
      <w:i/>
      <w:iCs/>
      <w:color w:val="000000" w:themeColor="text1"/>
      <w:sz w:val="21"/>
    </w:rPr>
  </w:style>
  <w:style w:type="character" w:customStyle="1" w:styleId="berschrift8Zchn">
    <w:name w:val="Überschrift 8 Zchn"/>
    <w:basedOn w:val="Absatz-Standardschriftart"/>
    <w:link w:val="berschrift8"/>
    <w:uiPriority w:val="9"/>
    <w:semiHidden/>
    <w:rsid w:val="002328D0"/>
    <w:rPr>
      <w:rFonts w:ascii="Arial" w:eastAsiaTheme="majorEastAsia" w:hAnsi="Arial" w:cstheme="majorBidi"/>
      <w:color w:val="404040" w:themeColor="text1" w:themeTint="BF"/>
    </w:rPr>
  </w:style>
  <w:style w:type="character" w:customStyle="1" w:styleId="berschrift9Zchn">
    <w:name w:val="Überschrift 9 Zchn"/>
    <w:basedOn w:val="Absatz-Standardschriftart"/>
    <w:link w:val="berschrift9"/>
    <w:uiPriority w:val="9"/>
    <w:semiHidden/>
    <w:rsid w:val="002328D0"/>
    <w:rPr>
      <w:rFonts w:ascii="Arial" w:eastAsiaTheme="majorEastAsia" w:hAnsi="Arial" w:cstheme="majorBidi"/>
      <w:iCs/>
      <w:color w:val="404040" w:themeColor="text1" w:themeTint="BF"/>
    </w:rPr>
  </w:style>
  <w:style w:type="paragraph" w:styleId="Inhaltsverzeichnisberschrift">
    <w:name w:val="TOC Heading"/>
    <w:basedOn w:val="berschrift1"/>
    <w:next w:val="Standard"/>
    <w:uiPriority w:val="39"/>
    <w:semiHidden/>
    <w:unhideWhenUsed/>
    <w:rsid w:val="002328D0"/>
    <w:pPr>
      <w:keepLines/>
      <w:numPr>
        <w:numId w:val="0"/>
      </w:numPr>
      <w:tabs>
        <w:tab w:val="clear" w:pos="907"/>
      </w:tabs>
      <w:spacing w:before="480" w:after="0"/>
      <w:outlineLvl w:val="9"/>
    </w:pPr>
    <w:rPr>
      <w:rFonts w:eastAsiaTheme="majorEastAsia" w:cstheme="majorBidi"/>
      <w:bCs/>
      <w:color w:val="auto"/>
      <w:szCs w:val="28"/>
    </w:rPr>
  </w:style>
  <w:style w:type="paragraph" w:customStyle="1" w:styleId="Aufzhlung">
    <w:name w:val="Aufzählung"/>
    <w:basedOn w:val="AuflistungEbene1"/>
    <w:rsid w:val="00F02D56"/>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55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customXml" Target="../customXml/item3.xml"/><Relationship Id="rId21" Type="http://schemas.openxmlformats.org/officeDocument/2006/relationships/image" Target="media/image5.emf"/><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reactivex.io/documentation/observable.html"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Reactive-Extensions/RxJS/blob/master/doc/api/core/observable.md"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oleObject" Target="embeddings/oleObject8.bin"/><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emf"/><Relationship Id="rId30" Type="http://schemas.openxmlformats.org/officeDocument/2006/relationships/oleObject" Target="embeddings/oleObject9.bin"/><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v\Projekte\Angular2WS\Folien\CheatSheets\Pentasys\Vorlage%20CheatSheets.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E803906F1AE2B469FED8DE57FBA3111" ma:contentTypeVersion="0" ma:contentTypeDescription="Ein neues Dokument erstellen." ma:contentTypeScope="" ma:versionID="2e5ea71301177966ceefc535751280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D5C45D-7E70-4566-9B41-BEEF18BE9C75}">
  <ds:schemaRefs>
    <ds:schemaRef ds:uri="http://schemas.microsoft.com/sharepoint/v3/contenttype/forms"/>
  </ds:schemaRefs>
</ds:datastoreItem>
</file>

<file path=customXml/itemProps2.xml><?xml version="1.0" encoding="utf-8"?>
<ds:datastoreItem xmlns:ds="http://schemas.openxmlformats.org/officeDocument/2006/customXml" ds:itemID="{9E7D9AA1-AE4C-497A-A1B7-DE92BE1150F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9D750F-8679-45C2-A14E-9001C51DA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DFE65C-864B-4441-A651-7984A77BA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CheatSheets.dotm</Template>
  <TotalTime>0</TotalTime>
  <Pages>5</Pages>
  <Words>694</Words>
  <Characters>4376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Vorlage leer allgemein</vt:lpstr>
    </vt:vector>
  </TitlesOfParts>
  <Company>PENTASYS AG</Company>
  <LinksUpToDate>false</LinksUpToDate>
  <CharactersWithSpaces>5060</CharactersWithSpaces>
  <SharedDoc>false</SharedDoc>
  <HLinks>
    <vt:vector size="18" baseType="variant">
      <vt:variant>
        <vt:i4>1310783</vt:i4>
      </vt:variant>
      <vt:variant>
        <vt:i4>59</vt:i4>
      </vt:variant>
      <vt:variant>
        <vt:i4>0</vt:i4>
      </vt:variant>
      <vt:variant>
        <vt:i4>5</vt:i4>
      </vt:variant>
      <vt:variant>
        <vt:lpwstr/>
      </vt:variant>
      <vt:variant>
        <vt:lpwstr>_Toc247097305</vt:lpwstr>
      </vt:variant>
      <vt:variant>
        <vt:i4>1310783</vt:i4>
      </vt:variant>
      <vt:variant>
        <vt:i4>50</vt:i4>
      </vt:variant>
      <vt:variant>
        <vt:i4>0</vt:i4>
      </vt:variant>
      <vt:variant>
        <vt:i4>5</vt:i4>
      </vt:variant>
      <vt:variant>
        <vt:lpwstr/>
      </vt:variant>
      <vt:variant>
        <vt:lpwstr>_Toc247097304</vt:lpwstr>
      </vt:variant>
      <vt:variant>
        <vt:i4>7143496</vt:i4>
      </vt:variant>
      <vt:variant>
        <vt:i4>21</vt:i4>
      </vt:variant>
      <vt:variant>
        <vt:i4>0</vt:i4>
      </vt:variant>
      <vt:variant>
        <vt:i4>5</vt:i4>
      </vt:variant>
      <vt:variant>
        <vt:lpwstr>mailto:%20gerhard.trat@pentasys.de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leer allgemein</dc:title>
  <dc:subject>&lt;Untertitel&gt;</dc:subject>
  <dc:creator>Hildebrandt, Christian</dc:creator>
  <cp:keywords>&lt;Projektnummer&gt;</cp:keywords>
  <dc:description>V03.00 vom 14.01.2013</dc:description>
  <cp:lastModifiedBy>Hildebrandt, Christian</cp:lastModifiedBy>
  <cp:revision>5</cp:revision>
  <cp:lastPrinted>2016-09-06T05:19:00Z</cp:lastPrinted>
  <dcterms:created xsi:type="dcterms:W3CDTF">2016-09-07T05:15:00Z</dcterms:created>
  <dcterms:modified xsi:type="dcterms:W3CDTF">2016-11-11T12:28:00Z</dcterms:modified>
  <cp:contentStatus>V02.00/12.2009</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0x0101004E803906F1AE2B469FED8DE57FBA3111</vt:lpwstr>
  </property>
  <property fmtid="{D5CDD505-2E9C-101B-9397-08002B2CF9AE}" pid="3" name="Status">
    <vt:lpwstr>Original</vt:lpwstr>
  </property>
</Properties>
</file>