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DC242" w14:textId="5BE52A0E" w:rsidR="00AF04E0" w:rsidRDefault="00927E18" w:rsidP="00927E18">
      <w:pPr>
        <w:pStyle w:val="berschrift1ohneZahl"/>
      </w:pPr>
      <w:r>
        <w:t>Angular CheatSheet</w:t>
      </w:r>
    </w:p>
    <w:p w14:paraId="5FB4F086" w14:textId="77777777" w:rsidR="00927E18" w:rsidRPr="00927E18" w:rsidRDefault="00927E18" w:rsidP="00927E18">
      <w:pPr>
        <w:pStyle w:val="berschrift2ohneZahl"/>
      </w:pPr>
      <w:r w:rsidRPr="00927E18">
        <w:t>Angular for TypeScript Cheat Sheet (v2.0.0-rc.6)</w:t>
      </w:r>
    </w:p>
    <w:p w14:paraId="3B7C3AC4" w14:textId="77777777" w:rsidR="00927E18" w:rsidRPr="00927E18" w:rsidRDefault="00927E18" w:rsidP="00927E18"/>
    <w:tbl>
      <w:tblPr>
        <w:tblW w:w="14010" w:type="dxa"/>
        <w:tblBorders>
          <w:bottom w:val="single" w:sz="36" w:space="0" w:color="4D6A7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5"/>
        <w:gridCol w:w="7005"/>
      </w:tblGrid>
      <w:tr w:rsidR="00927E18" w14:paraId="3672D8A4" w14:textId="77777777" w:rsidTr="00927E18">
        <w:tc>
          <w:tcPr>
            <w:tcW w:w="7005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4D6A7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E7553C" w14:textId="77777777" w:rsidR="00927E18" w:rsidRPr="00927E18" w:rsidRDefault="00927E18" w:rsidP="00927E18">
            <w:r w:rsidRPr="00927E18">
              <w:t>Bootstrapping</w:t>
            </w:r>
          </w:p>
        </w:tc>
        <w:tc>
          <w:tcPr>
            <w:tcW w:w="7005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4D6A7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BDA514" w14:textId="77777777" w:rsidR="00927E18" w:rsidRPr="00927E18" w:rsidRDefault="00927E18" w:rsidP="00927E18">
            <w:r w:rsidRPr="00927E18">
              <w:t>import { platformBrowserDynamic } from '@angular/platform-browser-dynamic';</w:t>
            </w:r>
          </w:p>
        </w:tc>
      </w:tr>
      <w:tr w:rsidR="00927E18" w14:paraId="5AAC775B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EEDE677" w14:textId="77777777" w:rsidR="00927E18" w:rsidRPr="00927E18" w:rsidRDefault="00927E18" w:rsidP="00927E18">
            <w:r w:rsidRPr="00927E18">
              <w:t>platformBrowserDynamic().bootstrapModule(AppModule);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7AF49BC" w14:textId="77777777" w:rsidR="00927E18" w:rsidRPr="00927E18" w:rsidRDefault="00927E18" w:rsidP="00927E18">
            <w:r w:rsidRPr="00927E18">
              <w:t>Bootstraps the app, using the root component from the specified NgModule.</w:t>
            </w:r>
          </w:p>
        </w:tc>
      </w:tr>
    </w:tbl>
    <w:p w14:paraId="256BB188" w14:textId="77777777" w:rsidR="00927E18" w:rsidRPr="00927E18" w:rsidRDefault="00927E18" w:rsidP="00927E18"/>
    <w:tbl>
      <w:tblPr>
        <w:tblW w:w="14010" w:type="dxa"/>
        <w:tblBorders>
          <w:bottom w:val="single" w:sz="36" w:space="0" w:color="4D6A7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0"/>
        <w:gridCol w:w="6330"/>
      </w:tblGrid>
      <w:tr w:rsidR="00927E18" w14:paraId="7B2EE1DB" w14:textId="77777777" w:rsidTr="00927E18">
        <w:tc>
          <w:tcPr>
            <w:tcW w:w="7680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4D6A7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866F38" w14:textId="77777777" w:rsidR="00927E18" w:rsidRPr="00927E18" w:rsidRDefault="00927E18" w:rsidP="00927E18">
            <w:r w:rsidRPr="00927E18">
              <w:t>NgModules</w:t>
            </w:r>
          </w:p>
        </w:tc>
        <w:tc>
          <w:tcPr>
            <w:tcW w:w="6330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4D6A7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6595C1" w14:textId="77777777" w:rsidR="00927E18" w:rsidRPr="00927E18" w:rsidRDefault="00927E18" w:rsidP="00927E18">
            <w:r w:rsidRPr="00927E18">
              <w:t>import { NgModule } from '@angular/core';</w:t>
            </w:r>
          </w:p>
        </w:tc>
      </w:tr>
      <w:tr w:rsidR="00927E18" w14:paraId="4D62D052" w14:textId="77777777" w:rsidTr="00927E18"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09B791B" w14:textId="77777777" w:rsidR="00927E18" w:rsidRPr="00927E18" w:rsidRDefault="00927E18" w:rsidP="00927E18">
            <w:r w:rsidRPr="00927E18">
              <w:t>@NgModule({ declarations: ..., imports: ...,</w:t>
            </w:r>
            <w:r w:rsidRPr="00927E18">
              <w:br/>
              <w:t>     exports: ..., providers: ..., bootstrap: ...})</w:t>
            </w:r>
            <w:r w:rsidRPr="00927E18">
              <w:br/>
              <w:t>class MyModule {}</w:t>
            </w:r>
          </w:p>
        </w:tc>
        <w:tc>
          <w:tcPr>
            <w:tcW w:w="6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781E609" w14:textId="77777777" w:rsidR="00927E18" w:rsidRPr="00927E18" w:rsidRDefault="00927E18" w:rsidP="00927E18">
            <w:r w:rsidRPr="00927E18">
              <w:t>Defines a module that contains components, directives, pipes, and providers.</w:t>
            </w:r>
          </w:p>
        </w:tc>
      </w:tr>
      <w:tr w:rsidR="00927E18" w14:paraId="741D4E16" w14:textId="77777777" w:rsidTr="00927E18"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2DEA6BD" w14:textId="77777777" w:rsidR="00927E18" w:rsidRPr="00927E18" w:rsidRDefault="00927E18" w:rsidP="00927E18">
            <w:r w:rsidRPr="00927E18">
              <w:t>declarations: [MyRedComponent, MyBlueComponent, MyDatePipe]</w:t>
            </w:r>
          </w:p>
        </w:tc>
        <w:tc>
          <w:tcPr>
            <w:tcW w:w="6330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2AF8F68" w14:textId="77777777" w:rsidR="00927E18" w:rsidRPr="00927E18" w:rsidRDefault="00927E18" w:rsidP="00927E18">
            <w:r w:rsidRPr="00927E18">
              <w:t>List of components, directives, and pipes that belong to this module.</w:t>
            </w:r>
          </w:p>
        </w:tc>
      </w:tr>
      <w:tr w:rsidR="00927E18" w14:paraId="452B8926" w14:textId="77777777" w:rsidTr="00927E18"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349A2DF" w14:textId="77777777" w:rsidR="00927E18" w:rsidRPr="00927E18" w:rsidRDefault="00927E18" w:rsidP="00927E18">
            <w:r w:rsidRPr="00927E18">
              <w:t>imports: [BrowserModule, SomeOtherModule]</w:t>
            </w:r>
          </w:p>
        </w:tc>
        <w:tc>
          <w:tcPr>
            <w:tcW w:w="6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AFA08AC" w14:textId="77777777" w:rsidR="00927E18" w:rsidRPr="00927E18" w:rsidRDefault="00927E18" w:rsidP="00927E18">
            <w:r w:rsidRPr="00927E18">
              <w:t>List of modules to import into this module. Everything from the imported modules is available to declarations of this module.</w:t>
            </w:r>
          </w:p>
        </w:tc>
      </w:tr>
      <w:tr w:rsidR="00927E18" w14:paraId="17382F74" w14:textId="77777777" w:rsidTr="00927E18"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2394867" w14:textId="77777777" w:rsidR="00927E18" w:rsidRPr="00927E18" w:rsidRDefault="00927E18" w:rsidP="00927E18">
            <w:r w:rsidRPr="00927E18">
              <w:t>exports: [MyRedComponent, MyDatePipe]</w:t>
            </w:r>
          </w:p>
        </w:tc>
        <w:tc>
          <w:tcPr>
            <w:tcW w:w="6330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A9B69D6" w14:textId="77777777" w:rsidR="00927E18" w:rsidRPr="00927E18" w:rsidRDefault="00927E18" w:rsidP="00927E18">
            <w:r w:rsidRPr="00927E18">
              <w:t>List of components, directives, and pipes visible to modules that import this module.</w:t>
            </w:r>
          </w:p>
        </w:tc>
      </w:tr>
      <w:tr w:rsidR="00927E18" w14:paraId="0CDA0A0E" w14:textId="77777777" w:rsidTr="00927E18"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1814084" w14:textId="77777777" w:rsidR="00927E18" w:rsidRPr="00927E18" w:rsidRDefault="00927E18" w:rsidP="00927E18">
            <w:r w:rsidRPr="00927E18">
              <w:lastRenderedPageBreak/>
              <w:t>providers: [MyService, { provide: ... }]</w:t>
            </w:r>
          </w:p>
        </w:tc>
        <w:tc>
          <w:tcPr>
            <w:tcW w:w="6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694FDD1" w14:textId="77777777" w:rsidR="00927E18" w:rsidRPr="00927E18" w:rsidRDefault="00927E18" w:rsidP="00927E18">
            <w:r w:rsidRPr="00927E18">
              <w:t>List of dependency injection providers visible both to the contents of this module and to importers of this module.</w:t>
            </w:r>
          </w:p>
        </w:tc>
      </w:tr>
      <w:tr w:rsidR="00927E18" w14:paraId="6C93F66E" w14:textId="77777777" w:rsidTr="00927E18"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3C0675F" w14:textId="77777777" w:rsidR="00927E18" w:rsidRPr="00927E18" w:rsidRDefault="00927E18" w:rsidP="00927E18">
            <w:r w:rsidRPr="00927E18">
              <w:t>bootstrap: [MyAppComponent]</w:t>
            </w:r>
          </w:p>
        </w:tc>
        <w:tc>
          <w:tcPr>
            <w:tcW w:w="6330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74A6867" w14:textId="77777777" w:rsidR="00927E18" w:rsidRPr="00927E18" w:rsidRDefault="00927E18" w:rsidP="00927E18">
            <w:r w:rsidRPr="00927E18">
              <w:t>List of components to bootstrap when this module is bootstrapped.</w:t>
            </w:r>
          </w:p>
        </w:tc>
      </w:tr>
    </w:tbl>
    <w:p w14:paraId="0361D0F3" w14:textId="77777777" w:rsidR="00927E18" w:rsidRPr="00927E18" w:rsidRDefault="00927E18" w:rsidP="00927E18"/>
    <w:tbl>
      <w:tblPr>
        <w:tblW w:w="14010" w:type="dxa"/>
        <w:tblBorders>
          <w:bottom w:val="single" w:sz="36" w:space="0" w:color="4D6A7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0"/>
        <w:gridCol w:w="6810"/>
      </w:tblGrid>
      <w:tr w:rsidR="00927E18" w14:paraId="0C7AC57C" w14:textId="77777777" w:rsidTr="00927E18">
        <w:tc>
          <w:tcPr>
            <w:tcW w:w="7200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4D6A7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99BED6" w14:textId="77777777" w:rsidR="00927E18" w:rsidRPr="00927E18" w:rsidRDefault="00927E18" w:rsidP="00927E18">
            <w:r w:rsidRPr="00927E18">
              <w:t>Template syntax</w:t>
            </w:r>
          </w:p>
        </w:tc>
        <w:tc>
          <w:tcPr>
            <w:tcW w:w="6810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4D6A7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3AF94C" w14:textId="77777777" w:rsidR="00927E18" w:rsidRPr="00927E18" w:rsidRDefault="00927E18" w:rsidP="00927E18"/>
        </w:tc>
      </w:tr>
      <w:tr w:rsidR="00927E18" w14:paraId="2E7D235A" w14:textId="77777777" w:rsidTr="00927E18"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CF6D699" w14:textId="77777777" w:rsidR="00927E18" w:rsidRPr="00927E18" w:rsidRDefault="00927E18" w:rsidP="00927E18">
            <w:r w:rsidRPr="00927E18">
              <w:t>&lt;input [value]="firstName"&gt;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493A066" w14:textId="77777777" w:rsidR="00927E18" w:rsidRPr="00927E18" w:rsidRDefault="00927E18" w:rsidP="00927E18">
            <w:r w:rsidRPr="00927E18">
              <w:t>Binds property value to the result of expression firstName.</w:t>
            </w:r>
          </w:p>
        </w:tc>
      </w:tr>
      <w:tr w:rsidR="00927E18" w14:paraId="0D218CB6" w14:textId="77777777" w:rsidTr="00927E18"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1C1F350" w14:textId="77777777" w:rsidR="00927E18" w:rsidRPr="00927E18" w:rsidRDefault="00927E18" w:rsidP="00927E18">
            <w:r w:rsidRPr="00927E18">
              <w:t>&lt;div [attr.role]="myAriaRole"&gt;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89FFFB4" w14:textId="77777777" w:rsidR="00927E18" w:rsidRPr="00927E18" w:rsidRDefault="00927E18" w:rsidP="00927E18">
            <w:r w:rsidRPr="00927E18">
              <w:t>Binds attribute role to the result of expression myAriaRole.</w:t>
            </w:r>
          </w:p>
        </w:tc>
      </w:tr>
      <w:tr w:rsidR="00927E18" w14:paraId="50419F95" w14:textId="77777777" w:rsidTr="00927E18"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B1FE04E" w14:textId="77777777" w:rsidR="00927E18" w:rsidRPr="00927E18" w:rsidRDefault="00927E18" w:rsidP="00927E18">
            <w:r w:rsidRPr="00927E18">
              <w:t>&lt;div [class.extra-sparkle]="isDelightful"&gt;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0ED0765" w14:textId="77777777" w:rsidR="00927E18" w:rsidRPr="00927E18" w:rsidRDefault="00927E18" w:rsidP="00927E18">
            <w:r w:rsidRPr="00927E18">
              <w:t>Binds the presence of the CSS class extra-sparkle on the element to the truthiness of the expression isDelightful.</w:t>
            </w:r>
          </w:p>
        </w:tc>
      </w:tr>
      <w:tr w:rsidR="00927E18" w14:paraId="511FB258" w14:textId="77777777" w:rsidTr="00927E18"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093F492" w14:textId="77777777" w:rsidR="00927E18" w:rsidRPr="00927E18" w:rsidRDefault="00927E18" w:rsidP="00927E18">
            <w:r w:rsidRPr="00927E18">
              <w:t>&lt;div [style.width.px]="mySize"&gt;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71A258F" w14:textId="77777777" w:rsidR="00927E18" w:rsidRPr="00927E18" w:rsidRDefault="00927E18" w:rsidP="00927E18">
            <w:r w:rsidRPr="00927E18">
              <w:t>Binds style property width to the result of expression mySize in pixels. Units are optional.</w:t>
            </w:r>
          </w:p>
        </w:tc>
      </w:tr>
      <w:tr w:rsidR="00927E18" w14:paraId="4719FF61" w14:textId="77777777" w:rsidTr="00927E18"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809C5A4" w14:textId="77777777" w:rsidR="00927E18" w:rsidRPr="00927E18" w:rsidRDefault="00927E18" w:rsidP="00927E18">
            <w:r w:rsidRPr="00927E18">
              <w:t>&lt;button (click)="readRainbow($event)"&gt;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9EFFF18" w14:textId="77777777" w:rsidR="00927E18" w:rsidRPr="00927E18" w:rsidRDefault="00927E18" w:rsidP="00927E18">
            <w:r w:rsidRPr="00927E18">
              <w:t>Calls method readRainbow when a click event is triggered on this button element (or its children) and passes in the event object.</w:t>
            </w:r>
          </w:p>
        </w:tc>
      </w:tr>
      <w:tr w:rsidR="00927E18" w14:paraId="4327A360" w14:textId="77777777" w:rsidTr="00927E18"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B6706E7" w14:textId="77777777" w:rsidR="00927E18" w:rsidRPr="00927E18" w:rsidRDefault="00927E18" w:rsidP="00927E18">
            <w:r w:rsidRPr="00927E18">
              <w:t>&lt;div title="Hello {{ponyName}}"&gt;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A809D84" w14:textId="77777777" w:rsidR="00927E18" w:rsidRPr="00927E18" w:rsidRDefault="00927E18" w:rsidP="00927E18">
            <w:r w:rsidRPr="00927E18">
              <w:t>Binds a property to an interpolated string, for example, "Hello Seabiscuit". Equivalent to: &lt;div [title]="'Hello ' + ponyName"&gt;</w:t>
            </w:r>
          </w:p>
        </w:tc>
      </w:tr>
      <w:tr w:rsidR="00927E18" w14:paraId="2630257E" w14:textId="77777777" w:rsidTr="00927E18"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2B36C38" w14:textId="77777777" w:rsidR="00927E18" w:rsidRPr="00927E18" w:rsidRDefault="00927E18" w:rsidP="00927E18">
            <w:r w:rsidRPr="00927E18">
              <w:t>&lt;p&gt;Hello {{ponyName}}&lt;/p&gt;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84B9216" w14:textId="77777777" w:rsidR="00927E18" w:rsidRPr="00927E18" w:rsidRDefault="00927E18" w:rsidP="00927E18">
            <w:r w:rsidRPr="00927E18">
              <w:t>Binds text content to an interpolated string, for example, "Hello Seabiscuit".</w:t>
            </w:r>
          </w:p>
        </w:tc>
      </w:tr>
      <w:tr w:rsidR="00927E18" w14:paraId="5BE856C7" w14:textId="77777777" w:rsidTr="00927E18"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01B21E6" w14:textId="77777777" w:rsidR="00927E18" w:rsidRPr="00927E18" w:rsidRDefault="00927E18" w:rsidP="00927E18">
            <w:r w:rsidRPr="00927E18">
              <w:lastRenderedPageBreak/>
              <w:t>&lt;my-cmp [(title)]="name"&gt;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BF04733" w14:textId="77777777" w:rsidR="00927E18" w:rsidRPr="00927E18" w:rsidRDefault="00927E18" w:rsidP="00927E18">
            <w:r w:rsidRPr="00927E18">
              <w:t>Sets up two-way data binding. Equivalent to: &lt;my-cmp [title]="name" (titleChange)="name=$event"&gt;</w:t>
            </w:r>
          </w:p>
        </w:tc>
      </w:tr>
      <w:tr w:rsidR="00927E18" w14:paraId="49DE2EBB" w14:textId="77777777" w:rsidTr="00927E18"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B55F5AB" w14:textId="77777777" w:rsidR="00927E18" w:rsidRPr="00927E18" w:rsidRDefault="00927E18" w:rsidP="00927E18">
            <w:r w:rsidRPr="00927E18">
              <w:t>&lt;video #movieplayer ...&gt;</w:t>
            </w:r>
            <w:r w:rsidRPr="00927E18">
              <w:br/>
              <w:t>  &lt;button (click)="movieplayer.play()"&gt;</w:t>
            </w:r>
            <w:r w:rsidRPr="00927E18">
              <w:br/>
              <w:t>&lt;/video&gt;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BBE981C" w14:textId="77777777" w:rsidR="00927E18" w:rsidRPr="00927E18" w:rsidRDefault="00927E18" w:rsidP="00927E18">
            <w:r w:rsidRPr="00927E18">
              <w:t>Creates a local variable movieplayer that provides access to the video element instance in data-binding and event-binding expressions in the current template.</w:t>
            </w:r>
          </w:p>
        </w:tc>
      </w:tr>
      <w:tr w:rsidR="00927E18" w14:paraId="7676EE25" w14:textId="77777777" w:rsidTr="00927E18"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BB39D7D" w14:textId="77777777" w:rsidR="00927E18" w:rsidRPr="00927E18" w:rsidRDefault="00927E18" w:rsidP="00927E18">
            <w:r w:rsidRPr="00927E18">
              <w:t>&lt;p *myUnless="myExpression"&gt;...&lt;/p&gt;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4ADB147" w14:textId="77777777" w:rsidR="00927E18" w:rsidRPr="00927E18" w:rsidRDefault="00927E18" w:rsidP="00927E18">
            <w:r w:rsidRPr="00927E18">
              <w:t>The * symbol turns the current element into an embedded template. Equivalent to: &lt;template [myUnless]="myExpression"&gt;&lt;p&gt;...&lt;/p&gt;&lt;/template&gt;</w:t>
            </w:r>
          </w:p>
        </w:tc>
      </w:tr>
      <w:tr w:rsidR="00927E18" w14:paraId="2BA040E1" w14:textId="77777777" w:rsidTr="00927E18"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B9AFD39" w14:textId="77777777" w:rsidR="00927E18" w:rsidRPr="00927E18" w:rsidRDefault="00927E18" w:rsidP="00927E18">
            <w:r w:rsidRPr="00927E18">
              <w:t>&lt;p&gt;Card No.: {{cardNumber | myCardNumberFormatter}}&lt;/p&gt;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3F1503F" w14:textId="77777777" w:rsidR="00927E18" w:rsidRPr="00927E18" w:rsidRDefault="00927E18" w:rsidP="00927E18">
            <w:r w:rsidRPr="00927E18">
              <w:t>Transforms the current value of expression cardNumber via the pipe called myCardNumberFormatter.</w:t>
            </w:r>
          </w:p>
        </w:tc>
      </w:tr>
      <w:tr w:rsidR="00927E18" w14:paraId="04A63B48" w14:textId="77777777" w:rsidTr="00927E18"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DE5AFDC" w14:textId="77777777" w:rsidR="00927E18" w:rsidRPr="00927E18" w:rsidRDefault="00927E18" w:rsidP="00927E18">
            <w:r w:rsidRPr="00927E18">
              <w:t>&lt;p&gt;Employer: {{employer?.companyName}}&lt;/p&gt;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F9866A3" w14:textId="77777777" w:rsidR="00927E18" w:rsidRPr="00927E18" w:rsidRDefault="00927E18" w:rsidP="00927E18">
            <w:r w:rsidRPr="00927E18">
              <w:t>The safe navigation operator (?) means that the employer field is optional and if undefined, the rest of the expression should be ignored.</w:t>
            </w:r>
          </w:p>
        </w:tc>
      </w:tr>
      <w:tr w:rsidR="00927E18" w14:paraId="33DE0F33" w14:textId="77777777" w:rsidTr="00927E18"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83CF83E" w14:textId="77777777" w:rsidR="00927E18" w:rsidRPr="00927E18" w:rsidRDefault="00927E18" w:rsidP="00927E18">
            <w:r w:rsidRPr="00927E18">
              <w:t>&lt;svg:rect x="0" y="0" width="100" height="100"/&gt;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60C607A" w14:textId="77777777" w:rsidR="00927E18" w:rsidRPr="00927E18" w:rsidRDefault="00927E18" w:rsidP="00927E18">
            <w:r w:rsidRPr="00927E18">
              <w:t>An SVG snippet template needs an svg: prefix on its root element to disambiguate the SVG element from an HTML component.</w:t>
            </w:r>
          </w:p>
        </w:tc>
      </w:tr>
      <w:tr w:rsidR="00927E18" w14:paraId="3CDCD1AF" w14:textId="77777777" w:rsidTr="00927E18"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8F9DA10" w14:textId="77777777" w:rsidR="00927E18" w:rsidRPr="00927E18" w:rsidRDefault="00927E18" w:rsidP="00927E18">
            <w:r w:rsidRPr="00927E18">
              <w:t>&lt;svg&gt;</w:t>
            </w:r>
            <w:r w:rsidRPr="00927E18">
              <w:br/>
              <w:t>  &lt;rect x="0" y="0" width="100" height="100"/&gt;</w:t>
            </w:r>
            <w:r w:rsidRPr="00927E18">
              <w:br/>
              <w:t>&lt;/svg&gt;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42F7D0A" w14:textId="77777777" w:rsidR="00927E18" w:rsidRPr="00927E18" w:rsidRDefault="00927E18" w:rsidP="00927E18">
            <w:r w:rsidRPr="00927E18">
              <w:t>An &lt;svg&gt; root element is detected as an SVG element automatically, without the prefix.</w:t>
            </w:r>
          </w:p>
        </w:tc>
      </w:tr>
    </w:tbl>
    <w:p w14:paraId="59967604" w14:textId="633EC9BB" w:rsidR="00927E18" w:rsidRDefault="00927E18" w:rsidP="00927E18"/>
    <w:p w14:paraId="7D54091B" w14:textId="77777777" w:rsidR="00927E18" w:rsidRDefault="00927E18">
      <w:r>
        <w:br w:type="page"/>
      </w:r>
    </w:p>
    <w:tbl>
      <w:tblPr>
        <w:tblW w:w="14010" w:type="dxa"/>
        <w:tblBorders>
          <w:bottom w:val="single" w:sz="36" w:space="0" w:color="4D6A7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5"/>
        <w:gridCol w:w="7005"/>
      </w:tblGrid>
      <w:tr w:rsidR="00927E18" w14:paraId="47F88A64" w14:textId="77777777" w:rsidTr="00927E18">
        <w:tc>
          <w:tcPr>
            <w:tcW w:w="7005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4D6A7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D98AB0" w14:textId="4389176A" w:rsidR="00927E18" w:rsidRPr="00927E18" w:rsidRDefault="00927E18" w:rsidP="00927E18">
            <w:r>
              <w:lastRenderedPageBreak/>
              <w:br w:type="page"/>
            </w:r>
            <w:r w:rsidRPr="00927E18">
              <w:t>Built-in directives</w:t>
            </w:r>
          </w:p>
        </w:tc>
        <w:tc>
          <w:tcPr>
            <w:tcW w:w="7005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4D6A7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AA2921" w14:textId="77777777" w:rsidR="00927E18" w:rsidRPr="00927E18" w:rsidRDefault="00927E18" w:rsidP="00927E18">
            <w:r w:rsidRPr="00927E18">
              <w:t>import { CommonModule } from '@angular/common';</w:t>
            </w:r>
          </w:p>
        </w:tc>
      </w:tr>
      <w:tr w:rsidR="00927E18" w14:paraId="596E9427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4E20009" w14:textId="77777777" w:rsidR="00927E18" w:rsidRPr="00927E18" w:rsidRDefault="00927E18" w:rsidP="00927E18">
            <w:r w:rsidRPr="00927E18">
              <w:t>&lt;section *ngIf="showSection"&gt;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D282DB8" w14:textId="77777777" w:rsidR="00927E18" w:rsidRPr="00927E18" w:rsidRDefault="00927E18" w:rsidP="00927E18">
            <w:r w:rsidRPr="00927E18">
              <w:t>Removes or recreates a portion of the DOM tree based on the showSection expression.</w:t>
            </w:r>
          </w:p>
        </w:tc>
      </w:tr>
      <w:tr w:rsidR="00927E18" w14:paraId="3EF9B9FE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23691BC" w14:textId="77777777" w:rsidR="00927E18" w:rsidRPr="00927E18" w:rsidRDefault="00927E18" w:rsidP="00927E18">
            <w:r w:rsidRPr="00927E18">
              <w:t>&lt;li *ngFor="let item of list"&gt;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2818C8D" w14:textId="77777777" w:rsidR="00927E18" w:rsidRPr="00927E18" w:rsidRDefault="00927E18" w:rsidP="00927E18">
            <w:r w:rsidRPr="00927E18">
              <w:t>Turns the li element and its contents into a template, and uses that to instantiate a view for each item in list.</w:t>
            </w:r>
          </w:p>
        </w:tc>
      </w:tr>
      <w:tr w:rsidR="00927E18" w14:paraId="7B256C13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D611BAA" w14:textId="77777777" w:rsidR="00927E18" w:rsidRPr="00927E18" w:rsidRDefault="00927E18" w:rsidP="00927E18">
            <w:r w:rsidRPr="00927E18">
              <w:t>&lt;div [ngSwitch]="conditionExpression"&gt;</w:t>
            </w:r>
            <w:r w:rsidRPr="00927E18">
              <w:br/>
              <w:t>  &lt;template [ngSwitchCase]="case1Exp"&gt;...&lt;/template&gt;</w:t>
            </w:r>
            <w:r w:rsidRPr="00927E18">
              <w:br/>
              <w:t>  &lt;template ngSwitchCase="case2LiteralString"&gt;...&lt;/template&gt;</w:t>
            </w:r>
            <w:r w:rsidRPr="00927E18">
              <w:br/>
              <w:t>  &lt;template ngSwitchDefault&gt;...&lt;/template&gt;</w:t>
            </w:r>
            <w:r w:rsidRPr="00927E18">
              <w:br/>
              <w:t>&lt;/div&gt;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16F0526" w14:textId="77777777" w:rsidR="00927E18" w:rsidRPr="00927E18" w:rsidRDefault="00927E18" w:rsidP="00927E18">
            <w:r w:rsidRPr="00927E18">
              <w:t>Conditionally swaps the contents of the div by selecting one of the embedded templates based on the current value of conditionExpression.</w:t>
            </w:r>
          </w:p>
        </w:tc>
      </w:tr>
      <w:tr w:rsidR="00927E18" w14:paraId="2DB07C98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5B01CF8" w14:textId="77777777" w:rsidR="00927E18" w:rsidRPr="00927E18" w:rsidRDefault="00927E18" w:rsidP="00927E18">
            <w:r w:rsidRPr="00927E18">
              <w:t>&lt;div [ngClass]="{active: isActive, disabled: isDisabled}"&gt;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05450E7" w14:textId="77777777" w:rsidR="00927E18" w:rsidRPr="00927E18" w:rsidRDefault="00927E18" w:rsidP="00927E18">
            <w:r w:rsidRPr="00927E18">
              <w:t>Binds the presence of CSS classes on the element to the truthiness of the associated map values. The right-hand expression should return {class-name: true/false} map.</w:t>
            </w:r>
          </w:p>
        </w:tc>
      </w:tr>
    </w:tbl>
    <w:p w14:paraId="66A8A26A" w14:textId="77777777" w:rsidR="00927E18" w:rsidRPr="00927E18" w:rsidRDefault="00927E18" w:rsidP="00927E18"/>
    <w:tbl>
      <w:tblPr>
        <w:tblW w:w="14010" w:type="dxa"/>
        <w:tblBorders>
          <w:bottom w:val="single" w:sz="36" w:space="0" w:color="4D6A7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5"/>
        <w:gridCol w:w="7005"/>
      </w:tblGrid>
      <w:tr w:rsidR="00927E18" w14:paraId="21B4D82D" w14:textId="77777777" w:rsidTr="00927E18">
        <w:tc>
          <w:tcPr>
            <w:tcW w:w="7005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4D6A7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6BBC7C" w14:textId="77777777" w:rsidR="00927E18" w:rsidRPr="00927E18" w:rsidRDefault="00927E18" w:rsidP="00927E18">
            <w:r w:rsidRPr="00927E18">
              <w:t>Forms</w:t>
            </w:r>
          </w:p>
        </w:tc>
        <w:tc>
          <w:tcPr>
            <w:tcW w:w="7005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4D6A7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2AC42E" w14:textId="77777777" w:rsidR="00927E18" w:rsidRPr="00927E18" w:rsidRDefault="00927E18" w:rsidP="00927E18">
            <w:r w:rsidRPr="00927E18">
              <w:t>import { FormsModule } from '@angular/forms';</w:t>
            </w:r>
          </w:p>
        </w:tc>
      </w:tr>
      <w:tr w:rsidR="00927E18" w14:paraId="597CD8FB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1D60A6B" w14:textId="77777777" w:rsidR="00927E18" w:rsidRPr="00927E18" w:rsidRDefault="00927E18" w:rsidP="00927E18">
            <w:r w:rsidRPr="00927E18">
              <w:t>&lt;input [(ngModel)]="userName"&gt;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B5A7D10" w14:textId="77777777" w:rsidR="00927E18" w:rsidRPr="00927E18" w:rsidRDefault="00927E18" w:rsidP="00927E18">
            <w:r w:rsidRPr="00927E18">
              <w:t>Provides two-way data-binding, parsing, and validation for form controls.</w:t>
            </w:r>
          </w:p>
        </w:tc>
      </w:tr>
    </w:tbl>
    <w:p w14:paraId="259CECED" w14:textId="77777777" w:rsidR="00927E18" w:rsidRPr="00927E18" w:rsidRDefault="00927E18" w:rsidP="00927E18"/>
    <w:p w14:paraId="223BFF87" w14:textId="77777777" w:rsidR="00927E18" w:rsidRDefault="00927E18">
      <w:r>
        <w:br w:type="page"/>
      </w:r>
    </w:p>
    <w:tbl>
      <w:tblPr>
        <w:tblW w:w="14010" w:type="dxa"/>
        <w:tblBorders>
          <w:bottom w:val="single" w:sz="36" w:space="0" w:color="4D6A7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5"/>
        <w:gridCol w:w="7005"/>
      </w:tblGrid>
      <w:tr w:rsidR="00927E18" w14:paraId="1A93D10B" w14:textId="77777777" w:rsidTr="00927E18">
        <w:tc>
          <w:tcPr>
            <w:tcW w:w="7005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4D6A7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3A0E7A" w14:textId="1BEE5B94" w:rsidR="00927E18" w:rsidRPr="00927E18" w:rsidRDefault="00927E18" w:rsidP="00927E18">
            <w:r w:rsidRPr="00927E18">
              <w:lastRenderedPageBreak/>
              <w:t>Class decorators</w:t>
            </w:r>
          </w:p>
        </w:tc>
        <w:tc>
          <w:tcPr>
            <w:tcW w:w="7005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4D6A7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4A11A6" w14:textId="77777777" w:rsidR="00927E18" w:rsidRPr="00927E18" w:rsidRDefault="00927E18" w:rsidP="00927E18">
            <w:r w:rsidRPr="00927E18">
              <w:t>import { Directive, ... } from '@angular/core';</w:t>
            </w:r>
          </w:p>
        </w:tc>
      </w:tr>
      <w:tr w:rsidR="00927E18" w14:paraId="5A343B81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3C74E44" w14:textId="77777777" w:rsidR="00927E18" w:rsidRPr="00927E18" w:rsidRDefault="00927E18" w:rsidP="00927E18">
            <w:r w:rsidRPr="00927E18">
              <w:t>@Component({...})</w:t>
            </w:r>
            <w:r w:rsidRPr="00927E18">
              <w:br/>
              <w:t>class MyComponent() {}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012542F" w14:textId="77777777" w:rsidR="00927E18" w:rsidRPr="00927E18" w:rsidRDefault="00927E18" w:rsidP="00927E18">
            <w:r w:rsidRPr="00927E18">
              <w:t>Declares that a class is a component and provides metadata about the component.</w:t>
            </w:r>
          </w:p>
        </w:tc>
      </w:tr>
      <w:tr w:rsidR="00927E18" w14:paraId="2F6D65C2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0DBB90E" w14:textId="77777777" w:rsidR="00927E18" w:rsidRPr="00927E18" w:rsidRDefault="00927E18" w:rsidP="00927E18">
            <w:r w:rsidRPr="00927E18">
              <w:t>@Directive({...})</w:t>
            </w:r>
            <w:r w:rsidRPr="00927E18">
              <w:br/>
              <w:t>class MyDirective() {}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857127F" w14:textId="77777777" w:rsidR="00927E18" w:rsidRPr="00927E18" w:rsidRDefault="00927E18" w:rsidP="00927E18">
            <w:r w:rsidRPr="00927E18">
              <w:t>Declares that a class is a directive and provides metadata about the directive.</w:t>
            </w:r>
          </w:p>
        </w:tc>
      </w:tr>
      <w:tr w:rsidR="00927E18" w14:paraId="64FBA6A7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2E5923B" w14:textId="77777777" w:rsidR="00927E18" w:rsidRPr="00927E18" w:rsidRDefault="00927E18" w:rsidP="00927E18">
            <w:r w:rsidRPr="00927E18">
              <w:t>@Pipe({...})</w:t>
            </w:r>
            <w:r w:rsidRPr="00927E18">
              <w:br/>
              <w:t>class MyPipe() {}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C27913E" w14:textId="77777777" w:rsidR="00927E18" w:rsidRPr="00927E18" w:rsidRDefault="00927E18" w:rsidP="00927E18">
            <w:r w:rsidRPr="00927E18">
              <w:t>Declares that a class is a pipe and provides metadata about the pipe.</w:t>
            </w:r>
          </w:p>
        </w:tc>
      </w:tr>
      <w:tr w:rsidR="00927E18" w14:paraId="1E6566D8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535382D" w14:textId="77777777" w:rsidR="00927E18" w:rsidRPr="00927E18" w:rsidRDefault="00927E18" w:rsidP="00927E18">
            <w:r w:rsidRPr="00927E18">
              <w:t>@Injectable()</w:t>
            </w:r>
            <w:r w:rsidRPr="00927E18">
              <w:br/>
              <w:t>class MyService() {}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5B8D238" w14:textId="77777777" w:rsidR="00927E18" w:rsidRPr="00927E18" w:rsidRDefault="00927E18" w:rsidP="00927E18">
            <w:r w:rsidRPr="00927E18">
              <w:t>Declares that a class has dependencies that should be injected into the constructor when the dependency injector is creating an instance of this class.</w:t>
            </w:r>
          </w:p>
        </w:tc>
      </w:tr>
    </w:tbl>
    <w:p w14:paraId="33271E4C" w14:textId="77777777" w:rsidR="00927E18" w:rsidRPr="00927E18" w:rsidRDefault="00927E18" w:rsidP="00927E18"/>
    <w:tbl>
      <w:tblPr>
        <w:tblW w:w="14010" w:type="dxa"/>
        <w:tblBorders>
          <w:bottom w:val="single" w:sz="36" w:space="0" w:color="4D6A7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5"/>
        <w:gridCol w:w="7005"/>
      </w:tblGrid>
      <w:tr w:rsidR="00927E18" w14:paraId="4ACD06F1" w14:textId="77777777" w:rsidTr="00927E18">
        <w:tc>
          <w:tcPr>
            <w:tcW w:w="7005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4D6A7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C21B6D" w14:textId="77777777" w:rsidR="00927E18" w:rsidRPr="00927E18" w:rsidRDefault="00927E18" w:rsidP="00927E18">
            <w:r w:rsidRPr="00927E18">
              <w:t>Directive configuration</w:t>
            </w:r>
          </w:p>
        </w:tc>
        <w:tc>
          <w:tcPr>
            <w:tcW w:w="7005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4D6A7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A33249" w14:textId="77777777" w:rsidR="00927E18" w:rsidRPr="00927E18" w:rsidRDefault="00927E18" w:rsidP="00927E18">
            <w:r w:rsidRPr="00927E18">
              <w:t>@Directive({ property1: value1, ... })</w:t>
            </w:r>
          </w:p>
        </w:tc>
      </w:tr>
      <w:tr w:rsidR="00927E18" w14:paraId="7095C585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6901F19" w14:textId="77777777" w:rsidR="00927E18" w:rsidRPr="00927E18" w:rsidRDefault="00927E18" w:rsidP="00927E18">
            <w:r w:rsidRPr="00927E18">
              <w:t>selector: '.cool-button:not(a)'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205C9DD" w14:textId="77777777" w:rsidR="00927E18" w:rsidRPr="00927E18" w:rsidRDefault="00927E18" w:rsidP="00927E18">
            <w:r w:rsidRPr="00927E18">
              <w:t>Specifies a CSS selector that identifies this directive within a template. Supported selectors include element, [attribute], .class, and :not().</w:t>
            </w:r>
          </w:p>
          <w:p w14:paraId="431DFD93" w14:textId="77777777" w:rsidR="00927E18" w:rsidRPr="00927E18" w:rsidRDefault="00927E18" w:rsidP="00927E18">
            <w:r w:rsidRPr="00927E18">
              <w:t>Does not support parent-child relationship selectors.</w:t>
            </w:r>
          </w:p>
        </w:tc>
      </w:tr>
      <w:tr w:rsidR="00927E18" w14:paraId="586FC1E8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CC76658" w14:textId="77777777" w:rsidR="00927E18" w:rsidRPr="00927E18" w:rsidRDefault="00927E18" w:rsidP="00927E18">
            <w:r w:rsidRPr="00927E18">
              <w:t>providers: [MyService, { provide: ... }]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8AE0E84" w14:textId="77777777" w:rsidR="00927E18" w:rsidRPr="00927E18" w:rsidRDefault="00927E18" w:rsidP="00927E18">
            <w:r w:rsidRPr="00927E18">
              <w:t>List of dependency injection providers for this directive and its children.</w:t>
            </w:r>
          </w:p>
        </w:tc>
      </w:tr>
    </w:tbl>
    <w:p w14:paraId="526EC6F5" w14:textId="77777777" w:rsidR="00927E18" w:rsidRPr="00927E18" w:rsidRDefault="00927E18" w:rsidP="00927E18"/>
    <w:p w14:paraId="4BA05540" w14:textId="77777777" w:rsidR="00927E18" w:rsidRDefault="00927E18">
      <w:r>
        <w:br w:type="page"/>
      </w:r>
    </w:p>
    <w:tbl>
      <w:tblPr>
        <w:tblW w:w="14010" w:type="dxa"/>
        <w:tblBorders>
          <w:bottom w:val="single" w:sz="36" w:space="0" w:color="4D6A7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5"/>
        <w:gridCol w:w="7005"/>
      </w:tblGrid>
      <w:tr w:rsidR="00927E18" w14:paraId="2C2D9B52" w14:textId="77777777" w:rsidTr="00927E18">
        <w:tc>
          <w:tcPr>
            <w:tcW w:w="7005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4D6A7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D3917F" w14:textId="72C6B1CF" w:rsidR="00927E18" w:rsidRPr="00927E18" w:rsidRDefault="00927E18" w:rsidP="00927E18">
            <w:r w:rsidRPr="00927E18">
              <w:lastRenderedPageBreak/>
              <w:t>Component configuration</w:t>
            </w:r>
          </w:p>
        </w:tc>
        <w:tc>
          <w:tcPr>
            <w:tcW w:w="7005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4D6A7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81B5F1" w14:textId="77777777" w:rsidR="00927E18" w:rsidRPr="00927E18" w:rsidRDefault="00927E18" w:rsidP="00927E18">
            <w:r w:rsidRPr="00927E18">
              <w:t>@Component extends @Directive, so the @Directiveconfiguration applies to components as well</w:t>
            </w:r>
          </w:p>
        </w:tc>
      </w:tr>
      <w:tr w:rsidR="00927E18" w14:paraId="15E266F5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CAC582D" w14:textId="77777777" w:rsidR="00927E18" w:rsidRPr="00927E18" w:rsidRDefault="00927E18" w:rsidP="00927E18">
            <w:r w:rsidRPr="00927E18">
              <w:t>moduleId: module.id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ABFA9D0" w14:textId="77777777" w:rsidR="00927E18" w:rsidRPr="00927E18" w:rsidRDefault="00927E18" w:rsidP="00927E18">
            <w:r w:rsidRPr="00927E18">
              <w:t>If set, the templateUrl and styleUrl are resolved relative to the component.</w:t>
            </w:r>
          </w:p>
        </w:tc>
      </w:tr>
      <w:tr w:rsidR="00927E18" w14:paraId="15E85E4A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994890A" w14:textId="77777777" w:rsidR="00927E18" w:rsidRPr="00927E18" w:rsidRDefault="00927E18" w:rsidP="00927E18">
            <w:r w:rsidRPr="00927E18">
              <w:t>viewProviders: [MyService, { provide: ... }]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25A1BC6" w14:textId="77777777" w:rsidR="00927E18" w:rsidRPr="00927E18" w:rsidRDefault="00927E18" w:rsidP="00927E18">
            <w:r w:rsidRPr="00927E18">
              <w:t>List of dependency injection providers scoped to this component's view.</w:t>
            </w:r>
          </w:p>
        </w:tc>
      </w:tr>
      <w:tr w:rsidR="00927E18" w14:paraId="032B9534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E75EAD1" w14:textId="77777777" w:rsidR="00927E18" w:rsidRPr="00927E18" w:rsidRDefault="00927E18" w:rsidP="00927E18">
            <w:r w:rsidRPr="00927E18">
              <w:t>template: 'Hello {{name}}'</w:t>
            </w:r>
            <w:r w:rsidRPr="00927E18">
              <w:br/>
              <w:t>templateUrl: 'my-component.html'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CBE14AA" w14:textId="77777777" w:rsidR="00927E18" w:rsidRPr="00927E18" w:rsidRDefault="00927E18" w:rsidP="00927E18">
            <w:r w:rsidRPr="00927E18">
              <w:t>Inline template or external template URL of the component's view.</w:t>
            </w:r>
          </w:p>
        </w:tc>
      </w:tr>
      <w:tr w:rsidR="00927E18" w14:paraId="2A07CA1B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A079E65" w14:textId="77777777" w:rsidR="00927E18" w:rsidRPr="00927E18" w:rsidRDefault="00927E18" w:rsidP="00927E18">
            <w:r w:rsidRPr="00927E18">
              <w:t>styles: ['.primary {color: red}']</w:t>
            </w:r>
            <w:r w:rsidRPr="00927E18">
              <w:br/>
              <w:t>styleUrls: ['my-component.css']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1544C81" w14:textId="77777777" w:rsidR="00927E18" w:rsidRPr="00927E18" w:rsidRDefault="00927E18" w:rsidP="00927E18">
            <w:r w:rsidRPr="00927E18">
              <w:t>List of inline CSS styles or external stylesheet URLs for styling the component’s view.</w:t>
            </w:r>
          </w:p>
        </w:tc>
      </w:tr>
    </w:tbl>
    <w:p w14:paraId="07E12E1A" w14:textId="77777777" w:rsidR="00927E18" w:rsidRPr="00927E18" w:rsidRDefault="00927E18" w:rsidP="00927E18"/>
    <w:tbl>
      <w:tblPr>
        <w:tblW w:w="14010" w:type="dxa"/>
        <w:tblBorders>
          <w:bottom w:val="single" w:sz="36" w:space="0" w:color="4D6A7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5"/>
        <w:gridCol w:w="7005"/>
      </w:tblGrid>
      <w:tr w:rsidR="00927E18" w14:paraId="6EB87CB2" w14:textId="77777777" w:rsidTr="00927E18">
        <w:tc>
          <w:tcPr>
            <w:tcW w:w="7005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4D6A7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B24913" w14:textId="77777777" w:rsidR="00927E18" w:rsidRPr="00927E18" w:rsidRDefault="00927E18" w:rsidP="00927E18">
            <w:r w:rsidRPr="00927E18">
              <w:t>Class field decorators for directives and components</w:t>
            </w:r>
          </w:p>
        </w:tc>
        <w:tc>
          <w:tcPr>
            <w:tcW w:w="7005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4D6A7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AA4F7F" w14:textId="77777777" w:rsidR="00927E18" w:rsidRPr="00927E18" w:rsidRDefault="00927E18" w:rsidP="00927E18">
            <w:r w:rsidRPr="00927E18">
              <w:t>import { Input, ... } from '@angular/core';</w:t>
            </w:r>
          </w:p>
        </w:tc>
      </w:tr>
      <w:tr w:rsidR="00927E18" w14:paraId="09A9B288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694B665" w14:textId="77777777" w:rsidR="00927E18" w:rsidRPr="00927E18" w:rsidRDefault="00927E18" w:rsidP="00927E18">
            <w:r w:rsidRPr="00927E18">
              <w:t>@Input() myProperty;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22612BE" w14:textId="77777777" w:rsidR="00927E18" w:rsidRPr="00927E18" w:rsidRDefault="00927E18" w:rsidP="00927E18">
            <w:r w:rsidRPr="00927E18">
              <w:t>Declares an input property that you can update via property binding (example: &lt;my-cmp [myProperty]="someExpression"&gt;).</w:t>
            </w:r>
          </w:p>
        </w:tc>
      </w:tr>
      <w:tr w:rsidR="00927E18" w14:paraId="5D374DA3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E32C507" w14:textId="77777777" w:rsidR="00927E18" w:rsidRPr="00927E18" w:rsidRDefault="00927E18" w:rsidP="00927E18">
            <w:r w:rsidRPr="00927E18">
              <w:t>@Output() myEvent = new EventEmitter();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CBD822A" w14:textId="77777777" w:rsidR="00927E18" w:rsidRPr="00927E18" w:rsidRDefault="00927E18" w:rsidP="00927E18">
            <w:r w:rsidRPr="00927E18">
              <w:t>Declares an output property that fires events that you can subscribe to with an event binding (example: &lt;my-cmp (myEvent)="doSomething()"&gt;).</w:t>
            </w:r>
          </w:p>
        </w:tc>
      </w:tr>
      <w:tr w:rsidR="00927E18" w14:paraId="77B39FD7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DAA51E3" w14:textId="77777777" w:rsidR="00927E18" w:rsidRPr="00927E18" w:rsidRDefault="00927E18" w:rsidP="00927E18">
            <w:r w:rsidRPr="00927E18">
              <w:t>@HostBinding('[class.valid]') isValid;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A144BFA" w14:textId="77777777" w:rsidR="00927E18" w:rsidRPr="00927E18" w:rsidRDefault="00927E18" w:rsidP="00927E18">
            <w:r w:rsidRPr="00927E18">
              <w:t>Binds a host element property (here, the CSS class valid) to a directive/component property (isValid).</w:t>
            </w:r>
          </w:p>
        </w:tc>
      </w:tr>
      <w:tr w:rsidR="00927E18" w14:paraId="7FE30775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107FC35" w14:textId="77777777" w:rsidR="00927E18" w:rsidRPr="00927E18" w:rsidRDefault="00927E18" w:rsidP="00927E18">
            <w:r w:rsidRPr="00927E18">
              <w:lastRenderedPageBreak/>
              <w:t>@HostListener('click', ['$event']) onClick(e) {...}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A6355E4" w14:textId="77777777" w:rsidR="00927E18" w:rsidRPr="00927E18" w:rsidRDefault="00927E18" w:rsidP="00927E18">
            <w:r w:rsidRPr="00927E18">
              <w:t>Subscribes to a host element event (click) with a directive/component method (onClick), optionally passing an argument ($event).</w:t>
            </w:r>
          </w:p>
        </w:tc>
      </w:tr>
      <w:tr w:rsidR="00927E18" w14:paraId="386E7B42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3A20878" w14:textId="77777777" w:rsidR="00927E18" w:rsidRPr="00927E18" w:rsidRDefault="00927E18" w:rsidP="00927E18">
            <w:r w:rsidRPr="00927E18">
              <w:t>@ContentChild(myPredicate) myChildComponent;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A2BABE6" w14:textId="77777777" w:rsidR="00927E18" w:rsidRPr="00927E18" w:rsidRDefault="00927E18" w:rsidP="00927E18">
            <w:r w:rsidRPr="00927E18">
              <w:t>Binds the first result of the component content query (myPredicate) to a property (myChildComponent) of the class.</w:t>
            </w:r>
          </w:p>
        </w:tc>
      </w:tr>
      <w:tr w:rsidR="00927E18" w14:paraId="759CC2F9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17B719D" w14:textId="77777777" w:rsidR="00927E18" w:rsidRPr="00927E18" w:rsidRDefault="00927E18" w:rsidP="00927E18">
            <w:r w:rsidRPr="00927E18">
              <w:t>@ContentChildren(myPredicate) myChildComponents;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7C25751" w14:textId="77777777" w:rsidR="00927E18" w:rsidRPr="00927E18" w:rsidRDefault="00927E18" w:rsidP="00927E18">
            <w:r w:rsidRPr="00927E18">
              <w:t>Binds the results of the component content query (myPredicate) to a property (myChildComponents) of the class.</w:t>
            </w:r>
          </w:p>
        </w:tc>
      </w:tr>
      <w:tr w:rsidR="00927E18" w14:paraId="45CCE56E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9F0BC47" w14:textId="77777777" w:rsidR="00927E18" w:rsidRPr="00927E18" w:rsidRDefault="00927E18" w:rsidP="00927E18">
            <w:r w:rsidRPr="00927E18">
              <w:t>@ViewChild(myPredicate) myChildComponent;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3739FF9" w14:textId="77777777" w:rsidR="00927E18" w:rsidRPr="00927E18" w:rsidRDefault="00927E18" w:rsidP="00927E18">
            <w:r w:rsidRPr="00927E18">
              <w:t>Binds the first result of the component view query (myPredicate) to a property (myChildComponent) of the class. Not available for directives.</w:t>
            </w:r>
          </w:p>
        </w:tc>
      </w:tr>
      <w:tr w:rsidR="00927E18" w14:paraId="17E858CC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08A7BDC" w14:textId="77777777" w:rsidR="00927E18" w:rsidRPr="00927E18" w:rsidRDefault="00927E18" w:rsidP="00927E18">
            <w:r w:rsidRPr="00927E18">
              <w:t>@ViewChildren(myPredicate) myChildComponents;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BBE8B07" w14:textId="77777777" w:rsidR="00927E18" w:rsidRPr="00927E18" w:rsidRDefault="00927E18" w:rsidP="00927E18">
            <w:r w:rsidRPr="00927E18">
              <w:t>Binds the results of the component view query (myPredicate) to a property (myChildComponents) of the class. Not available for directives.</w:t>
            </w:r>
          </w:p>
        </w:tc>
      </w:tr>
    </w:tbl>
    <w:p w14:paraId="47A34800" w14:textId="77777777" w:rsidR="00927E18" w:rsidRPr="00927E18" w:rsidRDefault="00927E18" w:rsidP="00927E18"/>
    <w:tbl>
      <w:tblPr>
        <w:tblW w:w="14010" w:type="dxa"/>
        <w:tblBorders>
          <w:bottom w:val="single" w:sz="36" w:space="0" w:color="4D6A7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5"/>
        <w:gridCol w:w="7005"/>
      </w:tblGrid>
      <w:tr w:rsidR="00927E18" w14:paraId="598C2BB7" w14:textId="77777777" w:rsidTr="00927E18">
        <w:tc>
          <w:tcPr>
            <w:tcW w:w="7005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4D6A7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0E0330" w14:textId="77777777" w:rsidR="00927E18" w:rsidRPr="00927E18" w:rsidRDefault="00927E18" w:rsidP="00927E18">
            <w:r w:rsidRPr="00927E18">
              <w:t>Directive and component change detection and lifecycle hooks</w:t>
            </w:r>
          </w:p>
        </w:tc>
        <w:tc>
          <w:tcPr>
            <w:tcW w:w="7005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4D6A7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9D2473" w14:textId="77777777" w:rsidR="00927E18" w:rsidRPr="00927E18" w:rsidRDefault="00927E18" w:rsidP="00927E18">
            <w:r w:rsidRPr="00927E18">
              <w:t>(implemented as class methods)</w:t>
            </w:r>
          </w:p>
        </w:tc>
      </w:tr>
      <w:tr w:rsidR="00927E18" w14:paraId="28004171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175E072" w14:textId="77777777" w:rsidR="00927E18" w:rsidRPr="00927E18" w:rsidRDefault="00927E18" w:rsidP="00927E18">
            <w:r w:rsidRPr="00927E18">
              <w:t>constructor(myService: MyService, ...) { ... }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23074DE" w14:textId="77777777" w:rsidR="00927E18" w:rsidRPr="00927E18" w:rsidRDefault="00927E18" w:rsidP="00927E18">
            <w:r w:rsidRPr="00927E18">
              <w:t>Called before any other lifecycle hook. Use it to inject dependencies, but avoid any serious work here.</w:t>
            </w:r>
          </w:p>
        </w:tc>
      </w:tr>
      <w:tr w:rsidR="00927E18" w14:paraId="4CFACD34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CDB48E5" w14:textId="77777777" w:rsidR="00927E18" w:rsidRPr="00927E18" w:rsidRDefault="00927E18" w:rsidP="00927E18">
            <w:r w:rsidRPr="00927E18">
              <w:t>ngOnChanges(changeRecord) { ... }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3883F8C" w14:textId="77777777" w:rsidR="00927E18" w:rsidRPr="00927E18" w:rsidRDefault="00927E18" w:rsidP="00927E18">
            <w:r w:rsidRPr="00927E18">
              <w:t>Called after every change to input properties and before processing content or child views.</w:t>
            </w:r>
          </w:p>
        </w:tc>
      </w:tr>
      <w:tr w:rsidR="00927E18" w14:paraId="123A6813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C9F1ABB" w14:textId="77777777" w:rsidR="00927E18" w:rsidRPr="00927E18" w:rsidRDefault="00927E18" w:rsidP="00927E18">
            <w:r w:rsidRPr="00927E18">
              <w:t>ngOnInit() { ... }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ED165C8" w14:textId="77777777" w:rsidR="00927E18" w:rsidRPr="00927E18" w:rsidRDefault="00927E18" w:rsidP="00927E18">
            <w:r w:rsidRPr="00927E18">
              <w:t>Called after the constructor, initializing input properties, and the first call to ngOnChanges.</w:t>
            </w:r>
          </w:p>
        </w:tc>
      </w:tr>
      <w:tr w:rsidR="00927E18" w14:paraId="069F5ADF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5B76024" w14:textId="77777777" w:rsidR="00927E18" w:rsidRPr="00927E18" w:rsidRDefault="00927E18" w:rsidP="00927E18">
            <w:r w:rsidRPr="00927E18">
              <w:lastRenderedPageBreak/>
              <w:t>ngDoCheck() { ... }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6F02A9B" w14:textId="77777777" w:rsidR="00927E18" w:rsidRPr="00927E18" w:rsidRDefault="00927E18" w:rsidP="00927E18">
            <w:r w:rsidRPr="00927E18">
              <w:t>Called every time that the input properties of a component or a directive are checked. Use it to extend change detection by performing a custom check.</w:t>
            </w:r>
          </w:p>
        </w:tc>
      </w:tr>
      <w:tr w:rsidR="00927E18" w14:paraId="0BB1571F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A6DD955" w14:textId="77777777" w:rsidR="00927E18" w:rsidRPr="00927E18" w:rsidRDefault="00927E18" w:rsidP="00927E18">
            <w:r w:rsidRPr="00927E18">
              <w:t>ngAfterContentInit() { ... }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3374DD2" w14:textId="77777777" w:rsidR="00927E18" w:rsidRPr="00927E18" w:rsidRDefault="00927E18" w:rsidP="00927E18">
            <w:r w:rsidRPr="00927E18">
              <w:t>Called after ngOnInit when the component's or directive's content has been initialized.</w:t>
            </w:r>
          </w:p>
        </w:tc>
      </w:tr>
      <w:tr w:rsidR="00927E18" w14:paraId="1B3A9BB1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D67EDF8" w14:textId="77777777" w:rsidR="00927E18" w:rsidRPr="00927E18" w:rsidRDefault="00927E18" w:rsidP="00927E18">
            <w:r w:rsidRPr="00927E18">
              <w:t>ngAfterContentChecked() { ... }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721154B" w14:textId="77777777" w:rsidR="00927E18" w:rsidRPr="00927E18" w:rsidRDefault="00927E18" w:rsidP="00927E18">
            <w:r w:rsidRPr="00927E18">
              <w:t>Called after every check of the component's or directive's content.</w:t>
            </w:r>
          </w:p>
        </w:tc>
      </w:tr>
      <w:tr w:rsidR="00927E18" w14:paraId="1E4B472F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27386AE" w14:textId="77777777" w:rsidR="00927E18" w:rsidRPr="00927E18" w:rsidRDefault="00927E18" w:rsidP="00927E18">
            <w:r w:rsidRPr="00927E18">
              <w:t>ngAfterViewInit() { ... }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5028F97" w14:textId="77777777" w:rsidR="00927E18" w:rsidRPr="00927E18" w:rsidRDefault="00927E18" w:rsidP="00927E18">
            <w:r w:rsidRPr="00927E18">
              <w:t>Called after ngAfterContentInit when the component's view has been initialized. Applies to components only.</w:t>
            </w:r>
          </w:p>
        </w:tc>
      </w:tr>
      <w:tr w:rsidR="00927E18" w14:paraId="7DD667DA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8F699CF" w14:textId="77777777" w:rsidR="00927E18" w:rsidRPr="00927E18" w:rsidRDefault="00927E18" w:rsidP="00927E18">
            <w:r w:rsidRPr="00927E18">
              <w:t>ngAfterViewChecked() { ... }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7777BD5" w14:textId="77777777" w:rsidR="00927E18" w:rsidRPr="00927E18" w:rsidRDefault="00927E18" w:rsidP="00927E18">
            <w:r w:rsidRPr="00927E18">
              <w:t>Called after every check of the component's view. Applies to components only.</w:t>
            </w:r>
          </w:p>
        </w:tc>
      </w:tr>
      <w:tr w:rsidR="00927E18" w14:paraId="20246F1C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55B0F5B" w14:textId="77777777" w:rsidR="00927E18" w:rsidRPr="00927E18" w:rsidRDefault="00927E18" w:rsidP="00927E18">
            <w:r w:rsidRPr="00927E18">
              <w:t>ngOnDestroy() { ... }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168E4F6" w14:textId="77777777" w:rsidR="00927E18" w:rsidRPr="00927E18" w:rsidRDefault="00927E18" w:rsidP="00927E18">
            <w:r w:rsidRPr="00927E18">
              <w:t>Called once, before the instance is destroyed.</w:t>
            </w:r>
          </w:p>
        </w:tc>
      </w:tr>
    </w:tbl>
    <w:p w14:paraId="30C7526D" w14:textId="77777777" w:rsidR="00927E18" w:rsidRPr="00927E18" w:rsidRDefault="00927E18" w:rsidP="00927E18"/>
    <w:tbl>
      <w:tblPr>
        <w:tblW w:w="14010" w:type="dxa"/>
        <w:tblBorders>
          <w:bottom w:val="single" w:sz="36" w:space="0" w:color="4D6A7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5"/>
        <w:gridCol w:w="7005"/>
      </w:tblGrid>
      <w:tr w:rsidR="00927E18" w14:paraId="55B0CC98" w14:textId="77777777" w:rsidTr="00927E18">
        <w:tc>
          <w:tcPr>
            <w:tcW w:w="7005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4D6A7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B1DD7C" w14:textId="77777777" w:rsidR="00927E18" w:rsidRPr="00927E18" w:rsidRDefault="00927E18" w:rsidP="00927E18">
            <w:r w:rsidRPr="00927E18">
              <w:t>Dependency injection configuration</w:t>
            </w:r>
          </w:p>
        </w:tc>
        <w:tc>
          <w:tcPr>
            <w:tcW w:w="7005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4D6A7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8ADF99" w14:textId="77777777" w:rsidR="00927E18" w:rsidRPr="00927E18" w:rsidRDefault="00927E18" w:rsidP="00927E18"/>
        </w:tc>
      </w:tr>
      <w:tr w:rsidR="00927E18" w14:paraId="676EA5BD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AA5BF27" w14:textId="77777777" w:rsidR="00927E18" w:rsidRPr="00927E18" w:rsidRDefault="00927E18" w:rsidP="00927E18">
            <w:r w:rsidRPr="00927E18">
              <w:t>{ provide: MyService, useClass: MyMockService }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3A33680" w14:textId="77777777" w:rsidR="00927E18" w:rsidRPr="00927E18" w:rsidRDefault="00927E18" w:rsidP="00927E18">
            <w:r w:rsidRPr="00927E18">
              <w:t>Sets or overrides the provider for MyService to the MyMockService class.</w:t>
            </w:r>
          </w:p>
        </w:tc>
      </w:tr>
      <w:tr w:rsidR="00927E18" w14:paraId="609CF1AD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AD92A51" w14:textId="77777777" w:rsidR="00927E18" w:rsidRPr="00927E18" w:rsidRDefault="00927E18" w:rsidP="00927E18">
            <w:r w:rsidRPr="00927E18">
              <w:t>{ provide: MyService, useFactory: myFactory }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839130F" w14:textId="77777777" w:rsidR="00927E18" w:rsidRPr="00927E18" w:rsidRDefault="00927E18" w:rsidP="00927E18">
            <w:r w:rsidRPr="00927E18">
              <w:t>Sets or overrides the provider for MyService to the myFactoryfactory function.</w:t>
            </w:r>
          </w:p>
        </w:tc>
      </w:tr>
      <w:tr w:rsidR="00927E18" w14:paraId="1354F5A9" w14:textId="77777777" w:rsidTr="00927E18"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FF061C5" w14:textId="77777777" w:rsidR="00927E18" w:rsidRPr="00927E18" w:rsidRDefault="00927E18" w:rsidP="00927E18">
            <w:r w:rsidRPr="00927E18">
              <w:t>{ provide: MyValue, useValue: 41 }</w:t>
            </w:r>
          </w:p>
        </w:tc>
        <w:tc>
          <w:tcPr>
            <w:tcW w:w="70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3E3C04C" w14:textId="77777777" w:rsidR="00927E18" w:rsidRPr="00927E18" w:rsidRDefault="00927E18" w:rsidP="00927E18">
            <w:r w:rsidRPr="00927E18">
              <w:t>Sets or overrides the provider for MyValue to the value 41.</w:t>
            </w:r>
          </w:p>
        </w:tc>
      </w:tr>
    </w:tbl>
    <w:p w14:paraId="3D6103E6" w14:textId="77777777" w:rsidR="00927E18" w:rsidRPr="00927E18" w:rsidRDefault="00927E18" w:rsidP="00927E18"/>
    <w:tbl>
      <w:tblPr>
        <w:tblW w:w="14010" w:type="dxa"/>
        <w:tblBorders>
          <w:bottom w:val="single" w:sz="36" w:space="0" w:color="4D6A7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  <w:gridCol w:w="6210"/>
      </w:tblGrid>
      <w:tr w:rsidR="00927E18" w14:paraId="19390036" w14:textId="77777777" w:rsidTr="00927E18">
        <w:tc>
          <w:tcPr>
            <w:tcW w:w="7800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4D6A7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DF6E8A" w14:textId="77777777" w:rsidR="00927E18" w:rsidRPr="00927E18" w:rsidRDefault="00927E18" w:rsidP="00927E18">
            <w:r w:rsidRPr="00927E18">
              <w:lastRenderedPageBreak/>
              <w:t>Routing and navigation</w:t>
            </w:r>
          </w:p>
        </w:tc>
        <w:tc>
          <w:tcPr>
            <w:tcW w:w="6210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4D6A79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A071C3" w14:textId="77777777" w:rsidR="00927E18" w:rsidRPr="00927E18" w:rsidRDefault="00927E18" w:rsidP="00927E18">
            <w:r w:rsidRPr="00927E18">
              <w:t>import { Routes, RouterModule, ... } from '@angular/router';</w:t>
            </w:r>
          </w:p>
        </w:tc>
      </w:tr>
      <w:tr w:rsidR="00927E18" w14:paraId="504134D6" w14:textId="77777777" w:rsidTr="00927E18"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AC9DE33" w14:textId="77777777" w:rsidR="00927E18" w:rsidRPr="00927E18" w:rsidRDefault="00927E18" w:rsidP="00927E18">
            <w:r w:rsidRPr="00927E18">
              <w:t>const routes: Routes = [</w:t>
            </w:r>
            <w:r w:rsidRPr="00927E18">
              <w:br/>
              <w:t>  { path: '', component: HomeComponent },</w:t>
            </w:r>
            <w:r w:rsidRPr="00927E18">
              <w:br/>
              <w:t>  { path: 'path/:routeParam', component: MyComponent },</w:t>
            </w:r>
            <w:r w:rsidRPr="00927E18">
              <w:br/>
              <w:t>  { path: 'staticPath', component: ... },</w:t>
            </w:r>
            <w:r w:rsidRPr="00927E18">
              <w:br/>
              <w:t>  { path: '**', component: ... },</w:t>
            </w:r>
            <w:r w:rsidRPr="00927E18">
              <w:br/>
              <w:t>  { path: 'oldPath', redirectTo: '/staticPath' },</w:t>
            </w:r>
            <w:r w:rsidRPr="00927E18">
              <w:br/>
              <w:t>  { path: ..., component: ..., data: { message: 'Custom' } }</w:t>
            </w:r>
            <w:r w:rsidRPr="00927E18">
              <w:br/>
              <w:t>]);</w:t>
            </w:r>
            <w:r w:rsidRPr="00927E18">
              <w:br/>
            </w:r>
            <w:r w:rsidRPr="00927E18">
              <w:br/>
              <w:t>const routing = RouterModule.forRoot(routes);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D5E2869" w14:textId="77777777" w:rsidR="00927E18" w:rsidRPr="00927E18" w:rsidRDefault="00927E18" w:rsidP="00927E18">
            <w:r w:rsidRPr="00927E18">
              <w:t>Configures routes for the application. Supports static, parameterized, redirect, and wildcard routes. Also supports custom route data and resolve.</w:t>
            </w:r>
          </w:p>
        </w:tc>
      </w:tr>
      <w:tr w:rsidR="00927E18" w14:paraId="3B7F3F84" w14:textId="77777777" w:rsidTr="00927E18"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094D6C6" w14:textId="77777777" w:rsidR="00927E18" w:rsidRPr="00927E18" w:rsidRDefault="00927E18" w:rsidP="00927E18">
            <w:r w:rsidRPr="00927E18">
              <w:br/>
              <w:t>&lt;router-outlet&gt;&lt;/router-outlet&gt;</w:t>
            </w:r>
            <w:r w:rsidRPr="00927E18">
              <w:br/>
              <w:t>&lt;router-outlet name="aux"&gt;&lt;/router-outlet&gt;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9004C63" w14:textId="77777777" w:rsidR="00927E18" w:rsidRPr="00927E18" w:rsidRDefault="00927E18" w:rsidP="00927E18">
            <w:r w:rsidRPr="00927E18">
              <w:t>Marks the location to load the component of the active route.</w:t>
            </w:r>
          </w:p>
        </w:tc>
      </w:tr>
      <w:tr w:rsidR="00927E18" w14:paraId="78C9455E" w14:textId="77777777" w:rsidTr="00927E18"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BB484B8" w14:textId="77777777" w:rsidR="00927E18" w:rsidRPr="00927E18" w:rsidRDefault="00927E18" w:rsidP="00927E18">
            <w:r w:rsidRPr="00927E18">
              <w:br/>
              <w:t>&lt;a routerLink="/path"&gt;</w:t>
            </w:r>
            <w:r w:rsidRPr="00927E18">
              <w:br/>
              <w:t>&lt;a [routerLink]="[ '/path', routeParam ]"&gt;</w:t>
            </w:r>
            <w:r w:rsidRPr="00927E18">
              <w:br/>
              <w:t>&lt;a [routerLink]="[ '/path', { matrixParam: 'value' } ]"&gt;</w:t>
            </w:r>
            <w:r w:rsidRPr="00927E18">
              <w:br/>
              <w:t>&lt;a [routerLink]="[ '/path' ]" [queryParams]="{ page: 1 }"&gt;</w:t>
            </w:r>
            <w:r w:rsidRPr="00927E18">
              <w:br/>
              <w:t>&lt;a [routerLink]="[ '/path' ]" fragment="anchor"&gt;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754518B" w14:textId="77777777" w:rsidR="00927E18" w:rsidRPr="00927E18" w:rsidRDefault="00927E18" w:rsidP="00927E18">
            <w:r w:rsidRPr="00927E18">
              <w:t>Creates a link to a different view based on a route instruction consisting of a route path, required and optional parameters, query parameters, and a fragment. To navigate to a root route, use the / prefix; for a child route, use the ./prefix; for a sibling or parent, use the ../ prefix.</w:t>
            </w:r>
          </w:p>
        </w:tc>
      </w:tr>
      <w:tr w:rsidR="00927E18" w14:paraId="199695E8" w14:textId="77777777" w:rsidTr="00927E18"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C771B5C" w14:textId="77777777" w:rsidR="00927E18" w:rsidRPr="00927E18" w:rsidRDefault="00927E18" w:rsidP="00927E18">
            <w:r w:rsidRPr="00927E18">
              <w:t>&lt;a [routerLink]="[ '/path' ]" routerLinkActive="active"&gt;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0618E22" w14:textId="77777777" w:rsidR="00927E18" w:rsidRPr="00927E18" w:rsidRDefault="00927E18" w:rsidP="00927E18">
            <w:r w:rsidRPr="00927E18">
              <w:t>The provided classes are added to the element when the routerLink becomes the current active route.</w:t>
            </w:r>
          </w:p>
        </w:tc>
      </w:tr>
    </w:tbl>
    <w:p w14:paraId="6EBE49A6" w14:textId="77777777" w:rsidR="00927E18" w:rsidRDefault="00927E18">
      <w:r>
        <w:br w:type="page"/>
      </w:r>
    </w:p>
    <w:tbl>
      <w:tblPr>
        <w:tblW w:w="14010" w:type="dxa"/>
        <w:tblBorders>
          <w:bottom w:val="single" w:sz="36" w:space="0" w:color="4D6A7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  <w:gridCol w:w="6210"/>
      </w:tblGrid>
      <w:tr w:rsidR="00927E18" w14:paraId="587481AA" w14:textId="77777777" w:rsidTr="00927E18"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10199CE" w14:textId="0B845505" w:rsidR="00927E18" w:rsidRPr="00927E18" w:rsidRDefault="00927E18" w:rsidP="00927E18">
            <w:r w:rsidRPr="00927E18">
              <w:lastRenderedPageBreak/>
              <w:t>class CanActivateGuard implements CanActivate {</w:t>
            </w:r>
            <w:r w:rsidRPr="00927E18">
              <w:br/>
              <w:t>    canActivate(</w:t>
            </w:r>
            <w:r w:rsidRPr="00927E18">
              <w:br/>
              <w:t>      route: ActivatedRouteSnapshot,</w:t>
            </w:r>
            <w:r w:rsidRPr="00927E18">
              <w:br/>
              <w:t>      state: RouterStateSnapshot</w:t>
            </w:r>
            <w:r w:rsidRPr="00927E18">
              <w:br/>
              <w:t>    ): Observable&lt;boolean&gt;|Promise&lt;boolean&gt;|boolean { ... }</w:t>
            </w:r>
            <w:r w:rsidRPr="00927E18">
              <w:br/>
              <w:t>}</w:t>
            </w:r>
            <w:r w:rsidRPr="00927E18">
              <w:br/>
            </w:r>
            <w:r w:rsidRPr="00927E18">
              <w:br/>
              <w:t>{ path: ..., canActivate: [CanActivateGuard] }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5765A56" w14:textId="77777777" w:rsidR="00927E18" w:rsidRPr="00927E18" w:rsidRDefault="00927E18" w:rsidP="00927E18">
            <w:r w:rsidRPr="00927E18">
              <w:t>An interface for defining a class that the router should call first to determine if it should activate this component. Should return a boolean or an Observable/Promise that resolves to a boolean.</w:t>
            </w:r>
          </w:p>
        </w:tc>
      </w:tr>
      <w:tr w:rsidR="00927E18" w14:paraId="31BEEB30" w14:textId="77777777" w:rsidTr="00927E18"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89F2A4E" w14:textId="77777777" w:rsidR="00927E18" w:rsidRPr="00927E18" w:rsidRDefault="00927E18" w:rsidP="00927E18">
            <w:r w:rsidRPr="00927E18">
              <w:t>class CanDeactivateGuard implements CanDeactivate&lt;T&gt; {</w:t>
            </w:r>
            <w:r w:rsidRPr="00927E18">
              <w:br/>
              <w:t>    canDeactivate(</w:t>
            </w:r>
            <w:r w:rsidRPr="00927E18">
              <w:br/>
              <w:t>      component: T,</w:t>
            </w:r>
            <w:r w:rsidRPr="00927E18">
              <w:br/>
              <w:t>      route: ActivatedRouteSnapshot,</w:t>
            </w:r>
            <w:r w:rsidRPr="00927E18">
              <w:br/>
              <w:t>      state: RouterStateSnapshot</w:t>
            </w:r>
            <w:r w:rsidRPr="00927E18">
              <w:br/>
              <w:t>    ): Observable&lt;boolean&gt;|Promise&lt;boolean&gt;|boolean { ... }</w:t>
            </w:r>
            <w:r w:rsidRPr="00927E18">
              <w:br/>
              <w:t>}</w:t>
            </w:r>
            <w:r w:rsidRPr="00927E18">
              <w:br/>
            </w:r>
            <w:r w:rsidRPr="00927E18">
              <w:br/>
              <w:t>{ path: ..., canDeactivate: [CanDeactivateGuard] }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D26BA1E" w14:textId="77777777" w:rsidR="00927E18" w:rsidRPr="00927E18" w:rsidRDefault="00927E18" w:rsidP="00927E18">
            <w:r w:rsidRPr="00927E18">
              <w:t>An interface for defining a class that the router should call first to determine if it should deactivate this component after a navigation. Should return a boolean or an Observable/Promise that resolves to a boolean.</w:t>
            </w:r>
          </w:p>
        </w:tc>
      </w:tr>
      <w:tr w:rsidR="00927E18" w14:paraId="5FDC5A82" w14:textId="77777777" w:rsidTr="00927E18"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451658F" w14:textId="77777777" w:rsidR="00927E18" w:rsidRPr="00927E18" w:rsidRDefault="00927E18" w:rsidP="00927E18">
            <w:r w:rsidRPr="00927E18">
              <w:t>class CanActivateChildGuard implements CanActivateChild {</w:t>
            </w:r>
            <w:r w:rsidRPr="00927E18">
              <w:br/>
              <w:t>    canActivateChild(</w:t>
            </w:r>
            <w:r w:rsidRPr="00927E18">
              <w:br/>
              <w:t>      route: ActivatedRouteSnapshot,</w:t>
            </w:r>
            <w:r w:rsidRPr="00927E18">
              <w:br/>
              <w:t>      state: RouterStateSnapshot</w:t>
            </w:r>
            <w:r w:rsidRPr="00927E18">
              <w:br/>
              <w:t>    ): Observable&lt;boolean&gt;|Promise&lt;boolean&gt;|boolean { ... }</w:t>
            </w:r>
            <w:r w:rsidRPr="00927E18">
              <w:br/>
              <w:t>}</w:t>
            </w:r>
            <w:r w:rsidRPr="00927E18">
              <w:br/>
            </w:r>
            <w:r w:rsidRPr="00927E18">
              <w:br/>
              <w:t>{ path: ..., canActivateChild: [CanActivateGuard],</w:t>
            </w:r>
            <w:r w:rsidRPr="00927E18">
              <w:br/>
              <w:t>    children: ... }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1B1DF9D" w14:textId="77777777" w:rsidR="00927E18" w:rsidRPr="00927E18" w:rsidRDefault="00927E18" w:rsidP="00927E18">
            <w:r w:rsidRPr="00927E18">
              <w:t>An interface for defining a class that the router should call first to determine if it should activate the child route. Should return a boolean or an Observable/Promise that resolves to a boolean.</w:t>
            </w:r>
          </w:p>
        </w:tc>
      </w:tr>
    </w:tbl>
    <w:p w14:paraId="7D665E48" w14:textId="77777777" w:rsidR="00927E18" w:rsidRDefault="00927E18">
      <w:r>
        <w:br w:type="page"/>
      </w:r>
    </w:p>
    <w:tbl>
      <w:tblPr>
        <w:tblW w:w="14010" w:type="dxa"/>
        <w:tblBorders>
          <w:bottom w:val="single" w:sz="36" w:space="0" w:color="4D6A7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  <w:gridCol w:w="6210"/>
      </w:tblGrid>
      <w:tr w:rsidR="00927E18" w14:paraId="18DF05A2" w14:textId="77777777" w:rsidTr="00927E18"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3890A37" w14:textId="151C6549" w:rsidR="00927E18" w:rsidRPr="00927E18" w:rsidRDefault="00927E18" w:rsidP="00927E18">
            <w:r w:rsidRPr="00927E18">
              <w:lastRenderedPageBreak/>
              <w:t>class ResolveGuard implements Resolve&lt;T&gt; {</w:t>
            </w:r>
            <w:r w:rsidRPr="00927E18">
              <w:br/>
              <w:t>    resolve(</w:t>
            </w:r>
            <w:r w:rsidRPr="00927E18">
              <w:br/>
              <w:t>      route: ActivatedRouteSnapshot,</w:t>
            </w:r>
            <w:r w:rsidRPr="00927E18">
              <w:br/>
              <w:t>      state: RouterStateSnapshot</w:t>
            </w:r>
            <w:r w:rsidRPr="00927E18">
              <w:br/>
              <w:t>    ): Observable&lt;any&gt;|Promise&lt;any&gt;|any { ... }</w:t>
            </w:r>
            <w:r w:rsidRPr="00927E18">
              <w:br/>
              <w:t>}</w:t>
            </w:r>
            <w:r w:rsidRPr="00927E18">
              <w:br/>
            </w:r>
            <w:r w:rsidRPr="00927E18">
              <w:br/>
              <w:t>{ path: ..., resolve: [ResolveGuard] }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E7EBEE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B59A36A" w14:textId="77777777" w:rsidR="00927E18" w:rsidRPr="00927E18" w:rsidRDefault="00927E18" w:rsidP="00927E18">
            <w:r w:rsidRPr="00927E18">
              <w:t>An interface for defining a class that the router should call first to resolve route data before rendering the route. Should return a value or an Observable/Promise that resolves to a value.</w:t>
            </w:r>
          </w:p>
        </w:tc>
      </w:tr>
    </w:tbl>
    <w:p w14:paraId="696F0180" w14:textId="77777777" w:rsidR="00927E18" w:rsidRDefault="00927E18" w:rsidP="008158FF"/>
    <w:tbl>
      <w:tblPr>
        <w:tblW w:w="14010" w:type="dxa"/>
        <w:tblBorders>
          <w:bottom w:val="single" w:sz="36" w:space="0" w:color="4D6A7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  <w:gridCol w:w="6210"/>
      </w:tblGrid>
      <w:tr w:rsidR="00927E18" w:rsidRPr="00927E18" w14:paraId="3B4C2ECA" w14:textId="77777777" w:rsidTr="001E0B80"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FA137DC" w14:textId="3C15F034" w:rsidR="00927E18" w:rsidRPr="00927E18" w:rsidRDefault="00927E18" w:rsidP="001E0B80">
            <w:r w:rsidRPr="00927E18">
              <w:t>class CanLoadGuard implements CanLoad {</w:t>
            </w:r>
            <w:r w:rsidRPr="00927E18">
              <w:br/>
              <w:t>    canLoad(</w:t>
            </w:r>
            <w:r w:rsidRPr="00927E18">
              <w:br/>
              <w:t>      route: Route</w:t>
            </w:r>
            <w:r w:rsidRPr="00927E18">
              <w:br/>
              <w:t>    ): Observable&lt;boolean&gt;|Promise&lt;boolean&gt;|boolean { ... }</w:t>
            </w:r>
            <w:r w:rsidRPr="00927E18">
              <w:br/>
              <w:t>}</w:t>
            </w:r>
            <w:r w:rsidRPr="00927E18">
              <w:br/>
            </w:r>
            <w:r w:rsidRPr="00927E18">
              <w:br/>
              <w:t>{ path: ..., canLoad: [CanLoadGuard], loadChildren: ... }</w:t>
            </w: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6E8C7F7" w14:textId="45B50D1D" w:rsidR="00927E18" w:rsidRPr="00927E18" w:rsidRDefault="00927E18" w:rsidP="001E0B80">
            <w:r w:rsidRPr="00927E18">
              <w:t>An interface for defining a class that the router should call first to check if the lazy loaded module should be loaded. Should return a boolean or an Observable/Promise that resolves to a boolean.</w:t>
            </w:r>
          </w:p>
        </w:tc>
      </w:tr>
    </w:tbl>
    <w:p w14:paraId="36ECA5CB" w14:textId="77777777" w:rsidR="00927E18" w:rsidRDefault="00927E18" w:rsidP="008158FF">
      <w:bookmarkStart w:id="0" w:name="_GoBack"/>
      <w:bookmarkEnd w:id="0"/>
    </w:p>
    <w:sectPr w:rsidR="00927E18" w:rsidSect="003949DC">
      <w:headerReference w:type="default" r:id="rId11"/>
      <w:footerReference w:type="default" r:id="rId12"/>
      <w:headerReference w:type="first" r:id="rId13"/>
      <w:footerReference w:type="first" r:id="rId14"/>
      <w:pgSz w:w="16838" w:h="11906" w:orient="landscape" w:code="9"/>
      <w:pgMar w:top="1418" w:right="1134" w:bottom="1134" w:left="1134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DC245" w14:textId="77777777" w:rsidR="003949DC" w:rsidRDefault="003949DC" w:rsidP="00A921C5">
      <w:r>
        <w:separator/>
      </w:r>
    </w:p>
  </w:endnote>
  <w:endnote w:type="continuationSeparator" w:id="0">
    <w:p w14:paraId="5B5DC246" w14:textId="77777777" w:rsidR="003949DC" w:rsidRDefault="003949DC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CAF1B" w14:textId="77777777" w:rsidR="00927E18" w:rsidRPr="00927E18" w:rsidRDefault="00927E18" w:rsidP="00927E18">
    <w:pPr>
      <w:pStyle w:val="Fuzeile"/>
    </w:pPr>
    <w:r w:rsidRPr="00927E18">
      <w:t>Angular 2 Workshop</w:t>
    </w:r>
    <w:r w:rsidRPr="00927E18">
      <w:tab/>
      <w:t xml:space="preserve">Seite </w:t>
    </w:r>
    <w:r w:rsidRPr="00927E18">
      <w:fldChar w:fldCharType="begin"/>
    </w:r>
    <w:r w:rsidRPr="00927E18">
      <w:instrText xml:space="preserve"> PAGE \* ARABIC \* MERGEFORMAT </w:instrText>
    </w:r>
    <w:r w:rsidRPr="00927E18">
      <w:fldChar w:fldCharType="separate"/>
    </w:r>
    <w:r>
      <w:rPr>
        <w:noProof/>
      </w:rPr>
      <w:t>11</w:t>
    </w:r>
    <w:r w:rsidRPr="00927E18">
      <w:fldChar w:fldCharType="end"/>
    </w:r>
    <w:r w:rsidRPr="00927E18">
      <w:t xml:space="preserve"> von </w:t>
    </w:r>
    <w:fldSimple w:instr=" NUMPAGES  \* MERGEFORMAT ">
      <w:r>
        <w:rPr>
          <w:noProof/>
        </w:rPr>
        <w:t>11</w:t>
      </w:r>
    </w:fldSimple>
    <w:r w:rsidRPr="00927E18">
      <w:tab/>
      <w:t>Autor: Christian Scheil</w:t>
    </w:r>
  </w:p>
  <w:p w14:paraId="5B5DC24F" w14:textId="71F8C9A5" w:rsidR="003949DC" w:rsidRPr="00927E18" w:rsidRDefault="003949DC" w:rsidP="00927E1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DC258" w14:textId="71F9404E" w:rsidR="003949DC" w:rsidRPr="00927E18" w:rsidRDefault="00927E18" w:rsidP="00927E18">
    <w:pPr>
      <w:pStyle w:val="Fuzeile"/>
    </w:pPr>
    <w:r w:rsidRPr="00927E18">
      <w:t>Angular 2 Workshop</w:t>
    </w:r>
    <w:r w:rsidRPr="00927E18">
      <w:tab/>
      <w:t xml:space="preserve">Seite </w:t>
    </w:r>
    <w:r w:rsidRPr="00927E18">
      <w:fldChar w:fldCharType="begin"/>
    </w:r>
    <w:r w:rsidRPr="00927E18">
      <w:instrText xml:space="preserve"> PAGE \* ARABIC \* MERGEFORMAT </w:instrText>
    </w:r>
    <w:r w:rsidRPr="00927E18">
      <w:fldChar w:fldCharType="separate"/>
    </w:r>
    <w:r>
      <w:rPr>
        <w:noProof/>
      </w:rPr>
      <w:t>1</w:t>
    </w:r>
    <w:r w:rsidRPr="00927E18">
      <w:fldChar w:fldCharType="end"/>
    </w:r>
    <w:r w:rsidRPr="00927E18">
      <w:t xml:space="preserve"> von </w:t>
    </w:r>
    <w:fldSimple w:instr=" NUMPAGES  \* MERGEFORMAT ">
      <w:r>
        <w:rPr>
          <w:noProof/>
        </w:rPr>
        <w:t>11</w:t>
      </w:r>
    </w:fldSimple>
    <w:r w:rsidRPr="00927E18">
      <w:tab/>
      <w:t>Autor: Christian Scheil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5DC243" w14:textId="77777777" w:rsidR="003949DC" w:rsidRDefault="003949DC" w:rsidP="00A921C5">
      <w:r>
        <w:separator/>
      </w:r>
    </w:p>
  </w:footnote>
  <w:footnote w:type="continuationSeparator" w:id="0">
    <w:p w14:paraId="5B5DC244" w14:textId="77777777" w:rsidR="003949DC" w:rsidRDefault="003949DC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3949DC" w:rsidRPr="006A66F5" w14:paraId="5B5DC249" w14:textId="77777777" w:rsidTr="003A7F67">
      <w:trPr>
        <w:trHeight w:val="284"/>
      </w:trPr>
      <w:tc>
        <w:tcPr>
          <w:tcW w:w="2446" w:type="dxa"/>
          <w:vMerge w:val="restart"/>
        </w:tcPr>
        <w:p w14:paraId="5B5DC247" w14:textId="77777777" w:rsidR="003949DC" w:rsidRPr="006A66F5" w:rsidRDefault="003949DC" w:rsidP="006A16D5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61312" behindDoc="1" locked="0" layoutInCell="1" allowOverlap="1" wp14:anchorId="5B5DC259" wp14:editId="5B5DC25A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7307C40" id="Zeichenbereich 64" o:spid="_x0000_s1026" editas="canvas" style="position:absolute;margin-left:3.65pt;margin-top:-5.25pt;width:99pt;height:37.15pt;z-index:-251655168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p3sAA&#10;AADaAAAADwAAAGRycy9kb3ducmV2LnhtbESPwWrDMBBE74X+g9hCL6WW4kIobpRQCoFeazs5L9bW&#10;NrFWjqTY7t9HgUKOw8y8YTa7xQ5iIh96xxpWmQJB3DjTc6uhrvav7yBCRDY4OCYNfxRgt3182GBh&#10;3Mw/NJWxFQnCoUANXYxjIWVoOrIYMjcSJ+/XeYsxSd9K43FOcDvIXKm1tNhzWuhwpK+OmlN5sRpm&#10;X4+59yvTvqmDOS52raqXs9bPT8vnB4hIS7yH/9vfRkMOtyvpBsjt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gp3sAAAADaAAAADwAAAAAAAAAAAAAAAACYAgAAZHJzL2Rvd25y&#10;ZXYueG1sUEsFBgAAAAAEAAQA9QAAAIUD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qysAA&#10;AADaAAAADwAAAGRycy9kb3ducmV2LnhtbESPwWrDMBBE74X+g9hCbo2cJtTGjRJMQyDXuP6AxdpY&#10;ptbKsVTb/fsoEMhxmJk3zHY/206MNPjWsYLVMgFBXDvdcqOg+jm+ZyB8QNbYOSYF/+Rhv3t92WKu&#10;3cRnGsvQiAhhn6MCE0KfS+lrQxb90vXE0bu4wWKIcmikHnCKcNvJjyT5lBZbjgsGe/o2VP+Wf1bB&#10;YZNyVl5LNum5OpiqaHq/npRavM3FF4hAc3iGH+2TVrCG+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0qysAAAADaAAAADwAAAAAAAAAAAAAAAACYAgAAZHJzL2Rvd25y&#10;ZXYueG1sUEsFBgAAAAAEAAQA9QAAAIUD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bMQA&#10;AADaAAAADwAAAGRycy9kb3ducmV2LnhtbESPQWvCQBSE74L/YXmCt7pRbGnTbCRYKiXiwdhDj4/s&#10;a5I2+zZmV43/3i0UPA4z8w2TrAbTijP1rrGsYD6LQBCXVjdcKfg8vD88g3AeWWNrmRRcycEqHY8S&#10;jLW98J7Oha9EgLCLUUHtfRdL6cqaDLqZ7YiD9217gz7IvpK6x0uAm1YuouhJGmw4LNTY0bqm8rc4&#10;GQWuGDb5z9a85Lvu6+1xmx0zeciVmk6G7BWEp8Hfw//tD61gC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A2zEAAAA2gAAAA8AAAAAAAAAAAAAAAAAmAIAAGRycy9k&#10;b3ducmV2LnhtbFBLBQYAAAAABAAEAPUAAACJAw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XHsYA&#10;AADaAAAADwAAAGRycy9kb3ducmV2LnhtbESPQWsCMRSE74L/ITyhF6lZC5WyNYoK0kpBq+3B43Pz&#10;3F3dvCxJdLf99U1B8DjMzDfMeNqaSlzJ+dKyguEgAUGcWV1yruD7a/n4AsIHZI2VZVLwQx6mk25n&#10;jKm2DW/pugu5iBD2KSooQqhTKX1WkEE/sDVx9I7WGQxRulxqh02Em0o+JclIGiw5LhRY06Kg7Ly7&#10;GAXrPvU3p9X+92M/Pwzfcvc5P1aNUg+9dvYKIlAb7uFb+10reIb/K/EG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XHsYAAADaAAAADwAAAAAAAAAAAAAAAACYAgAAZHJz&#10;L2Rvd25yZXYueG1sUEsFBgAAAAAEAAQA9QAAAIsD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91MQA&#10;AADaAAAADwAAAGRycy9kb3ducmV2LnhtbESPQWvCQBSE70L/w/IK3nQTD6Gm2UgpLdZD1aReentk&#10;X5Ng9m3IbmP8926h4HGYmW+YbDOZTow0uNaygngZgSCurG65VnD6el88gXAeWWNnmRRcycEmf5hl&#10;mGp74YLG0tciQNilqKDxvk+ldFVDBt3S9sTB+7GDQR/kUEs94CXATSdXUZRIgy2HhQZ7em2oOpe/&#10;RsHnYY9vx6TXSRWvt8XuFF35+6zU/HF6eQbhafL38H/7QytI4O9Ku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fdTEAAAA2gAAAA8AAAAAAAAAAAAAAAAAmAIAAGRycy9k&#10;b3ducmV2LnhtbFBLBQYAAAAABAAEAPUAAACJ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gcMA&#10;AADaAAAADwAAAGRycy9kb3ducmV2LnhtbESP0WoCMRRE34X+Q7hCX0SzW6iV1SjFKtpHt37AdXPd&#10;LG5utkmq279vhIKPw8ycYRar3rbiSj40jhXkkwwEceV0w7WC49d2PAMRIrLG1jEp+KUAq+XTYIGF&#10;djc+0LWMtUgQDgUqMDF2hZShMmQxTFxHnLyz8xZjkr6W2uMtwW0rX7JsKi02nBYMdrQ2VF3KH6vg&#10;tMtH5uN158vt5/doup5lp3yzUep52L/PQUTq4yP8395rBW9wv5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VHgcMAAADaAAAADwAAAAAAAAAAAAAAAACYAgAAZHJzL2Rv&#10;d25yZXYueG1sUEsFBgAAAAAEAAQA9QAAAIgD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AO8EA&#10;AADaAAAADwAAAGRycy9kb3ducmV2LnhtbERPz2vCMBS+C/4P4Q1203Q9uNEZZWjHVBii8+Dx0bw1&#10;xeYlNpnW/345CB4/vt/TeW9bcaEuNI4VvIwzEMSV0w3XCg4/n6M3ECEia2wdk4IbBZjPhoMpFtpd&#10;eUeXfaxFCuFQoAIToy+kDJUhi2HsPHHifl1nMSbY1VJ3eE3htpV5lk2kxYZTg0FPC0PVaf9nFXyV&#10;5dLkxm+/6XychNtmfd6+eqWen/qPdxCR+vgQ390rrSBtTV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gDvBAAAA2gAAAA8AAAAAAAAAAAAAAAAAmAIAAGRycy9kb3du&#10;cmV2LnhtbFBLBQYAAAAABAAEAPUAAACGAw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2aMMA&#10;AADaAAAADwAAAGRycy9kb3ducmV2LnhtbESP3WoCMRSE7wt9h3AKvRHNbqGiq1GKP9hedusDHDfH&#10;zeLmZJtE3b59IwheDjPzDTNf9rYVF/KhcawgH2UgiCunG64V7H+2wwmIEJE1to5JwR8FWC6en+ZY&#10;aHflb7qUsRYJwqFABSbGrpAyVIYshpHriJN3dN5iTNLXUnu8Jrht5VuWjaXFhtOCwY5WhqpTebYK&#10;Drt8YNbvO19uv34H49UkO+SbjVKvL/3HDESkPj7C9/anVjCF2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Z2aMMAAADaAAAADwAAAAAAAAAAAAAAAACYAgAAZHJzL2Rv&#10;d25yZXYueG1sUEsFBgAAAAAEAAQA9QAAAIgD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JC8UA&#10;AADbAAAADwAAAGRycy9kb3ducmV2LnhtbESPT2vCQBDF7wW/wzJCL6VuWqhIdJUiSD0V6h+ktzE7&#10;JqHZ2bC7xthP7xwEbzO8N+/9ZrboXaM6CrH2bOBtlIEiLrytuTSw265eJ6BiQrbYeCYDV4qwmA+e&#10;Zphbf+Ef6japVBLCMUcDVUptrnUsKnIYR74lFu3kg8Mkayi1DXiRcNfo9ywba4c1S0OFLS0rKv42&#10;Z2egxG//2x3pZW9P13D4aA7/2+7LmOdh/zkFlahPD/P9em0FX+j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MkLxQAAANsAAAAPAAAAAAAAAAAAAAAAAJgCAABkcnMv&#10;ZG93bnJldi54bWxQSwUGAAAAAAQABAD1AAAAigM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M/8EA&#10;AADbAAAADwAAAGRycy9kb3ducmV2LnhtbERPS2vCQBC+F/oflil4azYRLJJmFVsf9KRtqvchOybB&#10;7GzIrknsr+8Khd7m43tOthxNI3rqXG1ZQRLFIIgLq2suFRy/t89zEM4ja2wsk4IbOVguHh8yTLUd&#10;+Iv63JcihLBLUUHlfZtK6YqKDLrItsSBO9vOoA+wK6XucAjhppHTOH6RBmsODRW29F5RccmvRsGu&#10;3Iy8nuX2/PmG+9P1oJOf2Cs1eRpXryA8jf5f/Of+0GF+Avd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TP/BAAAA2wAAAA8AAAAAAAAAAAAAAAAAmAIAAGRycy9kb3du&#10;cmV2LnhtbFBLBQYAAAAABAAEAPUAAACGAw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SiMAA&#10;AADbAAAADwAAAGRycy9kb3ducmV2LnhtbERPTYvCMBC9C/sfwix4s6mCItUo7q6KJ3W7eh+asS3b&#10;TEoTtfrrjSB4m8f7nOm8NZW4UONKywr6UQyCOLO65FzB4W/VG4NwHlljZZkU3MjBfPbRmWKi7ZV/&#10;6ZL6XIQQdgkqKLyvEyldVpBBF9maOHAn2xj0ATa51A1eQ7ip5CCOR9JgyaGhwJq+C8r+07NRsM6X&#10;Lf8MU3vaf+H2eN7p/j32SnU/28UEhKfWv8Uv90aH+QN4/hIO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HSiMAAAADbAAAADwAAAAAAAAAAAAAAAACYAgAAZHJzL2Rvd25y&#10;ZXYueG1sUEsFBgAAAAAEAAQA9QAAAIUD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EicAA&#10;AADbAAAADwAAAGRycy9kb3ducmV2LnhtbERPTWvCQBC9C/0Pywi96UYL2kZXKYLYiwdtD3obs2MS&#10;zM6G7NTEf+8Kgrd5vM+ZLztXqSs1ofRsYDRMQBFn3pacG/j7XQ8+QQVBtlh5JgM3CrBcvPXmmFrf&#10;8o6ue8lVDOGQooFCpE61DllBDsPQ18SRO/vGoUTY5No22MZwV+lxkky0w5JjQ4E1rQrKLvt/Z2Bz&#10;bI+Ty0HG21JGB/kiPk3bjTHv/e57Bkqok5f46f6xcf4HPH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6EicAAAADbAAAADwAAAAAAAAAAAAAAAACYAgAAZHJzL2Rvd25y&#10;ZXYueG1sUEsFBgAAAAAEAAQA9QAAAIUD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Fm8UA&#10;AADbAAAADwAAAGRycy9kb3ducmV2LnhtbESPQWvDMAyF74P9B6PBbqvdEdKR1S1d2KCHMmjay24i&#10;1pLQWA6xl6T99XVh0JvEe9/T03I92VYM1PvGsYb5TIEgLp1puNJwPHy9vIHwAdlg65g0nMnDevX4&#10;sMTMuJH3NBShEjGEfYYa6hC6TEpf1mTRz1xHHLVf11sMce0raXocY7ht5atSqbTYcLxQY0d5TeWp&#10;+LOxRvl9cUl+VIXapYupWZzSn49PrZ+fps07iEBTuJv/6a2JXAK3X+IA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MWbxQAAANsAAAAPAAAAAAAAAAAAAAAAAJgCAABkcnMv&#10;ZG93bnJldi54bWxQSwUGAAAAAAQABAD1AAAAigM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vMMA&#10;AADbAAAADwAAAGRycy9kb3ducmV2LnhtbERP22rCQBB9L/gPywh9qxsFi8RsRIWWQIVSL4hvY3ZM&#10;FrOzIbvV9O+7hYJvczjXyRa9bcSNOm8cKxiPEhDEpdOGKwX73dvLDIQPyBobx6Tghzws8sFThql2&#10;d/6i2zZUIoawT1FBHUKbSunLmiz6kWuJI3dxncUQYVdJ3eE9httGTpLkVVo0HBtqbGldU3ndflsF&#10;J6M/Juf3opwePovNcXWcXc1+o9TzsF/OQQTqw0P87y50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PdvMMAAADbAAAADwAAAAAAAAAAAAAAAACYAgAAZHJzL2Rv&#10;d25yZXYueG1sUEsFBgAAAAAEAAQA9QAAAIgD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hC74A&#10;AADbAAAADwAAAGRycy9kb3ducmV2LnhtbERPS4vCMBC+C/6HMII3TfUgS9coIhS6e/MBXodmti02&#10;k9qMtv57Iwh7m4/vOevt4Br1oC7Ung0s5gko4sLbmksD51M2+wIVBNli45kMPCnAdjMerTG1vucD&#10;PY5SqhjCIUUDlUibah2KihyGuW+JI/fnO4cSYVdq22Efw12jl0my0g5rjg0VtrSvqLge785A62+/&#10;cskXkmX9z6482WZY5pkx08mw+wYlNMi/+OPObZy/gvcv8QC9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RYQu+AAAA2wAAAA8AAAAAAAAAAAAAAAAAmAIAAGRycy9kb3ducmV2&#10;LnhtbFBLBQYAAAAABAAEAPUAAACDAw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lsIA&#10;AADbAAAADwAAAGRycy9kb3ducmV2LnhtbERP32vCMBB+H/g/hBN8GTNVNiedUVQok6EP67b3o7kl&#10;xeZSmsx2/70RBnu7j+/nrTaDa8SFulB7VjCbZiCIK69rNgo+P4qHJYgQkTU2nknBLwXYrEd3K8y1&#10;7/mdLmU0IoVwyFGBjbHNpQyVJYdh6lvixH37zmFMsDNSd9incNfIeZYtpMOaU4PFlvaWqnP54xSU&#10;J7vzX8WxXxb7J4PZ68G83T8qNRkP2xcQkYb4L/5zH3Sa/wy3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qWwgAAANsAAAAPAAAAAAAAAAAAAAAAAJgCAABkcnMvZG93&#10;bnJldi54bWxQSwUGAAAAAAQABAD1AAAAhwM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QL8UA&#10;AADbAAAADwAAAGRycy9kb3ducmV2LnhtbESPQWvCQBCF70L/wzKF3nRjFWlTVxGDUBAKags9Dtkx&#10;Cc3Oht3VpP31nYPgbYb35r1vluvBtepKITaeDUwnGSji0tuGKwOfp934BVRMyBZbz2TglyKsVw+j&#10;JebW93yg6zFVSkI45migTqnLtY5lTQ7jxHfEop19cJhkDZW2AXsJd61+zrKFdtiwNNTY0bam8ud4&#10;cQa2+4/997R0X/PXTTHr56E4z/4KY54eh80bqERDuptv1+9W8AVW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AvxQAAANsAAAAPAAAAAAAAAAAAAAAAAJgCAABkcnMv&#10;ZG93bnJldi54bWxQSwUGAAAAAAQABAD1AAAAigM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esAA&#10;AADbAAAADwAAAGRycy9kb3ducmV2LnhtbERPPWvDMBDdC/kP4gLdGikZiutaDiEQ8JLBsQePh3W1&#10;TayTsZTE+fdRodDtHu/zsv1iR3Gn2Q+ONWw3CgRx68zAnYa6On0kIHxANjg6Jg1P8rDPV28ZpsY9&#10;uKT7JXQihrBPUUMfwpRK6dueLPqNm4gj9+NmiyHCuZNmxkcMt6PcKfUpLQ4cG3qc6NhTe73crIbS&#10;JWVd7BpXFbdGdax8dQ6J1u/r5fANItAS/sV/7sLE+V/w+0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XesAAAADbAAAADwAAAAAAAAAAAAAAAACYAgAAZHJzL2Rvd25y&#10;ZXYueG1sUEsFBgAAAAAEAAQA9QAAAIUD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WWb4A&#10;AADbAAAADwAAAGRycy9kb3ducmV2LnhtbERPS4vCMBC+L+x/CCN426b2IFKNIguF7t58gNehGduy&#10;zaQ2s7b+e3MQPH58781ucp260xBazwYWSQqKuPK25drA+VR8rUAFQbbYeSYDDwqw235+bDC3fuQD&#10;3Y9SqxjCIUcDjUifax2qhhyGxPfEkbv6waFEONTaDjjGcNfpLE2X2mHLsaHBnr4bqv6O/85A72+/&#10;cikXUhTjz74+2W7KysKY+Wzar0EJTfIWv9ylNZDF9fFL/AF6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Yllm+AAAA2wAAAA8AAAAAAAAAAAAAAAAAmAIAAGRycy9kb3ducmV2&#10;LnhtbFBLBQYAAAAABAAEAPUAAACDAw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iCcQA&#10;AADbAAAADwAAAGRycy9kb3ducmV2LnhtbESPT4vCMBTE7wt+h/CEva2piotUo6ir4mEv/sHzs3m2&#10;xealNFnb7ac3guBxmJnfMNN5Ywpxp8rllhX0exEI4sTqnFMFp+PmawzCeWSNhWVS8E8O5rPOxxRj&#10;bWve0/3gUxEg7GJUkHlfxlK6JCODrmdL4uBdbWXQB1mlUldYB7gp5CCKvqXBnMNChiWtMkpuhz+j&#10;YL3dtnq4bzfnnxbr6LL4HS3HiVKf3WYxAeGp8e/wq73TCgZ9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IgnEAAAA2w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b3cIA&#10;AADbAAAADwAAAGRycy9kb3ducmV2LnhtbESPwWrDMBBE74H8g9hAb7EcU0zrRAmhUKjppbVLzou0&#10;sU2slbFUx/77qlDocZiZN8zhNNteTDT6zrGCXZKCINbOdNwo+Kpft08gfEA22DsmBQt5OB3XqwMW&#10;xt35k6YqNCJC2BeooA1hKKT0uiWLPnEDcfSubrQYohwbaUa8R7jtZZamubTYcVxocaCXlvSt+rYK&#10;NHI5lVlVG3f5WIb8eakf3xelHjbzeQ8i0Bz+w3/tN6Mg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vdwgAAANsAAAAPAAAAAAAAAAAAAAAAAJgCAABkcnMvZG93&#10;bnJldi54bWxQSwUGAAAAAAQABAD1AAAAhwM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2JcQA&#10;AADbAAAADwAAAGRycy9kb3ducmV2LnhtbESPQWvCQBSE70L/w/IKXkQ3ahFJs5FSsHgpVls8P7Kv&#10;STTvbchuNf77riB4HGbmGyZb9dyoM3W+dmJgOklAkRTO1lIa+Plej5egfECx2DghA1fysMqfBhmm&#10;1l1kR+d9KFWEiE/RQBVCm2rti4oY/cS1JNH7dR1jiLIrte3wEuHc6FmSLDRjLXGhwpbeKypO+z82&#10;MD8cton1048tf35xueOX0XG9MWb43L+9ggrUh0f43t5YA7M53L7EH6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diXEAAAA2wAAAA8AAAAAAAAAAAAAAAAAmAIAAGRycy9k&#10;b3ducmV2LnhtbFBLBQYAAAAABAAEAPUAAACJAw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mCsQA&#10;AADbAAAADwAAAGRycy9kb3ducmV2LnhtbESPT2vCQBTE70K/w/IK3nRTkVBSV5GSlnrSptJeH9mX&#10;P5h9m+xuNX57t1DwOMzMb5jVZjSdOJPzrWUFT/MEBHFpdcu1guPX2+wZhA/IGjvLpOBKHjbrh8kK&#10;M20v/EnnItQiQthnqKAJoc+k9GVDBv3c9sTRq6wzGKJ0tdQOLxFuOrlIklQabDkuNNjTa0Plqfg1&#10;Ct7Nd/CHYz4MSZqX7mfc76pdpdT0cdy+gAg0hnv4v/2hFSyW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ZgrEAAAA2wAAAA8AAAAAAAAAAAAAAAAAmAIAAGRycy9k&#10;b3ducmV2LnhtbFBLBQYAAAAABAAEAPUAAACJAw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kCsUA&#10;AADbAAAADwAAAGRycy9kb3ducmV2LnhtbESPQWvCQBSE70L/w/IKvemmFkViVrHahB68aEvPz+xr&#10;Epp9G7LbJObXuwWhx2FmvmGS7WBq0VHrKssKnmcRCOLc6ooLBZ8f6XQFwnlkjbVlUnAlB9vNwyTB&#10;WNueT9SdfSEChF2MCkrvm1hKl5dk0M1sQxy8b9sa9EG2hdQt9gFuajmPoqU0WHFYKLGhfUn5z/nX&#10;KHjLslG/nMb06zBiH112x8XrKlfq6XHYrUF4Gvx/+N5+1wrmC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iQKxQAAANsAAAAPAAAAAAAAAAAAAAAAAJgCAABkcnMv&#10;ZG93bnJldi54bWxQSwUGAAAAAAQABAD1AAAAigM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scUA&#10;AADbAAAADwAAAGRycy9kb3ducmV2LnhtbESPQWsCMRSE74X+h/AKvdWsglZWo9iiIFgKXRWvj+S5&#10;u7p5WZJ03fbXN4VCj8PMfMPMl71tREc+1I4VDAcZCGLtTM2lgsN+8zQFESKywcYxKfiiAMvF/d0c&#10;c+Nu/EFdEUuRIBxyVFDF2OZSBl2RxTBwLXHyzs5bjEn6UhqPtwS3jRxl2URarDktVNjSa0X6Wnxa&#10;Bc/f67dDcdzpl64fY7HW76eLJ6UeH/rVDESkPv6H/9pbo2A0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iGxxQAAANsAAAAPAAAAAAAAAAAAAAAAAJgCAABkcnMv&#10;ZG93bnJldi54bWxQSwUGAAAAAAQABAD1AAAAigM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RUcUA&#10;AADbAAAADwAAAGRycy9kb3ducmV2LnhtbESPQWvCQBCF7wX/wzJCb3VXKYlEN6LSgodSaPTibciO&#10;SUh2NmRXjf313UKhx8eb9715681oO3GjwTeONcxnCgRx6UzDlYbT8f1lCcIHZIOdY9LwIA+bfPK0&#10;xsy4O3/RrQiViBD2GWqoQ+gzKX1Zk0U/cz1x9C5usBiiHCppBrxHuO3kQqlEWmw4NtTY076msi2u&#10;Nr5Rfn671/1JFeojSccmbZPz7k3r5+m4XYEINIb/47/0wWhYpPC7JQ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pFRxQAAANsAAAAPAAAAAAAAAAAAAAAAAJgCAABkcnMv&#10;ZG93bnJldi54bWxQSwUGAAAAAAQABAD1AAAAigM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1/78A&#10;AADbAAAADwAAAGRycy9kb3ducmV2LnhtbERPy4rCMBTdC/5DuMLsNNUBkY5RhkFRZiH4AHF3aa5N&#10;meamNDHt/L1ZCC4P571c97YWkVpfOVYwnWQgiAunKy4VXM7b8QKED8gaa8ek4J88rFfDwRJz7To+&#10;UjyFUqQQ9jkqMCE0uZS+MGTRT1xDnLi7ay2GBNtS6ha7FG5rOcuyubRYcWow2NCPoeLv9LAKsk2s&#10;8LojCsX8EPXtM3a/5q7Ux6j//gIRqA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zX/vwAAANsAAAAPAAAAAAAAAAAAAAAAAJgCAABkcnMvZG93bnJl&#10;di54bWxQSwUGAAAAAAQABAD1AAAAhA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ipMYA&#10;AADbAAAADwAAAGRycy9kb3ducmV2LnhtbESPT2vCQBTE74V+h+UVvDWbBhEbXaUooh7snyiCt9fs&#10;MwnNvg3ZVZNv3xUKPQ4z8xtmOu9MLa7UusqygpcoBkGcW11xoeCwXz2PQTiPrLG2TAp6cjCfPT5M&#10;MdX2xl90zXwhAoRdigpK75tUSpeXZNBFtiEO3tm2Bn2QbSF1i7cAN7VM4ngkDVYcFkpsaFFS/pNd&#10;jIKP3fv20H8fs1OR9MvReaM/18OdUoOn7m0CwlPn/8N/7Y1WkLzC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RipMYAAADbAAAADwAAAAAAAAAAAAAAAACYAgAAZHJz&#10;L2Rvd25yZXYueG1sUEsFBgAAAAAEAAQA9QAAAIsD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+C8MA&#10;AADbAAAADwAAAGRycy9kb3ducmV2LnhtbERPTWvCQBC9F/wPywheSt2oUErqKkYopBeJRqnHITtN&#10;otnZNLtN0n/fPRR6fLzv9XY0jeipc7VlBYt5BIK4sLrmUsE5f3t6AeE8ssbGMin4IQfbzeRhjbG2&#10;Ax+pP/lShBB2MSqovG9jKV1RkUE3ty1x4D5tZ9AH2JVSdziEcNPIZRQ9S4M1h4YKW9pXVNxP30bB&#10;8XJ1/VeaZ/76LrOP5HB7vCe5UrPpuHsF4Wn0/+I/d6oVrML6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+C8MAAADbAAAADwAAAAAAAAAAAAAAAACYAgAAZHJzL2Rv&#10;d25yZXYueG1sUEsFBgAAAAAEAAQA9QAAAIgD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bkMUA&#10;AADbAAAADwAAAGRycy9kb3ducmV2LnhtbESPQWvCQBSE7wX/w/KEXkqzsQWR6CoqCPZS1Fj0+Mi+&#10;JqnZtzG7jfHfu4LgcZiZb5jJrDOVaKlxpWUFgygGQZxZXXKuYJ+u3kcgnEfWWFkmBVdyMJv2XiaY&#10;aHvhLbU7n4sAYZeggsL7OpHSZQUZdJGtiYP3axuDPsgml7rBS4CbSn7E8VAaLDksFFjTsqDstPs3&#10;CrY/R9ee1+nGH7/k5rD4/ns7LVKlXvvdfAzCU+ef4Ud7rRV8Du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uQxQAAANs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c3sUA&#10;AADbAAAADwAAAGRycy9kb3ducmV2LnhtbESPQWvCQBSE7wX/w/KEXopu6kE0uooKgr0UNYoeH9ln&#10;Es2+TbPbGP+9KxR6HGbmG2Y6b00pGqpdYVnBZz8CQZxaXXCm4JCseyMQziNrLC2Tggc5mM86b1OM&#10;tb3zjpq9z0SAsItRQe59FUvp0pwMur6tiIN3sbVBH2SdSV3jPcBNKQdRNJQGCw4LOVa0yim97X+N&#10;gt3x7JqfTbL15y+5PS2/rx+3ZaLUe7ddTEB4av1/+K+90QrGQ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zexQAAANsAAAAPAAAAAAAAAAAAAAAAAJgCAABkcnMv&#10;ZG93bnJldi54bWxQSwUGAAAAAAQABAD1AAAAigM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R7cQA&#10;AADbAAAADwAAAGRycy9kb3ducmV2LnhtbESPX2vCQBDE3wt+h2MF3+pFH2pNPcUqVSmCf1r6vObW&#10;JDS3F3Krpt++Vyj4OMzMb5jJrHWVulITSs8GBv0EFHHmbcm5gc+Pt8dnUEGQLVaeycAPBZhNOw8T&#10;TK2/8YGuR8lVhHBI0UAhUqdah6wgh6Hva+LonX3jUKJscm0bvEW4q/QwSZ60w5LjQoE1LQrKvo8X&#10;Z2C/lHX+ztsF8tfJvs5X552EnTG9bjt/ASXUyj38395YA+MR/H2JP0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Ee3EAAAA2wAAAA8AAAAAAAAAAAAAAAAAmAIAAGRycy9k&#10;b3ducmV2LnhtbFBLBQYAAAAABAAEAPUAAACJ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jJsAA&#10;AADbAAAADwAAAGRycy9kb3ducmV2LnhtbERPTYvCMBC9C/sfwizsTdP1sNZqFFdcEMGDtYjHoRnb&#10;YDMpTVbrvzcHwePjfc+XvW3EjTpvHCv4HiUgiEunDVcKiuPfMAXhA7LGxjEpeJCH5eJjMMdMuzsf&#10;6JaHSsQQ9hkqqENoMyl9WZNFP3ItceQurrMYIuwqqTu8x3DbyHGS/EiLhmNDjS2tayqv+b9VsN8d&#10;qtRM0vHp92w0T4/FdXMulPr67FczEIH68Ba/3F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jJsAAAADbAAAADwAAAAAAAAAAAAAAAACYAgAAZHJzL2Rvd25y&#10;ZXYueG1sUEsFBgAAAAAEAAQA9QAAAIU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vLsUA&#10;AADbAAAADwAAAGRycy9kb3ducmV2LnhtbESPT2vCQBTE7wW/w/IEb3VTD8VEV5ES22DpoWlBj4/s&#10;Mwlm34bsNn++vVso9DjMzG+Y7X40jeipc7VlBU/LCARxYXXNpYLvr+PjGoTzyBoby6RgIgf73exh&#10;i4m2A39Sn/tSBAi7BBVU3reJlK6oyKBb2pY4eFfbGfRBdqXUHQ4Bbhq5iqJnabDmsFBhSy8VFbf8&#10;xygoTpc+e3+N0vwjnWq++be4OZyVWszHwwaEp9H/h//amVYQx/D7Jfw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O8uxQAAANsAAAAPAAAAAAAAAAAAAAAAAJgCAABkcnMv&#10;ZG93bnJldi54bWxQSwUGAAAAAAQABAD1AAAAigM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ZjsMA&#10;AADcAAAADwAAAGRycy9kb3ducmV2LnhtbESPQU/DMAyF70j7D5EncWMJHNAoy6YJCYkdN9C6o9WY&#10;JlrjlCZbu3+PD0jcbL3n9z6vNlPs1JWGHBJbeFwYUMRNcoFbC1+f7w9LULkgO+wSk4UbZdisZ3cr&#10;rFwaeU/XQ2mVhHCu0IIvpa+0zo2niHmRemLRvtMQscg6tNoNOEp47PSTMc86YmBp8NjTm6fmfLhE&#10;C6X29Vj/0D4s+1M47l4CH83N2vv5tH0FVWgq/+a/6w8n+Eb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ZjsMAAADcAAAADwAAAAAAAAAAAAAAAACYAgAAZHJzL2Rv&#10;d25yZXYueG1sUEsFBgAAAAAEAAQA9QAAAIg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Ey8MA&#10;AADcAAAADwAAAGRycy9kb3ducmV2LnhtbERPS2vCQBC+C/6HZYTe6kYpUqKrqNhSPFhfB70N2TFZ&#10;zM6G7NYk/75bKHibj+85s0VrS/Gg2hvHCkbDBARx5rThXMH59PH6DsIHZI2lY1LQkYfFvN+bYapd&#10;wwd6HEMuYgj7FBUUIVSplD4ryKIfuoo4cjdXWwwR1rnUNTYx3JZynCQTadFwbCiwonVB2f34YxVs&#10;uvW1kaudeevul89m991tT3uj1MugXU5BBGrDU/zv/tJxfj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9Ey8MAAADcAAAADwAAAAAAAAAAAAAAAACYAgAAZHJzL2Rv&#10;d25yZXYueG1sUEsFBgAAAAAEAAQA9QAAAIgD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ff8MA&#10;AADcAAAADwAAAGRycy9kb3ducmV2LnhtbERPTWvCQBC9C/0Pywi91V2FFo2uYguCh15iW8HbmB2T&#10;tNnZNDtq+u+7hYK3ebzPWax636gLdbEObGE8MqCIi+BqLi28v20epqCiIDtsApOFH4qwWt4NFpi5&#10;cOWcLjspVQrhmKGFSqTNtI5FRR7jKLTEiTuFzqMk2JXadXhN4b7RE2OetMeaU0OFLb1UVHztzt5C&#10;fjh+y/Pjaz4+m1n/0XzKNOzF2vthv56DEurlJv53b12abybw90y6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ff8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14:paraId="5B5DC248" w14:textId="77777777" w:rsidR="003949DC" w:rsidRPr="006A66F5" w:rsidRDefault="003949DC" w:rsidP="00802F27">
          <w:pPr>
            <w:pStyle w:val="Kopfzeile"/>
          </w:pPr>
        </w:p>
      </w:tc>
    </w:tr>
    <w:tr w:rsidR="003949DC" w:rsidRPr="006A66F5" w14:paraId="5B5DC24D" w14:textId="77777777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14:paraId="5B5DC24A" w14:textId="77777777" w:rsidR="003949DC" w:rsidRPr="006A66F5" w:rsidRDefault="003949DC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14:paraId="5B5DC24B" w14:textId="77777777" w:rsidR="003949DC" w:rsidRPr="006A66F5" w:rsidRDefault="003949DC" w:rsidP="008158FF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14:paraId="5B5DC24C" w14:textId="77777777" w:rsidR="003949DC" w:rsidRPr="006A66F5" w:rsidRDefault="003949DC" w:rsidP="006A16D5">
          <w:pPr>
            <w:pStyle w:val="Kopfzeile"/>
          </w:pPr>
        </w:p>
      </w:tc>
    </w:tr>
  </w:tbl>
  <w:p w14:paraId="5B5DC24E" w14:textId="22AF3CDB" w:rsidR="003949DC" w:rsidRDefault="00927E18" w:rsidP="00927E18">
    <w:pPr>
      <w:pStyle w:val="Kopfzeile"/>
    </w:pPr>
    <w:r w:rsidRPr="00927E18">
      <w:t xml:space="preserve">Angular 2 Workshop  - </w:t>
    </w:r>
    <w:r w:rsidRPr="00927E18">
      <w:fldChar w:fldCharType="begin"/>
    </w:r>
    <w:r w:rsidRPr="00927E18">
      <w:instrText xml:space="preserve"> TIME \@ "dddd, d. MMMM yyyy" </w:instrText>
    </w:r>
    <w:r w:rsidRPr="00927E18">
      <w:fldChar w:fldCharType="separate"/>
    </w:r>
    <w:r w:rsidRPr="00927E18">
      <w:t>Dienstag, 6. September 2016</w:t>
    </w:r>
    <w:r w:rsidRPr="00927E18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743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10206"/>
    </w:tblGrid>
    <w:tr w:rsidR="003949DC" w:rsidRPr="006A66F5" w14:paraId="5B5DC252" w14:textId="77777777" w:rsidTr="003949DC">
      <w:trPr>
        <w:trHeight w:val="284"/>
      </w:trPr>
      <w:tc>
        <w:tcPr>
          <w:tcW w:w="2446" w:type="dxa"/>
          <w:vMerge w:val="restart"/>
        </w:tcPr>
        <w:p w14:paraId="5B5DC250" w14:textId="77777777" w:rsidR="003949DC" w:rsidRPr="006A66F5" w:rsidRDefault="003949DC" w:rsidP="00F02D56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62336" behindDoc="1" locked="0" layoutInCell="1" allowOverlap="1" wp14:anchorId="5B5DC25B" wp14:editId="5B5DC25C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147" name="Zeichenbereich 1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10" name="Freeform 1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7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8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920550" id="Zeichenbereich 147" o:spid="_x0000_s1026" editas="canvas" style="position:absolute;margin-left:3.65pt;margin-top:-5.25pt;width:99pt;height:37.15pt;z-index:-251654144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159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8/cIA&#10;AADcAAAADwAAAGRycy9kb3ducmV2LnhtbESPT2vDMAzF74V9B6NBL2W100IpWd0yCoVe139nEWtJ&#10;WCxntttk3746DHaTeE/v/bTZjb5TD4qpDWyhmBtQxFVwLdcWLufD2xpUysgOu8Bk4ZcS7LYvkw2W&#10;Lgz8SY9TrpWEcCrRQpNzX2qdqoY8pnnoiUX7CtFjljXW2kUcJNx3emHMSntsWRoa7GnfUPV9unsL&#10;Q7z0ixgLVy/N1d1GvzLn2Y+109fx4x1UpjH/m/+uj07wC8GXZ2QC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z9wgAAANwAAAAPAAAAAAAAAAAAAAAAAJgCAABkcnMvZG93&#10;bnJldi54bWxQSwUGAAAAAAQABAD1AAAAhwMAAAAA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60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+r8A&#10;AADcAAAADwAAAGRycy9kb3ducmV2LnhtbERPzYrCMBC+L/gOYYS9rWld2Uo1iiiCV7t9gKEZm2Iz&#10;qU209e3NwoK3+fh+Z70dbSse1PvGsYJ0loAgrpxuuFZQ/h6/liB8QNbYOiYFT/Kw3Uw+1phrN/CZ&#10;HkWoRQxhn6MCE0KXS+krQxb9zHXEkbu43mKIsK+l7nGI4baV8yT5kRYbjg0GO9obqq7F3So4LDJe&#10;FreCTXYuD6bc1Z3/HpT6nI67FYhAY3iL/90nHeenKfw9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0L6vwAAANwAAAAPAAAAAAAAAAAAAAAAAJgCAABkcnMvZG93bnJl&#10;di54bWxQSwUGAAAAAAQABAD1AAAAhAMAAAAA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161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gx8MA&#10;AADcAAAADwAAAGRycy9kb3ducmV2LnhtbERPTWvCQBC9C/0Pywi96UahxUZXCS2KRDwYe/A4ZMck&#10;mp1Ns6um/94VBG/zeJ8zW3SmFldqXWVZwWgYgSDOra64UPC7Xw4mIJxH1lhbJgX/5GAxf+vNMNb2&#10;xju6Zr4QIYRdjApK75tYSpeXZNANbUMcuKNtDfoA20LqFm8h3NRyHEWf0mDFoaHEhr5Lys/ZxShw&#10;WbdKTxvzlW6bw8/HJvlL5D5V6r3fJVMQnjr/Ej/dax3mj8b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3gx8MAAADcAAAADwAAAAAAAAAAAAAAAACYAgAAZHJzL2Rv&#10;d25yZXYueG1sUEsFBgAAAAAEAAQA9QAAAIgDAAAAAA=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162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z8UA&#10;AADcAAAADwAAAGRycy9kb3ducmV2LnhtbERPTWvCQBC9F/oflin0IrqJhVJSV1FBbBFqqz14HLNj&#10;Es3Oht2tif76rlDobR7vc0aTztTiTM5XlhWkgwQEcW51xYWC7+2i/wLCB2SNtWVScCEPk/H93Qgz&#10;bVv+ovMmFCKGsM9QQRlCk0np85IM+oFtiCN3sM5giNAVUjtsY7ip5TBJnqXBimNDiQ3NS8pPmx+j&#10;4KNHvfXxfXdd7Wb7dFm4z9mhbpV6fOimryACdeFf/Od+03F++gS3Z+IF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SrPxQAAANwAAAAPAAAAAAAAAAAAAAAAAJgCAABkcnMv&#10;ZG93bnJldi54bWxQSwUGAAAAAAQABAD1AAAAigMAAAAA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163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98EA&#10;AADcAAAADwAAAGRycy9kb3ducmV2LnhtbERPS4vCMBC+C/sfwix407SLFK1GWZYV9bC+L96GZmyL&#10;zaQ0Ueu/NwuCt/n4njOZtaYSN2pcaVlB3I9AEGdWl5wrOB7mvSEI55E1VpZJwYMczKYfnQmm2t55&#10;R7e9z0UIYZeigsL7OpXSZQUZdH1bEwfubBuDPsAml7rBewg3lfyKokQaLDk0FFjTT0HZZX81Cv42&#10;a/zdJrVOsni02K2O0YNPF6W6n+33GISn1r/FL/dSh/nxA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Q/fBAAAA3AAAAA8AAAAAAAAAAAAAAAAAmAIAAGRycy9kb3du&#10;cmV2LnhtbFBLBQYAAAAABAAEAPUAAACG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164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gk8IA&#10;AADcAAAADwAAAGRycy9kb3ducmV2LnhtbERPzWoCMRC+C32HMIVeRLNbUGQ1SrGK9ejqA4ybcbN0&#10;M9kmqW7fvhEEb/Px/c5i1dtWXMmHxrGCfJyBIK6cbrhWcDpuRzMQISJrbB2Tgj8KsFq+DBZYaHfj&#10;A13LWIsUwqFABSbGrpAyVIYshrHriBN3cd5iTNDXUnu8pXDbyvcsm0qLDacGgx2tDVXf5a9VcN7l&#10;Q/M52flyu/8ZTtez7JxvNkq9vfYfcxCR+vgUP9xfOs3PJ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yCTwgAAANwAAAAPAAAAAAAAAAAAAAAAAJgCAABkcnMvZG93&#10;bnJldi54bWxQSwUGAAAAAAQABAD1AAAAhwMAAAAA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165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HGsMA&#10;AADcAAAADwAAAGRycy9kb3ducmV2LnhtbERPTWsCMRC9F/ofwhS81awetrI1SmkttoKIWw8eh810&#10;s3QziZtU139vBMHbPN7nTOe9bcWRutA4VjAaZiCIK6cbrhXsfj6fJyBCRNbYOiYFZwownz0+TLHQ&#10;7sRbOpaxFimEQ4EKTIy+kDJUhiyGofPEift1ncWYYFdL3eEphdtWjrMslxYbTg0GPb0bqv7Kf6tg&#10;uVh8mLHxmzUd9nk4r74Pmxev1OCpf3sFEamPd/HN/aXT/FEO12fSB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HGsMAAADcAAAADwAAAAAAAAAAAAAAAACYAgAAZHJzL2Rv&#10;d25yZXYueG1sUEsFBgAAAAAEAAQA9QAAAIgDAAAAAA=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166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f8IA&#10;AADcAAAADwAAAGRycy9kb3ducmV2LnhtbERPzWoCMRC+C32HMEIvotkt1MpqlGIV7dGtDzBuxs3i&#10;ZrJNUt2+fSMUvM3H9zuLVW9bcSUfGscK8kkGgrhyuuFawfFrO56BCBFZY+uYFPxSgNXyabDAQrsb&#10;H+haxlqkEA4FKjAxdoWUoTJkMUxcR5y4s/MWY4K+ltrjLYXbVr5k2VRabDg1GOxobai6lD9WwWmX&#10;j8zH686X28/v0XQ9y075ZqPU87B/n4OI1MeH+N+912l+/gb3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t/wgAAANwAAAAPAAAAAAAAAAAAAAAAAJgCAABkcnMvZG93&#10;bnJldi54bWxQSwUGAAAAAAQABAD1AAAAhwMAAAAA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167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rR8YA&#10;AADcAAAADwAAAGRycy9kb3ducmV2LnhtbESPT2vCQBDF7wW/wzKCl1I3Ci0luooIpT0J9Q/S2zQ7&#10;JsHsbNjdxuindw5CbzO8N+/9Zr7sXaM6CrH2bGAyzkARF97WXBrY7z5e3kHFhGyx8UwGrhRhuRg8&#10;zTG3/sLf1G1TqSSEY44GqpTaXOtYVOQwjn1LLNrJB4dJ1lBqG/Ai4a7R0yx70w5rloYKW1pXVJy3&#10;f85AiRv/0/3S88GeruH42hxvu+7TmNGwX81AJerTv/lx/WUFfyK0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yrR8YAAADcAAAADwAAAAAAAAAAAAAAAACYAgAAZHJz&#10;L2Rvd25yZXYueG1sUEsFBgAAAAAEAAQA9QAAAIsDAAAAAA==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168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j8cIA&#10;AADcAAAADwAAAGRycy9kb3ducmV2LnhtbERPS2vCQBC+C/0PyxR6M5sILTW6Ca194EltqvchOybB&#10;7GzIrpr6692C4G0+vufM88G04kS9aywrSKIYBHFpdcOVgu3v1/gVhPPIGlvLpOCPHOTZw2iOqbZn&#10;/qFT4SsRQtilqKD2vkuldGVNBl1kO+LA7W1v0AfYV1L3eA7hppWTOH6RBhsODTV2tKipPBRHo+C7&#10;+hz447mw+807rnbHtU4usVfq6XF4m4HwNPi7+OZe6jA/mcL/M+EC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2PxwgAAANwAAAAPAAAAAAAAAAAAAAAAAJgCAABkcnMvZG93&#10;bnJldi54bWxQSwUGAAAAAAQABAD1AAAAhwMAAAAA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169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A0cQA&#10;AADcAAAADwAAAGRycy9kb3ducmV2LnhtbESPS2/CQAyE70j9DytX4gYbkIpQygb1iXoqkMLdyjoP&#10;NeuNsguk/Pr6gMTN1oxnPq/Wg2vVmfrQeDYwmyagiAtvG64MHH4+J0tQISJbbD2TgT8KsM4eRitM&#10;rb/wns55rJSEcEjRQB1jl2odipochqnviEUrfe8wytpX2vZ4kXDX6nmSLLTDhqWhxo7eaip+85Mz&#10;sKk+Bn5/yn25e8Xv42lrZ9ckGjN+HF6eQUUa4t18u/6ygj8XfH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ANHEAAAA3AAAAA8AAAAAAAAAAAAAAAAAmAIAAGRycy9k&#10;b3ducmV2LnhtbFBLBQYAAAAABAAEAPUAAACJAwAAAAA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70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xq8EA&#10;AADcAAAADwAAAGRycy9kb3ducmV2LnhtbERPTWvCQBC9F/wPywje6iY52BpdRYSiFw+1HvQ2Zsck&#10;mJ0N2amJ/75bKPQ2j/c5y/XgGvWgLtSeDaTTBBRx4W3NpYHT18frO6ggyBYbz2TgSQHWq9HLEnPr&#10;e/6kx1FKFUM45GigEmlzrUNRkcMw9S1x5G6+cygRdqW2HfYx3DU6S5KZdlhzbKiwpW1Fxf347Qzs&#10;Lv1ldj9LdqglPcuc+PrW74yZjIfNApTQIP/iP/fexvlZCr/Px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MavBAAAA3AAAAA8AAAAAAAAAAAAAAAAAmAIAAGRycy9kb3du&#10;cmV2LnhtbFBLBQYAAAAABAAEAPUAAACGAwAAAAA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71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tTcYA&#10;AADcAAAADwAAAGRycy9kb3ducmV2LnhtbESPQWvCQBCF70L/wzKF3nS3oURJ3UiVFnoQwejF25Cd&#10;JiHZ2ZBdNe2v7wqCtxne+968Wa5G24kLDb5xrOF1pkAQl840XGk4Hr6mCxA+IBvsHJOGX/Kwyp8m&#10;S8yMu/KeLkWoRAxhn6GGOoQ+k9KXNVn0M9cTR+3HDRZDXIdKmgGvMdx2MlEqlRYbjhdq7GlTU9kW&#10;ZxtrlLs/97Y5qkJt0/nYzNv0tP7U+uV5/HgHEWgMD/Od/jaRSxK4PRMn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tTcYAAADcAAAADwAAAAAAAAAAAAAAAACYAgAAZHJz&#10;L2Rvd25yZXYueG1sUEsFBgAAAAAEAAQA9QAAAIsDAAAAAA==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172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A+MQA&#10;AADcAAAADwAAAGRycy9kb3ducmV2LnhtbERP22rCQBB9L/QflhH6VjemtIToKlawBCoUb4hvY3ZM&#10;FrOzIbvV9O+7hYJvczjXmcx624grdd44VjAaJiCIS6cNVwp22+VzBsIHZI2NY1LwQx5m08eHCeba&#10;3XhN102oRAxhn6OCOoQ2l9KXNVn0Q9cSR+7sOoshwq6SusNbDLeNTJPkTVo0HBtqbGlRU3nZfFsF&#10;R6M/09NHUb7uv4rV4f2QXcxupdTToJ+PQQTqw1387y50nJ++wN8z8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APjEAAAA3AAAAA8AAAAAAAAAAAAAAAAAmAIAAGRycy9k&#10;b3ducmV2LnhtbFBLBQYAAAAABAAEAPUAAACJAwAAAAA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173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JIsAA&#10;AADcAAAADwAAAGRycy9kb3ducmV2LnhtbERPTWuDQBC9F/oflin0VtdIKcFkIxIQTG9NArkO7lSl&#10;7qxxJ9H++26h0Ns83udsi8UN6k5T6D0bWCUpKOLG255bA+dT9bIGFQTZ4uCZDHxTgGL3+LDF3PqZ&#10;P+h+lFbFEA45GuhExlzr0HTkMCR+JI7cp58cSoRTq+2Ecwx3g87S9E077Dk2dDjSvqPm63hzBkZ/&#10;fZdLvZKqmg9le7LDktWVMc9PS7kBJbTIv/jPXds4P3uF32fiBXr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SJIsAAAADcAAAADwAAAAAAAAAAAAAAAACYAgAAZHJzL2Rvd25y&#10;ZXYueG1sUEsFBgAAAAAEAAQA9QAAAIUDAAAAAA=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4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onsMA&#10;AADcAAAADwAAAGRycy9kb3ducmV2LnhtbERP32vCMBB+H/g/hBP2Mmaq6JDOKCqUicwHu+39aG5J&#10;WXMpTbT1vzeDwd7u4/t5q83gGnGlLtSeFUwnGQjiyuuajYLPj+J5CSJEZI2NZ1JwowCb9ehhhbn2&#10;PZ/pWkYjUgiHHBXYGNtcylBZchgmviVO3LfvHMYEOyN1h30Kd42cZdmLdFhzarDY0t5S9VNenILy&#10;ZHf+q3jvl8V+YTB7O5jj01ypx/GwfQURaYj/4j/3Qaf5swX8Pp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onsMAAADcAAAADwAAAAAAAAAAAAAAAACYAgAAZHJzL2Rv&#10;d25yZXYueG1sUEsFBgAAAAAEAAQA9QAAAIgDAAAAAA==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175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88QA&#10;AADcAAAADwAAAGRycy9kb3ducmV2LnhtbERP22rCQBB9F/yHZQq+mY0XpI2uIgahIAjVFnwcsmMS&#10;mp0Nu6tJ+/VdoeDbHM51VpveNOJOzteWFUySFARxYXXNpYLP8378CsIHZI2NZVLwQx426+FghZm2&#10;HX/Q/RRKEUPYZ6igCqHNpPRFRQZ9YlviyF2tMxgidKXUDrsYbho5TdOFNFhzbKiwpV1FxffpZhTs&#10;DsfDZVKYr/nbNp91c5dfZ7+5UqOXfrsEEagPT/G/+13H+dMFPJ6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p/PEAAAA3AAAAA8AAAAAAAAAAAAAAAAAmAIAAGRycy9k&#10;b3ducmV2LnhtbFBLBQYAAAAABAAEAPUAAACJAwAAAAA=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176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JOL8A&#10;AADcAAAADwAAAGRycy9kb3ducmV2LnhtbERPTYvCMBC9C/sfwix408QetFSjiLDQi4daDx6HZmyL&#10;zaQ0Ubv/3giCt3m8z9nsRtuJBw2+daxhMVcgiCtnWq41nMu/WQrCB2SDnWPS8E8edtufyQYz455c&#10;0OMUahFD2GeooQmhz6T0VUMW/dz1xJG7usFiiHCopRnwGcNtJxOlltJiy7GhwZ4ODVW3091qKFxa&#10;nPPk4sr8flE1K18eQ6r19Hfcr0EEGsNX/HHnJs5PVvB+Jl4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Mk4vwAAANwAAAAPAAAAAAAAAAAAAAAAAJgCAABkcnMvZG93bnJl&#10;di54bWxQSwUGAAAAAAQABAD1AAAAhAMAAAAA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77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DJ8MA&#10;AADcAAAADwAAAGRycy9kb3ducmV2LnhtbESPwWrDQAxE74X+w6JCbvU6PpTgZBNCweD21qTQq/Aq&#10;tqlX63rV2P376hDITWJGM0+7wxIGc6Up9ZEdrLMcDHETfc+tg89z9bwBkwTZ4xCZHPxRgsP+8WGH&#10;pY8zf9D1JK3REE4lOuhExtLa1HQUMGVxJFbtEqeAouvUWj/hrOFhsEWev9iAPWtDhyO9dtR8n36D&#10;gzH+vMtXvZaqmt+O7dkPS1FXzq2eluMWjNAid/PtuvaKXyitPqMT2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mDJ8MAAADcAAAADwAAAAAAAAAAAAAAAACYAgAAZHJzL2Rv&#10;d25yZXYueG1sUEsFBgAAAAAEAAQA9QAAAIgDAAAAAA=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8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PQcQA&#10;AADcAAAADwAAAGRycy9kb3ducmV2LnhtbERPS2vCQBC+F/oflin0VjcqlZi6iq1N6MGLDzyP2WkS&#10;zM6G7Nak+fXdguBtPr7nLFa9qcWVWldZVjAeRSCIc6srLhQcD+lLDMJ5ZI21ZVLwSw5Wy8eHBSba&#10;dryj694XIoSwS1BB6X2TSOnykgy6kW2IA/dtW4M+wLaQusUuhJtaTqJoJg1WHBpKbOijpPyy/zEK&#10;PrNs0NPdkJ42A3bReb19fY9zpZ6f+vUbCE+9v4tv7i8d5k/m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j0HEAAAA3A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79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EycMA&#10;AADcAAAADwAAAGRycy9kb3ducmV2LnhtbESPQWvCQBCF7wX/wzKCt7pRi9ToKiIUlF7apHgesmMS&#10;zM6G7DYm/945FHqb4b1575vdYXCN6qkLtWcDi3kCirjwtubSwE/+8foOKkRki41nMjBSgMN+8rLD&#10;1PoHf1OfxVJJCIcUDVQxtqnWoajIYZj7lli0m+8cRlm7UtsOHxLuGr1MkrV2WLM0VNjSqaLinv06&#10;AwXypb8ss9z669fYrjdj/vY5GjObDsctqEhD/Df/XZ+t4K8EX56RC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EycMAAADcAAAADwAAAAAAAAAAAAAAAACYAgAAZHJzL2Rv&#10;d25yZXYueG1sUEsFBgAAAAAEAAQA9QAAAIgDAAAAAA==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80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81sIA&#10;AADcAAAADwAAAGRycy9kb3ducmV2LnhtbERPS2vCQBC+C/6HZYReRDepRSS6ihQsXor1gechOybR&#10;zGzIbjX9991Cwdt8fM9ZrDqu1Z1aXzkxkI4TUCS5s5UUBk7HzWgGygcUi7UTMvBDHlbLfm+BmXUP&#10;2dP9EAoVQ8RnaKAMocm09nlJjH7sGpLIXVzLGCJsC21bfMRwrvVrkkw1YyWxocSG3kvKb4dvNjA5&#10;n3eJ9enHjj+/uNjz2/C62RrzMujWc1CBuvAU/7u3Ns6fpPD3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bzWwgAAANwAAAAPAAAAAAAAAAAAAAAAAJgCAABkcnMvZG93&#10;bnJldi54bWxQSwUGAAAAAAQABAD1AAAAhwMAAAAA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81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bU8IA&#10;AADcAAAADwAAAGRycy9kb3ducmV2LnhtbERPS2vCQBC+C/0PyxS86aYKoaSuIiUt9aRNpb0O2ckD&#10;s7PJ7lbjv3cLBW/z8T1ntRlNJ87kfGtZwdM8AUFcWt1yreD49TZ7BuEDssbOMim4kofN+mGywkzb&#10;C3/SuQi1iCHsM1TQhNBnUvqyIYN+bnviyFXWGQwRulpqh5cYbjq5SJJUGmw5NjTY02tD5an4NQre&#10;zXfwh2M+DEmal+5n3O+qXaXU9HHcvoAINIa7+N/9oeP85QL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tTwgAAANwAAAAPAAAAAAAAAAAAAAAAAJgCAABkcnMvZG93&#10;bnJldi54bWxQSwUGAAAAAAQABAD1AAAAhwMAAAAA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82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udsMA&#10;AADcAAAADwAAAGRycy9kb3ducmV2LnhtbERPTWvCQBC9F/wPywi91U0bKhLdBLUqPXgxiudpdpqE&#10;ZmdDdjVpfn23UOhtHu9zVtlgGnGnztWWFTzPIhDEhdU1lwou5/3TAoTzyBoby6Tgmxxk6eRhhYm2&#10;PZ/onvtShBB2CSqovG8TKV1RkUE3sy1x4D5tZ9AH2JVSd9iHcNPIlyiaS4M1h4YKW9pWVHzlN6Ng&#10;dziMOj6N++vbiH30sT6+bhaFUo/TYb0E4Wnw/+I/97sO8+MYfp8JF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wudsMAAADcAAAADwAAAAAAAAAAAAAAAACYAgAAZHJzL2Rv&#10;d25yZXYueG1sUEsFBgAAAAAEAAQA9QAAAIgDAAAAAA==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83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7FsQA&#10;AADcAAAADwAAAGRycy9kb3ducmV2LnhtbERP22oCMRB9L/gPYQTfatbelK1R2mJBaCm4Kr4OyXR3&#10;7WayJHHd9utNodC3OZzrzJe9bURHPtSOFUzGGQhi7UzNpYLd9vV6BiJEZIONY1LwTQGWi8HVHHPj&#10;zryhroilSCEcclRQxdjmUgZdkcUwdi1x4j6dtxgT9KU0Hs8p3DbyJssepMWaU0OFLb1UpL+Kk1Uw&#10;/Vm974r9m37u+nssVvrjcPSk1GjYPz2CiNTHf/Gfe23S/Ns7+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xbEAAAA3AAAAA8AAAAAAAAAAAAAAAAAmAIAAGRycy9k&#10;b3ducmV2LnhtbFBLBQYAAAAABAAEAPUAAACJAwAAAAA=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84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5MYA&#10;AADcAAAADwAAAGRycy9kb3ducmV2LnhtbESPQWvCQBCF74X+h2UK3nTXqlGiq1Sp0IMUGr14G7Jj&#10;EszOhuyqqb/eLQi9zfDe9+bNYtXZWlyp9ZVjDcOBAkGcO1NxoeGw3/ZnIHxANlg7Jg2/5GG1fH1Z&#10;YGrcjX/omoVCxBD2KWooQ2hSKX1ekkU/cA1x1E6utRji2hbStHiL4baW70ol0mLF8UKJDW1Kys/Z&#10;xcYa+ffdjTcHlaldMu2q6Tk5rj+17r11H3MQgbrwb37SXyZyown8PRMn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mj5MYAAADcAAAADwAAAAAAAAAAAAAAAACYAgAAZHJz&#10;L2Rvd25yZXYueG1sUEsFBgAAAAAEAAQA9QAAAIsDAAAAAA==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85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HJcIA&#10;AADcAAAADwAAAGRycy9kb3ducmV2LnhtbERP32vCMBB+H/g/hBN8m+kUyqimIkPZ2MNgOhi+Hc21&#10;KTaX0sS0/vfLYLC3+/h+3nY32U5EGnzrWMHTMgNBXDndcqPg63x8fAbhA7LGzjEpuJOHXTl72GKh&#10;3cifFE+hESmEfYEKTAh9IaWvDFn0S9cTJ652g8WQ4NBIPeCYwm0nV1mWS4stpwaDPb0Yqq6nm1WQ&#10;HWKL369Eoco/or6s4/huaqUW82m/ARFoCv/iP/ebTvPXOfw+ky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oclwgAAANwAAAAPAAAAAAAAAAAAAAAAAJgCAABkcnMvZG93&#10;bnJldi54bWxQSwUGAAAAAAQABAD1AAAAhw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86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rLcUA&#10;AADcAAAADwAAAGRycy9kb3ducmV2LnhtbERPTWvCQBC9F/oflin0Zja1YiW6SqmIetC2UYTeptkx&#10;Cc3Ohuyqyb93BaG3ebzPmcxaU4kzNa60rOAlikEQZ1aXnCvY7xa9EQjnkTVWlklBRw5m08eHCSba&#10;XvibzqnPRQhhl6CCwvs6kdJlBRl0ka2JA3e0jUEfYJNL3eAlhJtK9uN4KA2WHBoKrOmjoOwvPRkF&#10;n5vtet/9HtKfvN/Nh8eV/loONko9P7XvYxCeWv8vvrtXOsx/fYPbM+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+stxQAAANwAAAAPAAAAAAAAAAAAAAAAAJgCAABkcnMv&#10;ZG93bnJldi54bWxQSwUGAAAAAAQABAD1AAAAigMAAAAA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87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rscA&#10;AADcAAAADwAAAGRycy9kb3ducmV2LnhtbESPQWvCQBCF7wX/wzJCL0U3bUFKdBUtFOylqGnR45Ad&#10;k2h2Ns1uY/z3zkHobYb35r1vZove1aqjNlSeDTyPE1DEubcVFwa+s4/RG6gQkS3WnsnAlQIs5oOH&#10;GabWX3hL3S4WSkI4pGigjLFJtQ55SQ7D2DfEoh196zDK2hbatniRcFfrlySZaIcVS0OJDb2XlJ93&#10;f87A9ucQut91tomHT73Zr75OT+dVZszjsF9OQUXq47/5fr22gv8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5RK7HAAAA3AAAAA8AAAAAAAAAAAAAAAAAmAIAAGRy&#10;cy9kb3ducmV2LnhtbFBLBQYAAAAABAAEAPUAAACMAwAAAAA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88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hNcUA&#10;AADcAAAADwAAAGRycy9kb3ducmV2LnhtbERPTWvCQBC9F/wPywi9lLppBbGpa9BCwV5EjaLHITtN&#10;YrKzaXYb03/fFQRv83ifM0t6U4uOWldaVvAyikAQZ1aXnCvYp5/PUxDOI2usLZOCP3KQzAcPM4y1&#10;vfCWup3PRQhhF6OCwvsmltJlBRl0I9sQB+7btgZ9gG0udYuXEG5q+RpFE2mw5NBQYEMfBWXV7tco&#10;2B5OrvtZpRt/+pKb43J9fqqWqVKPw37xDsJT7+/im3ulw/zxG1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eE1xQAAANw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89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1ccA&#10;AADcAAAADwAAAGRycy9kb3ducmV2LnhtbESPQWvCQBCF7wX/wzJCL0U3LUVKdBUtFOylqGnR45Ad&#10;k2h2Ns1uY/z3zkHobYb35r1vZove1aqjNlSeDTyPE1DEubcVFwa+s4/RG6gQkS3WnsnAlQIs5oOH&#10;GabWX3hL3S4WSkI4pGigjLFJtQ55SQ7D2DfEoh196zDK2hbatniRcFfrlySZaIcVS0OJDb2XlJ93&#10;f87A9ucQut91tomHT73Zr75OT+dVZszjsF9OQUXq47/5fr22gv8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JO9XHAAAA3AAAAA8AAAAAAAAAAAAAAAAAmAIAAGRy&#10;cy9kb3ducmV2LnhtbFBLBQYAAAAABAAEAPUAAACMAwAAAAA=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90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3WsEA&#10;AADcAAAADwAAAGRycy9kb3ducmV2LnhtbERPTWvCQBC9C/6HZQredKNIkdRVrNJaRLC1pedpdkyC&#10;2dmQHTX+e1cQepvH+5zpvHWVOlMTSs8GhoMEFHHmbcm5gZ/vt/4EVBBki5VnMnClAPNZtzPF1PoL&#10;f9F5L7mKIRxSNFCI1KnWISvIYRj4mjhyB984lAibXNsGLzHcVXqUJM/aYcmxocCalgVlx/3JGfhc&#10;yTrf8HaJ/PtnXxfvh52EnTG9p3bxAkqolX/xw/1h4/zxEO7Px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N1rBAAAA3AAAAA8AAAAAAAAAAAAAAAAAmAIAAGRycy9kb3du&#10;cmV2LnhtbFBLBQYAAAAABAAEAPUAAACG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91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jMMA&#10;AADcAAAADwAAAGRycy9kb3ducmV2LnhtbERPTWvCQBC9F/wPywje6sYgNkZXsaUFEXpQg3gcsmOy&#10;mJ0N2a2m/94tFLzN433Oct3bRtyo88axgsk4AUFcOm24UlAcv14zED4ga2wck4Jf8rBeDV6WmGt3&#10;5z3dDqESMYR9jgrqENpcSl/WZNGPXUscuYvrLIYIu0rqDu8x3DYyTZKZtGg4NtTY0kdN5fXwYxV8&#10;7/ZVZt6y9PR+Nprnx+L6eS6UGg37zQJEoD48xf/urY7zpy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BjMMAAADcAAAADwAAAAAAAAAAAAAAAACYAgAAZHJzL2Rv&#10;d25yZXYueG1sUEsFBgAAAAAEAAQA9QAAAIg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92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747cMA&#10;AADcAAAADwAAAGRycy9kb3ducmV2LnhtbERPTWvCQBC9F/wPywjedGMtotFVRKwVxYNpoT0O2TEJ&#10;ZmdDdo3x37uC0Ns83ufMl60pRUO1KywrGA4iEMSp1QVnCn6+P/sTEM4jaywtk4I7OVguOm9zjLW9&#10;8YmaxGcihLCLUUHufRVL6dKcDLqBrYgDd7a1QR9gnUld4y2Em1K+R9FYGiw4NORY0Tqn9JJcjYJ0&#10;/9fsDttokxw394Iv/mtarn6V6nXb1QyEp9b/i1/unQ7zP0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747cMAAADcAAAADwAAAAAAAAAAAAAAAACYAgAAZHJzL2Rv&#10;d25yZXYueG1sUEsFBgAAAAAEAAQA9QAAAIgDAAAAAA==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93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TcAA&#10;AADcAAAADwAAAGRycy9kb3ducmV2LnhtbERP32vCMBB+H/g/hBP2NlNFhqtGkcFAH3XS7vFozibY&#10;XGoTbf3vl8HAt/v4ft5qM7hG3KkL1rOC6SQDQVx5bblWcPr+eluACBFZY+OZFDwowGY9ellhrn3P&#10;B7ofYy1SCIccFZgY21zKUBlyGCa+JU7c2XcOY4JdLXWHfQp3jZxl2bt0aDk1GGzp01B1Od6cglia&#10;si+vdLCL9scW+w/LRfZQ6nU8bJcgIg3xKf5373SaP5/D3zPp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kmTcAAAADcAAAADwAAAAAAAAAAAAAAAACYAgAAZHJzL2Rvd25y&#10;ZXYueG1sUEsFBgAAAAAEAAQA9QAAAIU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94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7CMQA&#10;AADcAAAADwAAAGRycy9kb3ducmV2LnhtbERPTWvCQBC9F/oflil4002LSomu0koV8WBb9aC3ITtN&#10;FrOzIbua5N+7gtDbPN7nTOetLcWVam8cK3gdJCCIM6cN5woO+2X/HYQPyBpLx6SgIw/z2fPTFFPt&#10;Gv6l6y7kIoawT1FBEUKVSumzgiz6gauII/fnaoshwjqXusYmhttSviXJWFo0HBsKrGhRUHbeXayC&#10;r25xauTn1gy783HVbL+7zf7HKNV7aT8mIAK14V/8cK91nD8cwf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+wjEAAAA3AAAAA8AAAAAAAAAAAAAAAAAmAIAAGRycy9k&#10;b3ducmV2LnhtbFBLBQYAAAAABAAEAPUAAACJAwAAAAA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95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vMMA&#10;AADcAAAADwAAAGRycy9kb3ducmV2LnhtbERPS2vCQBC+F/wPyxR6qxuLFY2uYgWhh17iC7yN2WmS&#10;Njsbs6Om/75bKHibj+85s0XnanWlNlSeDQz6CSji3NuKCwO77fp5DCoIssXaMxn4oQCLee9hhqn1&#10;N87oupFCxRAOKRooRZpU65CX5DD0fUMcuU/fOpQI20LbFm8x3NX6JUlG2mHFsaHEhlYl5d+bizOQ&#10;HU9neXv9yAaXZNLt6y8Z+4MY8/TYLaeghDq5i//d7zbOH47g75l4gZ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gvM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12297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14:paraId="5B5DC251" w14:textId="77777777" w:rsidR="003949DC" w:rsidRPr="006A66F5" w:rsidRDefault="003949DC" w:rsidP="00F02D56">
          <w:pPr>
            <w:pStyle w:val="Kopfzeile"/>
          </w:pPr>
        </w:p>
      </w:tc>
    </w:tr>
    <w:tr w:rsidR="003949DC" w:rsidRPr="006A66F5" w14:paraId="5B5DC256" w14:textId="77777777" w:rsidTr="003949DC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14:paraId="5B5DC253" w14:textId="77777777" w:rsidR="003949DC" w:rsidRPr="006A66F5" w:rsidRDefault="003949DC" w:rsidP="00F02D56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14:paraId="5B5DC254" w14:textId="77777777" w:rsidR="003949DC" w:rsidRPr="006A66F5" w:rsidRDefault="003949DC" w:rsidP="00802F27">
          <w:pPr>
            <w:pStyle w:val="Kopfzeile"/>
          </w:pPr>
        </w:p>
      </w:tc>
      <w:tc>
        <w:tcPr>
          <w:tcW w:w="10206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14:paraId="5B5DC255" w14:textId="77777777" w:rsidR="003949DC" w:rsidRPr="006A66F5" w:rsidRDefault="003949DC" w:rsidP="00F02D56">
          <w:pPr>
            <w:pStyle w:val="Kopfzeile"/>
          </w:pPr>
        </w:p>
      </w:tc>
    </w:tr>
  </w:tbl>
  <w:p w14:paraId="5B5DC257" w14:textId="7052E42F" w:rsidR="003949DC" w:rsidRDefault="00927E18" w:rsidP="006A16D5">
    <w:pPr>
      <w:pStyle w:val="Kopfzeile"/>
    </w:pPr>
    <w:r w:rsidRPr="00927E18">
      <w:t xml:space="preserve">Angular 2 Workshop  - </w:t>
    </w:r>
    <w:r w:rsidRPr="00927E18">
      <w:fldChar w:fldCharType="begin"/>
    </w:r>
    <w:r w:rsidRPr="00927E18">
      <w:instrText xml:space="preserve"> TIME \@ "dddd, d. MMMM yyyy" </w:instrText>
    </w:r>
    <w:r w:rsidRPr="00927E18">
      <w:fldChar w:fldCharType="separate"/>
    </w:r>
    <w:r w:rsidRPr="00927E18">
      <w:t>Dienstag, 6. September 2016</w:t>
    </w:r>
    <w:r w:rsidRPr="00927E18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575A8"/>
    <w:multiLevelType w:val="hybridMultilevel"/>
    <w:tmpl w:val="390C0B1A"/>
    <w:lvl w:ilvl="0" w:tplc="C74C30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4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16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6"/>
  </w:num>
  <w:num w:numId="5">
    <w:abstractNumId w:val="11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  <w:num w:numId="1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CC"/>
    <w:rsid w:val="000005D9"/>
    <w:rsid w:val="00005459"/>
    <w:rsid w:val="00010165"/>
    <w:rsid w:val="00013D23"/>
    <w:rsid w:val="000339AD"/>
    <w:rsid w:val="000357C9"/>
    <w:rsid w:val="0004627D"/>
    <w:rsid w:val="00053ED1"/>
    <w:rsid w:val="00060BBD"/>
    <w:rsid w:val="00061C9B"/>
    <w:rsid w:val="0006514F"/>
    <w:rsid w:val="0007036C"/>
    <w:rsid w:val="00073BE9"/>
    <w:rsid w:val="000A0690"/>
    <w:rsid w:val="000B0531"/>
    <w:rsid w:val="000D0B26"/>
    <w:rsid w:val="000D7315"/>
    <w:rsid w:val="000F2C25"/>
    <w:rsid w:val="00100ACF"/>
    <w:rsid w:val="0010751F"/>
    <w:rsid w:val="00111B14"/>
    <w:rsid w:val="00115DA9"/>
    <w:rsid w:val="0011692F"/>
    <w:rsid w:val="00134DAE"/>
    <w:rsid w:val="00142EC8"/>
    <w:rsid w:val="00143A1F"/>
    <w:rsid w:val="00146F55"/>
    <w:rsid w:val="00164AF2"/>
    <w:rsid w:val="00172148"/>
    <w:rsid w:val="0018442C"/>
    <w:rsid w:val="00194C07"/>
    <w:rsid w:val="001974F0"/>
    <w:rsid w:val="001A6AF4"/>
    <w:rsid w:val="001B69E7"/>
    <w:rsid w:val="001C7E29"/>
    <w:rsid w:val="001F3747"/>
    <w:rsid w:val="00203CFB"/>
    <w:rsid w:val="00214D6D"/>
    <w:rsid w:val="002226FD"/>
    <w:rsid w:val="00227999"/>
    <w:rsid w:val="002328D0"/>
    <w:rsid w:val="00236AF7"/>
    <w:rsid w:val="0023779D"/>
    <w:rsid w:val="00255F8A"/>
    <w:rsid w:val="00261CAE"/>
    <w:rsid w:val="00262480"/>
    <w:rsid w:val="002648E9"/>
    <w:rsid w:val="00266950"/>
    <w:rsid w:val="002742AE"/>
    <w:rsid w:val="00280B51"/>
    <w:rsid w:val="0028338C"/>
    <w:rsid w:val="002A3040"/>
    <w:rsid w:val="002C253E"/>
    <w:rsid w:val="002C4449"/>
    <w:rsid w:val="002C7172"/>
    <w:rsid w:val="002E312D"/>
    <w:rsid w:val="002F1968"/>
    <w:rsid w:val="002F377B"/>
    <w:rsid w:val="002F4110"/>
    <w:rsid w:val="002F6E54"/>
    <w:rsid w:val="003114FC"/>
    <w:rsid w:val="00324EB7"/>
    <w:rsid w:val="00336C97"/>
    <w:rsid w:val="00352A27"/>
    <w:rsid w:val="00371607"/>
    <w:rsid w:val="0037241C"/>
    <w:rsid w:val="00381EF3"/>
    <w:rsid w:val="00385E36"/>
    <w:rsid w:val="003949DC"/>
    <w:rsid w:val="003A2863"/>
    <w:rsid w:val="003A551E"/>
    <w:rsid w:val="003A7F67"/>
    <w:rsid w:val="003B210A"/>
    <w:rsid w:val="003C2507"/>
    <w:rsid w:val="003C59E8"/>
    <w:rsid w:val="003E7F35"/>
    <w:rsid w:val="003F4798"/>
    <w:rsid w:val="003F4C27"/>
    <w:rsid w:val="00411C64"/>
    <w:rsid w:val="00415197"/>
    <w:rsid w:val="00417582"/>
    <w:rsid w:val="00417C86"/>
    <w:rsid w:val="00420CBD"/>
    <w:rsid w:val="004300F8"/>
    <w:rsid w:val="0043282A"/>
    <w:rsid w:val="0043713C"/>
    <w:rsid w:val="004463DA"/>
    <w:rsid w:val="00447EE0"/>
    <w:rsid w:val="00457A4F"/>
    <w:rsid w:val="00461A1B"/>
    <w:rsid w:val="00482548"/>
    <w:rsid w:val="00483468"/>
    <w:rsid w:val="00491F8B"/>
    <w:rsid w:val="004A24D1"/>
    <w:rsid w:val="004C19C2"/>
    <w:rsid w:val="004C1C5B"/>
    <w:rsid w:val="004C2939"/>
    <w:rsid w:val="004C3CF4"/>
    <w:rsid w:val="004E1B17"/>
    <w:rsid w:val="004F305F"/>
    <w:rsid w:val="004F4F7E"/>
    <w:rsid w:val="00510F2E"/>
    <w:rsid w:val="0052188E"/>
    <w:rsid w:val="0052399A"/>
    <w:rsid w:val="005276D6"/>
    <w:rsid w:val="0053061F"/>
    <w:rsid w:val="00535ECF"/>
    <w:rsid w:val="005446A6"/>
    <w:rsid w:val="00571955"/>
    <w:rsid w:val="005768A2"/>
    <w:rsid w:val="00586678"/>
    <w:rsid w:val="0059310F"/>
    <w:rsid w:val="005A42F6"/>
    <w:rsid w:val="005C220A"/>
    <w:rsid w:val="005C4B9A"/>
    <w:rsid w:val="005E1BA9"/>
    <w:rsid w:val="00604A37"/>
    <w:rsid w:val="0061018D"/>
    <w:rsid w:val="00611592"/>
    <w:rsid w:val="00633B11"/>
    <w:rsid w:val="00633F96"/>
    <w:rsid w:val="00641A30"/>
    <w:rsid w:val="00654E81"/>
    <w:rsid w:val="00655171"/>
    <w:rsid w:val="0065562E"/>
    <w:rsid w:val="00671B0F"/>
    <w:rsid w:val="00687048"/>
    <w:rsid w:val="00691465"/>
    <w:rsid w:val="006A16D5"/>
    <w:rsid w:val="006A66F5"/>
    <w:rsid w:val="006B1793"/>
    <w:rsid w:val="006C17E1"/>
    <w:rsid w:val="006D6B23"/>
    <w:rsid w:val="006F043A"/>
    <w:rsid w:val="006F1276"/>
    <w:rsid w:val="0073087E"/>
    <w:rsid w:val="00745725"/>
    <w:rsid w:val="00746075"/>
    <w:rsid w:val="00746D08"/>
    <w:rsid w:val="00756171"/>
    <w:rsid w:val="00770035"/>
    <w:rsid w:val="007822CE"/>
    <w:rsid w:val="007A58BC"/>
    <w:rsid w:val="007A7FD9"/>
    <w:rsid w:val="007B312C"/>
    <w:rsid w:val="007B3145"/>
    <w:rsid w:val="007D7BD7"/>
    <w:rsid w:val="007F7F1D"/>
    <w:rsid w:val="00802F27"/>
    <w:rsid w:val="008158FF"/>
    <w:rsid w:val="00816C4E"/>
    <w:rsid w:val="008348B8"/>
    <w:rsid w:val="00850BE5"/>
    <w:rsid w:val="00861FD7"/>
    <w:rsid w:val="00863198"/>
    <w:rsid w:val="00876D62"/>
    <w:rsid w:val="00880D88"/>
    <w:rsid w:val="00882272"/>
    <w:rsid w:val="00893110"/>
    <w:rsid w:val="008A0D48"/>
    <w:rsid w:val="008B01E5"/>
    <w:rsid w:val="008B01EE"/>
    <w:rsid w:val="008B790D"/>
    <w:rsid w:val="008C6980"/>
    <w:rsid w:val="008D0ADE"/>
    <w:rsid w:val="008D34BC"/>
    <w:rsid w:val="008E4444"/>
    <w:rsid w:val="008E59CB"/>
    <w:rsid w:val="009116AC"/>
    <w:rsid w:val="00913FB3"/>
    <w:rsid w:val="00927E18"/>
    <w:rsid w:val="0093310D"/>
    <w:rsid w:val="00943043"/>
    <w:rsid w:val="00943F03"/>
    <w:rsid w:val="0094492D"/>
    <w:rsid w:val="009466D2"/>
    <w:rsid w:val="009479D1"/>
    <w:rsid w:val="00951BB1"/>
    <w:rsid w:val="00952415"/>
    <w:rsid w:val="009625F8"/>
    <w:rsid w:val="00985052"/>
    <w:rsid w:val="009C636E"/>
    <w:rsid w:val="009E47F0"/>
    <w:rsid w:val="009E4D4B"/>
    <w:rsid w:val="009E6E80"/>
    <w:rsid w:val="009F0918"/>
    <w:rsid w:val="00A1259B"/>
    <w:rsid w:val="00A2164C"/>
    <w:rsid w:val="00A27B21"/>
    <w:rsid w:val="00A54171"/>
    <w:rsid w:val="00A604BC"/>
    <w:rsid w:val="00A61A98"/>
    <w:rsid w:val="00A71C28"/>
    <w:rsid w:val="00A921C5"/>
    <w:rsid w:val="00A92E16"/>
    <w:rsid w:val="00A938B5"/>
    <w:rsid w:val="00AA3A0F"/>
    <w:rsid w:val="00AB6E3A"/>
    <w:rsid w:val="00AC1EAD"/>
    <w:rsid w:val="00AC3861"/>
    <w:rsid w:val="00AE4EEF"/>
    <w:rsid w:val="00AF04E0"/>
    <w:rsid w:val="00B02A6C"/>
    <w:rsid w:val="00B06C0B"/>
    <w:rsid w:val="00B10D39"/>
    <w:rsid w:val="00B13869"/>
    <w:rsid w:val="00B150A5"/>
    <w:rsid w:val="00B16432"/>
    <w:rsid w:val="00B44E54"/>
    <w:rsid w:val="00B478AB"/>
    <w:rsid w:val="00B5395E"/>
    <w:rsid w:val="00B56506"/>
    <w:rsid w:val="00B60E46"/>
    <w:rsid w:val="00B660F5"/>
    <w:rsid w:val="00B66486"/>
    <w:rsid w:val="00B80528"/>
    <w:rsid w:val="00B80627"/>
    <w:rsid w:val="00B82B84"/>
    <w:rsid w:val="00B84D25"/>
    <w:rsid w:val="00B93AA9"/>
    <w:rsid w:val="00BD37DD"/>
    <w:rsid w:val="00BE2CBB"/>
    <w:rsid w:val="00BE6AC0"/>
    <w:rsid w:val="00BF1C92"/>
    <w:rsid w:val="00BF245C"/>
    <w:rsid w:val="00C018B4"/>
    <w:rsid w:val="00C05780"/>
    <w:rsid w:val="00C11A10"/>
    <w:rsid w:val="00C12F86"/>
    <w:rsid w:val="00C2149D"/>
    <w:rsid w:val="00C42618"/>
    <w:rsid w:val="00C43CDC"/>
    <w:rsid w:val="00C504E9"/>
    <w:rsid w:val="00C520D0"/>
    <w:rsid w:val="00C57199"/>
    <w:rsid w:val="00C6436F"/>
    <w:rsid w:val="00C65878"/>
    <w:rsid w:val="00C70CB5"/>
    <w:rsid w:val="00C71E39"/>
    <w:rsid w:val="00C82D59"/>
    <w:rsid w:val="00CA285A"/>
    <w:rsid w:val="00CA3B73"/>
    <w:rsid w:val="00CA5CD9"/>
    <w:rsid w:val="00CC4808"/>
    <w:rsid w:val="00CD1C82"/>
    <w:rsid w:val="00CD2163"/>
    <w:rsid w:val="00CD403D"/>
    <w:rsid w:val="00CD6798"/>
    <w:rsid w:val="00CE36EF"/>
    <w:rsid w:val="00CF0882"/>
    <w:rsid w:val="00CF2D2E"/>
    <w:rsid w:val="00CF7631"/>
    <w:rsid w:val="00D023BD"/>
    <w:rsid w:val="00D04619"/>
    <w:rsid w:val="00D203EC"/>
    <w:rsid w:val="00D27882"/>
    <w:rsid w:val="00D33EC8"/>
    <w:rsid w:val="00D40862"/>
    <w:rsid w:val="00D45861"/>
    <w:rsid w:val="00D516B4"/>
    <w:rsid w:val="00D71A05"/>
    <w:rsid w:val="00D71E33"/>
    <w:rsid w:val="00D904DD"/>
    <w:rsid w:val="00D95E7E"/>
    <w:rsid w:val="00D97C5D"/>
    <w:rsid w:val="00DA0364"/>
    <w:rsid w:val="00DA1824"/>
    <w:rsid w:val="00DC4A33"/>
    <w:rsid w:val="00DD24F9"/>
    <w:rsid w:val="00DE67CA"/>
    <w:rsid w:val="00DF3D4F"/>
    <w:rsid w:val="00E03420"/>
    <w:rsid w:val="00E2286C"/>
    <w:rsid w:val="00E27936"/>
    <w:rsid w:val="00E32B02"/>
    <w:rsid w:val="00E33B54"/>
    <w:rsid w:val="00E414DC"/>
    <w:rsid w:val="00E4231F"/>
    <w:rsid w:val="00E5216D"/>
    <w:rsid w:val="00E53E9C"/>
    <w:rsid w:val="00E612BB"/>
    <w:rsid w:val="00E64DC8"/>
    <w:rsid w:val="00E75093"/>
    <w:rsid w:val="00E808D3"/>
    <w:rsid w:val="00E91B92"/>
    <w:rsid w:val="00EA0697"/>
    <w:rsid w:val="00EA4133"/>
    <w:rsid w:val="00EB1647"/>
    <w:rsid w:val="00EB741F"/>
    <w:rsid w:val="00EC3615"/>
    <w:rsid w:val="00EC48D1"/>
    <w:rsid w:val="00EF665D"/>
    <w:rsid w:val="00F02D56"/>
    <w:rsid w:val="00F20B98"/>
    <w:rsid w:val="00F261A0"/>
    <w:rsid w:val="00F32486"/>
    <w:rsid w:val="00F41BA9"/>
    <w:rsid w:val="00F433CC"/>
    <w:rsid w:val="00F61C40"/>
    <w:rsid w:val="00F65626"/>
    <w:rsid w:val="00F8145C"/>
    <w:rsid w:val="00F90F35"/>
    <w:rsid w:val="00F93096"/>
    <w:rsid w:val="00FC1D6B"/>
    <w:rsid w:val="00FC4905"/>
    <w:rsid w:val="00FE2F87"/>
    <w:rsid w:val="00FE3C1C"/>
    <w:rsid w:val="00FE6E4A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B5DC242"/>
  <w15:docId w15:val="{1F3A5DB0-E5B5-4071-A2EB-FC376470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/>
    <w:lsdException w:name="heading 1" w:locked="0" w:uiPriority="0" w:qFormat="1"/>
    <w:lsdException w:name="heading 2" w:locked="0" w:semiHidden="1" w:uiPriority="0" w:unhideWhenUsed="1" w:qFormat="1"/>
    <w:lsdException w:name="heading 3" w:locked="0" w:semiHidden="1" w:uiPriority="0" w:unhideWhenUsed="1" w:qFormat="1"/>
    <w:lsdException w:name="heading 4" w:locked="0" w:semiHidden="1" w:uiPriority="0" w:unhideWhenUsed="1" w:qFormat="1"/>
    <w:lsdException w:name="heading 5" w:locked="0" w:semiHidden="1" w:uiPriority="0" w:unhideWhenUsed="1" w:qFormat="1"/>
    <w:lsdException w:name="heading 6" w:locked="0" w:semiHidden="1" w:uiPriority="0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iPriority="0" w:unhideWhenUsed="1"/>
    <w:lsdException w:name="annotation text" w:semiHidden="1" w:unhideWhenUsed="1"/>
    <w:lsdException w:name="header" w:locked="0" w:semiHidden="1" w:uiPriority="0" w:unhideWhenUsed="1"/>
    <w:lsdException w:name="footer" w:locked="0" w:semiHidden="1" w:uiPriority="0" w:unhideWhenUsed="1"/>
    <w:lsdException w:name="index heading" w:semiHidden="1" w:unhideWhenUsed="1"/>
    <w:lsdException w:name="caption" w:locked="0" w:semiHidden="1" w:uiPriority="0" w:unhideWhenUsed="1" w:qFormat="1"/>
    <w:lsdException w:name="table of figures" w:locked="0" w:semiHidden="1" w:unhideWhenUsed="1" w:qFormat="1"/>
    <w:lsdException w:name="envelope address" w:semiHidden="1" w:unhideWhenUsed="1"/>
    <w:lsdException w:name="envelope return" w:semiHidden="1" w:unhideWhenUsed="1"/>
    <w:lsdException w:name="footnote reference" w:locked="0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Fließtext"/>
    <w:rsid w:val="008158FF"/>
    <w:pPr>
      <w:spacing w:before="80" w:after="80"/>
    </w:pPr>
  </w:style>
  <w:style w:type="paragraph" w:styleId="berschrift1">
    <w:name w:val="heading 1"/>
    <w:next w:val="Standard"/>
    <w:link w:val="berschrift1Zchn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locked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locked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locked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F02D56"/>
  </w:style>
  <w:style w:type="paragraph" w:customStyle="1" w:styleId="AuflistungEbene1">
    <w:name w:val="Auflistung Ebene 1"/>
    <w:basedOn w:val="Listenabsatz"/>
    <w:rsid w:val="00F02D56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locked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lock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F02D56"/>
    <w:pPr>
      <w:spacing w:before="60" w:after="60"/>
    </w:pPr>
    <w:rPr>
      <w:rFonts w:eastAsia="Times New Roman"/>
      <w:bCs/>
      <w:i/>
      <w:sz w:val="18"/>
    </w:rPr>
  </w:style>
  <w:style w:type="paragraph" w:customStyle="1" w:styleId="AuflistungEbene2">
    <w:name w:val="Auflistung Ebene 2"/>
    <w:basedOn w:val="Listenabsatz"/>
    <w:rsid w:val="00F02D56"/>
    <w:pPr>
      <w:numPr>
        <w:numId w:val="17"/>
      </w:numPr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before="0"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Tobedone">
    <w:name w:val="To be done"/>
    <w:basedOn w:val="Standard"/>
    <w:next w:val="Standard"/>
    <w:qFormat/>
    <w:rsid w:val="00A2164C"/>
    <w:pPr>
      <w:numPr>
        <w:numId w:val="2"/>
      </w:numPr>
      <w:spacing w:before="0" w:after="0"/>
      <w:ind w:left="907"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3949DC"/>
    <w:pPr>
      <w:pBdr>
        <w:top w:val="single" w:sz="4" w:space="2" w:color="auto"/>
      </w:pBdr>
      <w:tabs>
        <w:tab w:val="center" w:pos="7230"/>
        <w:tab w:val="right" w:pos="14601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3949DC"/>
    <w:rPr>
      <w:rFonts w:eastAsia="Times New Roman"/>
      <w:sz w:val="18"/>
      <w:szCs w:val="18"/>
    </w:rPr>
  </w:style>
  <w:style w:type="character" w:styleId="Fett">
    <w:name w:val="Strong"/>
    <w:aliases w:val="zur Hervorhebung"/>
    <w:basedOn w:val="Absatz-Standardschriftart"/>
    <w:uiPriority w:val="22"/>
    <w:rsid w:val="00F02D56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lock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locked/>
    <w:rsid w:val="00E91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F02D56"/>
    <w:pPr>
      <w:spacing w:before="60" w:after="60"/>
    </w:pPr>
    <w:rPr>
      <w:bCs/>
      <w:color w:val="FFFFFF" w:themeColor="background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lock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zhlung">
    <w:name w:val="Aufzählung"/>
    <w:basedOn w:val="AuflistungEbene1"/>
    <w:rsid w:val="00F02D56"/>
    <w:pPr>
      <w:numPr>
        <w:numId w:val="18"/>
      </w:numPr>
    </w:pPr>
  </w:style>
  <w:style w:type="character" w:styleId="HTMLCode">
    <w:name w:val="HTML Code"/>
    <w:basedOn w:val="Absatz-Standardschriftart"/>
    <w:uiPriority w:val="99"/>
    <w:semiHidden/>
    <w:unhideWhenUsed/>
    <w:locked/>
    <w:rsid w:val="00927E18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03906F1AE2B469FED8DE57FBA3111" ma:contentTypeVersion="0" ma:contentTypeDescription="Ein neues Dokument erstellen." ma:contentTypeScope="" ma:versionID="2e5ea71301177966ceefc53575128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11EFD-7CB3-4754-86ED-C5ACFD77C12A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8196513-C059-41F9-8D94-2DD65BB4D3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A88CC4-F76B-4FD9-A7D4-E75848800D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D6F1C9-7694-4037-B06B-A281CF08D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Leer_allgemein_quer.dotm</Template>
  <TotalTime>0</TotalTime>
  <Pages>11</Pages>
  <Words>1736</Words>
  <Characters>10944</Characters>
  <Application>Microsoft Office Word</Application>
  <DocSecurity>4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leer allgemein quer</vt:lpstr>
    </vt:vector>
  </TitlesOfParts>
  <Company>PENTASYS AG</Company>
  <LinksUpToDate>false</LinksUpToDate>
  <CharactersWithSpaces>12655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leer allgemein quer</dc:title>
  <dc:subject>&lt;Untertitel&gt;</dc:subject>
  <dc:creator>Körner, Beatrix</dc:creator>
  <cp:keywords>&lt;Projektnummer&gt;</cp:keywords>
  <dc:description>V03.00 vom 14.01.2013</dc:description>
  <cp:lastModifiedBy>Hildebrandt, Christian</cp:lastModifiedBy>
  <cp:revision>2</cp:revision>
  <cp:lastPrinted>2012-07-16T07:16:00Z</cp:lastPrinted>
  <dcterms:created xsi:type="dcterms:W3CDTF">2016-09-06T14:27:00Z</dcterms:created>
  <dcterms:modified xsi:type="dcterms:W3CDTF">2016-09-06T14:27:00Z</dcterms:modified>
  <cp:contentStatus>V02.00/12.2009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0x0101004E803906F1AE2B469FED8DE57FBA3111</vt:lpwstr>
  </property>
  <property fmtid="{D5CDD505-2E9C-101B-9397-08002B2CF9AE}" pid="3" name="Status">
    <vt:lpwstr>Original</vt:lpwstr>
  </property>
</Properties>
</file>