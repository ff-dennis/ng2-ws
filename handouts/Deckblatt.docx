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D49" w:rsidRDefault="00AC0D49" w:rsidP="00AC0D49"/>
    <w:p w:rsidR="003E4B0D" w:rsidRDefault="003E4B0D" w:rsidP="003E4B0D">
      <w:pPr>
        <w:pStyle w:val="berschrift1ohneZahl"/>
      </w:pPr>
    </w:p>
    <w:p w:rsidR="003E4B0D" w:rsidRDefault="003E4B0D" w:rsidP="003E4B0D">
      <w:pPr>
        <w:pStyle w:val="berschrift1ohneZahl"/>
      </w:pPr>
      <w:r>
        <w:t xml:space="preserve">Angular 2 </w:t>
      </w:r>
      <w:proofErr w:type="gramStart"/>
      <w:r>
        <w:t>Workshop</w:t>
      </w:r>
      <w:proofErr w:type="gramEnd"/>
    </w:p>
    <w:p w:rsidR="003E4B0D" w:rsidRDefault="003E4B0D" w:rsidP="003E4B0D"/>
    <w:p w:rsidR="003E4B0D" w:rsidRDefault="003E4B0D" w:rsidP="003E4B0D"/>
    <w:p w:rsidR="003E4B0D" w:rsidRDefault="003E4B0D" w:rsidP="003E4B0D"/>
    <w:p w:rsidR="003E4B0D" w:rsidRDefault="003E4B0D" w:rsidP="003E4B0D"/>
    <w:p w:rsidR="003E4B0D" w:rsidRDefault="003E4B0D" w:rsidP="003E4B0D"/>
    <w:p w:rsidR="003E4B0D" w:rsidRDefault="00686FD8" w:rsidP="003E4B0D">
      <w:r>
        <w:t xml:space="preserve">gehalten </w:t>
      </w:r>
      <w:r w:rsidR="003E4B0D">
        <w:t>von:</w:t>
      </w:r>
    </w:p>
    <w:p w:rsidR="003E4B0D" w:rsidRDefault="003E4B0D" w:rsidP="003E4B0D">
      <w:r>
        <w:t xml:space="preserve">Dennis </w:t>
      </w:r>
      <w:proofErr w:type="spellStart"/>
      <w:r>
        <w:t>Petrick</w:t>
      </w:r>
      <w:proofErr w:type="spellEnd"/>
      <w:r w:rsidR="00686FD8">
        <w:t xml:space="preserve"> (Dennis.Petrick@pentasys.de)</w:t>
      </w:r>
    </w:p>
    <w:p w:rsidR="003E4B0D" w:rsidRDefault="003E4B0D" w:rsidP="003E4B0D">
      <w:r>
        <w:t>Christian Scheil</w:t>
      </w:r>
      <w:r w:rsidR="00686FD8">
        <w:t xml:space="preserve"> (Christian.Scheil@pentasys.de)</w:t>
      </w:r>
    </w:p>
    <w:p w:rsidR="003E4B0D" w:rsidRDefault="003E4B0D" w:rsidP="003E4B0D"/>
    <w:p w:rsidR="00686FD8" w:rsidRDefault="00686FD8" w:rsidP="003E4B0D"/>
    <w:p w:rsidR="003E4B0D" w:rsidRDefault="003E4B0D" w:rsidP="003E4B0D"/>
    <w:p w:rsidR="003E4B0D" w:rsidRDefault="00686FD8" w:rsidP="00686FD8">
      <w:pPr>
        <w:pStyle w:val="berschrift2ohneZahl"/>
      </w:pPr>
      <w:r>
        <w:t>W</w:t>
      </w:r>
      <w:r w:rsidR="003E4B0D">
        <w:t>ichtige Links:</w:t>
      </w:r>
    </w:p>
    <w:p w:rsidR="003E4B0D" w:rsidRDefault="00686FD8" w:rsidP="00686FD8">
      <w:pPr>
        <w:pStyle w:val="Beschriftung"/>
      </w:pPr>
      <w:r>
        <w:t>Arbeitsumgebung:</w:t>
      </w:r>
    </w:p>
    <w:p w:rsidR="00686FD8" w:rsidRDefault="00686FD8" w:rsidP="003E4B0D">
      <w:hyperlink r:id="rId11" w:history="1">
        <w:r w:rsidRPr="0000721A">
          <w:rPr>
            <w:rStyle w:val="Hyperlink"/>
          </w:rPr>
          <w:t>https://git-scm.com/downloads</w:t>
        </w:r>
      </w:hyperlink>
    </w:p>
    <w:p w:rsidR="00686FD8" w:rsidRDefault="00686FD8" w:rsidP="003E4B0D">
      <w:hyperlink r:id="rId12" w:history="1">
        <w:r w:rsidRPr="0000721A">
          <w:rPr>
            <w:rStyle w:val="Hyperlink"/>
          </w:rPr>
          <w:t>https://nodejs.org/en/download/</w:t>
        </w:r>
      </w:hyperlink>
    </w:p>
    <w:p w:rsidR="00686FD8" w:rsidRDefault="00686FD8" w:rsidP="003E4B0D">
      <w:hyperlink r:id="rId13" w:history="1">
        <w:r w:rsidRPr="0000721A">
          <w:rPr>
            <w:rStyle w:val="Hyperlink"/>
          </w:rPr>
          <w:t>https://code.visualstudio.com/download</w:t>
        </w:r>
      </w:hyperlink>
    </w:p>
    <w:p w:rsidR="00686FD8" w:rsidRDefault="00686FD8" w:rsidP="003E4B0D"/>
    <w:p w:rsidR="00686FD8" w:rsidRDefault="00686FD8" w:rsidP="00686FD8">
      <w:pPr>
        <w:pStyle w:val="Beschriftung"/>
      </w:pPr>
      <w:r>
        <w:t>Projekt:</w:t>
      </w:r>
    </w:p>
    <w:p w:rsidR="00686FD8" w:rsidRDefault="00686FD8" w:rsidP="003E4B0D">
      <w:hyperlink r:id="rId14" w:history="1">
        <w:r w:rsidRPr="0000721A">
          <w:rPr>
            <w:rStyle w:val="Hyperlink"/>
          </w:rPr>
          <w:t>https://github.com/angular/angular2-seed</w:t>
        </w:r>
      </w:hyperlink>
    </w:p>
    <w:p w:rsidR="00686FD8" w:rsidRDefault="00686FD8" w:rsidP="003E4B0D">
      <w:hyperlink r:id="rId15" w:history="1">
        <w:r w:rsidRPr="0000721A">
          <w:rPr>
            <w:rStyle w:val="Hyperlink"/>
          </w:rPr>
          <w:t>https://github.com/ff-dennis/angular2ws</w:t>
        </w:r>
      </w:hyperlink>
    </w:p>
    <w:p w:rsidR="00686FD8" w:rsidRDefault="00686FD8" w:rsidP="003E4B0D">
      <w:bookmarkStart w:id="0" w:name="_GoBack"/>
      <w:bookmarkEnd w:id="0"/>
    </w:p>
    <w:p w:rsidR="00686FD8" w:rsidRDefault="00686FD8" w:rsidP="00686FD8">
      <w:pPr>
        <w:pStyle w:val="Beschriftung"/>
      </w:pPr>
      <w:r>
        <w:t>Tools:</w:t>
      </w:r>
    </w:p>
    <w:p w:rsidR="00686FD8" w:rsidRDefault="00686FD8" w:rsidP="003E4B0D">
      <w:hyperlink r:id="rId16" w:history="1">
        <w:r w:rsidRPr="0000721A">
          <w:rPr>
            <w:rStyle w:val="Hyperlink"/>
          </w:rPr>
          <w:t>https://v4-alpha.getbootstrap.com/getting-started/download/</w:t>
        </w:r>
      </w:hyperlink>
    </w:p>
    <w:p w:rsidR="00686FD8" w:rsidRDefault="00686FD8" w:rsidP="003E4B0D">
      <w:hyperlink r:id="rId17" w:history="1">
        <w:r w:rsidRPr="0000721A">
          <w:rPr>
            <w:rStyle w:val="Hyperlink"/>
          </w:rPr>
          <w:t>http://tether.io/</w:t>
        </w:r>
      </w:hyperlink>
    </w:p>
    <w:p w:rsidR="00686FD8" w:rsidRDefault="00686FD8" w:rsidP="003E4B0D">
      <w:hyperlink r:id="rId18" w:history="1">
        <w:r w:rsidRPr="0000721A">
          <w:rPr>
            <w:rStyle w:val="Hyperlink"/>
          </w:rPr>
          <w:t>http://jquery.com/download/</w:t>
        </w:r>
      </w:hyperlink>
    </w:p>
    <w:p w:rsidR="00686FD8" w:rsidRDefault="00686FD8" w:rsidP="003E4B0D"/>
    <w:p w:rsidR="00686FD8" w:rsidRDefault="00686FD8" w:rsidP="00686FD8">
      <w:pPr>
        <w:pStyle w:val="Beschriftung"/>
      </w:pPr>
      <w:r>
        <w:t>Dokumentationen:</w:t>
      </w:r>
    </w:p>
    <w:p w:rsidR="00686FD8" w:rsidRDefault="00686FD8" w:rsidP="003E4B0D">
      <w:hyperlink r:id="rId19" w:history="1">
        <w:r w:rsidRPr="0000721A">
          <w:rPr>
            <w:rStyle w:val="Hyperlink"/>
          </w:rPr>
          <w:t>https://angular.io/docs/ts/latest/api/</w:t>
        </w:r>
      </w:hyperlink>
    </w:p>
    <w:p w:rsidR="00686FD8" w:rsidRDefault="00686FD8" w:rsidP="003E4B0D">
      <w:hyperlink r:id="rId20" w:history="1">
        <w:r w:rsidRPr="0000721A">
          <w:rPr>
            <w:rStyle w:val="Hyperlink"/>
          </w:rPr>
          <w:t>https://github.com/Reactive-Extensions/RxJS/tree/master/doc</w:t>
        </w:r>
      </w:hyperlink>
    </w:p>
    <w:p w:rsidR="00686FD8" w:rsidRPr="00686FD8" w:rsidRDefault="00686FD8" w:rsidP="00686FD8">
      <w:hyperlink r:id="rId21" w:history="1">
        <w:r w:rsidRPr="00686FD8">
          <w:rPr>
            <w:rStyle w:val="Hyperlink"/>
          </w:rPr>
          <w:t>https://github.com/typicode/json-server</w:t>
        </w:r>
      </w:hyperlink>
    </w:p>
    <w:p w:rsidR="00686FD8" w:rsidRDefault="00686FD8" w:rsidP="003E4B0D">
      <w:hyperlink r:id="rId22" w:history="1">
        <w:r w:rsidRPr="0000721A">
          <w:rPr>
            <w:rStyle w:val="Hyperlink"/>
          </w:rPr>
          <w:t>https://www.npmjs.com/package/faker</w:t>
        </w:r>
      </w:hyperlink>
    </w:p>
    <w:p w:rsidR="00686FD8" w:rsidRDefault="00686FD8" w:rsidP="003E4B0D">
      <w:hyperlink r:id="rId23" w:history="1">
        <w:r w:rsidRPr="0000721A">
          <w:rPr>
            <w:rStyle w:val="Hyperlink"/>
          </w:rPr>
          <w:t>https://lodash.com/docs/4.16.6</w:t>
        </w:r>
      </w:hyperlink>
    </w:p>
    <w:p w:rsidR="00686FD8" w:rsidRDefault="00686FD8" w:rsidP="003E4B0D"/>
    <w:p w:rsidR="00686FD8" w:rsidRDefault="00686FD8" w:rsidP="003E4B0D"/>
    <w:p w:rsidR="003E4B0D" w:rsidRDefault="003E4B0D" w:rsidP="003E4B0D"/>
    <w:p w:rsidR="003E4B0D" w:rsidRDefault="003E4B0D" w:rsidP="003E4B0D"/>
    <w:p w:rsidR="003E4B0D" w:rsidRDefault="003E4B0D" w:rsidP="003E4B0D"/>
    <w:sectPr w:rsidR="003E4B0D" w:rsidSect="006F043A">
      <w:headerReference w:type="default" r:id="rId24"/>
      <w:footerReference w:type="default" r:id="rId25"/>
      <w:headerReference w:type="first" r:id="rId26"/>
      <w:footerReference w:type="first" r:id="rId27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81E" w:rsidRDefault="00C1281E" w:rsidP="00A921C5">
      <w:r>
        <w:separator/>
      </w:r>
    </w:p>
  </w:endnote>
  <w:endnote w:type="continuationSeparator" w:id="0">
    <w:p w:rsidR="00C1281E" w:rsidRDefault="00C1281E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Pr="00FF0922" w:rsidRDefault="00FF0922" w:rsidP="00FF0922">
    <w:pPr>
      <w:pStyle w:val="Fuzeile"/>
    </w:pPr>
    <w:r>
      <w:t>Angular 2 Workshop</w:t>
    </w:r>
    <w:r w:rsidRPr="00C70CB5">
      <w:tab/>
      <w:t xml:space="preserve">Seite </w:t>
    </w:r>
    <w:r w:rsidRPr="00C70CB5">
      <w:fldChar w:fldCharType="begin"/>
    </w:r>
    <w:r w:rsidRPr="00C70CB5">
      <w:instrText xml:space="preserve"> PAGE \* ARABIC \* MERGEFORMAT </w:instrText>
    </w:r>
    <w:r w:rsidRPr="00C70CB5">
      <w:fldChar w:fldCharType="separate"/>
    </w:r>
    <w:r w:rsidR="00686FD8">
      <w:rPr>
        <w:noProof/>
      </w:rPr>
      <w:t>2</w:t>
    </w:r>
    <w:r w:rsidRPr="00C70CB5">
      <w:fldChar w:fldCharType="end"/>
    </w:r>
    <w:r w:rsidRPr="00C70CB5">
      <w:t xml:space="preserve"> von </w:t>
    </w:r>
    <w:r w:rsidRPr="00F433CC">
      <w:fldChar w:fldCharType="begin"/>
    </w:r>
    <w:r>
      <w:instrText xml:space="preserve"> NUMPAGES  \* MERGEFORMAT </w:instrText>
    </w:r>
    <w:r w:rsidRPr="00F433CC">
      <w:fldChar w:fldCharType="separate"/>
    </w:r>
    <w:r w:rsidR="00686FD8">
      <w:rPr>
        <w:noProof/>
      </w:rPr>
      <w:t>2</w:t>
    </w:r>
    <w:r w:rsidRPr="00F433CC">
      <w:fldChar w:fldCharType="end"/>
    </w:r>
    <w:r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686FD8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686FD8">
      <w:rPr>
        <w:noProof/>
      </w:rPr>
      <w:t>2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81E" w:rsidRDefault="00C1281E" w:rsidP="00A921C5">
      <w:r>
        <w:separator/>
      </w:r>
    </w:p>
  </w:footnote>
  <w:footnote w:type="continuationSeparator" w:id="0">
    <w:p w:rsidR="00C1281E" w:rsidRDefault="00C1281E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164294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738BC4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6B5586">
      <w:rPr>
        <w:noProof/>
      </w:rPr>
      <w:t>Freitag, 11. November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BD20759"/>
    <w:multiLevelType w:val="multilevel"/>
    <w:tmpl w:val="3E4E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1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5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7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7"/>
  </w:num>
  <w:num w:numId="5">
    <w:abstractNumId w:val="12"/>
  </w:num>
  <w:num w:numId="6">
    <w:abstractNumId w:val="11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1"/>
  </w:num>
  <w:num w:numId="18">
    <w:abstractNumId w:val="15"/>
  </w:num>
  <w:num w:numId="1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2B"/>
    <w:rsid w:val="000005D9"/>
    <w:rsid w:val="00005459"/>
    <w:rsid w:val="00010165"/>
    <w:rsid w:val="00013D23"/>
    <w:rsid w:val="000339AD"/>
    <w:rsid w:val="000357C9"/>
    <w:rsid w:val="000403F2"/>
    <w:rsid w:val="00042F85"/>
    <w:rsid w:val="0004627D"/>
    <w:rsid w:val="00053ED1"/>
    <w:rsid w:val="00060BBD"/>
    <w:rsid w:val="00061C9B"/>
    <w:rsid w:val="00061EBA"/>
    <w:rsid w:val="0006514F"/>
    <w:rsid w:val="0007036C"/>
    <w:rsid w:val="00073BE9"/>
    <w:rsid w:val="00080124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2174A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3747"/>
    <w:rsid w:val="00203CFB"/>
    <w:rsid w:val="00214D6D"/>
    <w:rsid w:val="00216DB6"/>
    <w:rsid w:val="002226FD"/>
    <w:rsid w:val="00227999"/>
    <w:rsid w:val="002328D0"/>
    <w:rsid w:val="00236AF7"/>
    <w:rsid w:val="0023779D"/>
    <w:rsid w:val="00253F21"/>
    <w:rsid w:val="00254D07"/>
    <w:rsid w:val="00255F8A"/>
    <w:rsid w:val="00261CAE"/>
    <w:rsid w:val="00262480"/>
    <w:rsid w:val="00263AAA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2A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B5B05"/>
    <w:rsid w:val="003C2507"/>
    <w:rsid w:val="003C59E8"/>
    <w:rsid w:val="003E4B0D"/>
    <w:rsid w:val="003E7F35"/>
    <w:rsid w:val="003F4798"/>
    <w:rsid w:val="003F4C27"/>
    <w:rsid w:val="0041182B"/>
    <w:rsid w:val="00411C64"/>
    <w:rsid w:val="00415197"/>
    <w:rsid w:val="00417582"/>
    <w:rsid w:val="00417C86"/>
    <w:rsid w:val="00420CBD"/>
    <w:rsid w:val="004300F8"/>
    <w:rsid w:val="0043282A"/>
    <w:rsid w:val="0043713C"/>
    <w:rsid w:val="004459F9"/>
    <w:rsid w:val="004463DA"/>
    <w:rsid w:val="00447EE0"/>
    <w:rsid w:val="0045054F"/>
    <w:rsid w:val="00457A4F"/>
    <w:rsid w:val="00461A1B"/>
    <w:rsid w:val="004730C3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05417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6FD8"/>
    <w:rsid w:val="00687048"/>
    <w:rsid w:val="00691465"/>
    <w:rsid w:val="006A16D5"/>
    <w:rsid w:val="006A58B1"/>
    <w:rsid w:val="006A66F5"/>
    <w:rsid w:val="006B1793"/>
    <w:rsid w:val="006B5586"/>
    <w:rsid w:val="006C17E1"/>
    <w:rsid w:val="006D6B23"/>
    <w:rsid w:val="006F043A"/>
    <w:rsid w:val="006F1276"/>
    <w:rsid w:val="00730454"/>
    <w:rsid w:val="0073087E"/>
    <w:rsid w:val="00745725"/>
    <w:rsid w:val="00746075"/>
    <w:rsid w:val="00746D08"/>
    <w:rsid w:val="00756171"/>
    <w:rsid w:val="00770035"/>
    <w:rsid w:val="007822CE"/>
    <w:rsid w:val="00783D51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A386A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A7BC8"/>
    <w:rsid w:val="009C636E"/>
    <w:rsid w:val="009E47F0"/>
    <w:rsid w:val="009E4D4B"/>
    <w:rsid w:val="009E6E80"/>
    <w:rsid w:val="009F0918"/>
    <w:rsid w:val="00A06E25"/>
    <w:rsid w:val="00A1259B"/>
    <w:rsid w:val="00A2164C"/>
    <w:rsid w:val="00A27B21"/>
    <w:rsid w:val="00A33A4B"/>
    <w:rsid w:val="00A54171"/>
    <w:rsid w:val="00A604BC"/>
    <w:rsid w:val="00A61A98"/>
    <w:rsid w:val="00A71C28"/>
    <w:rsid w:val="00A8644F"/>
    <w:rsid w:val="00A90E3C"/>
    <w:rsid w:val="00A921C5"/>
    <w:rsid w:val="00A92E16"/>
    <w:rsid w:val="00A938B5"/>
    <w:rsid w:val="00AA3A0F"/>
    <w:rsid w:val="00AB6E3A"/>
    <w:rsid w:val="00AC0D49"/>
    <w:rsid w:val="00AC1EAD"/>
    <w:rsid w:val="00AC3861"/>
    <w:rsid w:val="00AE4EEF"/>
    <w:rsid w:val="00AF04E0"/>
    <w:rsid w:val="00B02A6C"/>
    <w:rsid w:val="00B0417D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81E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66D75"/>
    <w:rsid w:val="00C70CB5"/>
    <w:rsid w:val="00C71E39"/>
    <w:rsid w:val="00C750E9"/>
    <w:rsid w:val="00C76A3F"/>
    <w:rsid w:val="00C77738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E7122"/>
    <w:rsid w:val="00CF0882"/>
    <w:rsid w:val="00CF2D2E"/>
    <w:rsid w:val="00CF7631"/>
    <w:rsid w:val="00D023BD"/>
    <w:rsid w:val="00D04619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3056"/>
    <w:rsid w:val="00DC4A33"/>
    <w:rsid w:val="00DD24F9"/>
    <w:rsid w:val="00DE67CA"/>
    <w:rsid w:val="00DF3D4F"/>
    <w:rsid w:val="00E03420"/>
    <w:rsid w:val="00E12B76"/>
    <w:rsid w:val="00E17C02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738CD"/>
    <w:rsid w:val="00F8145C"/>
    <w:rsid w:val="00F90F35"/>
    <w:rsid w:val="00F93096"/>
    <w:rsid w:val="00FA31C0"/>
    <w:rsid w:val="00FC1D6B"/>
    <w:rsid w:val="00FC4905"/>
    <w:rsid w:val="00FE2F87"/>
    <w:rsid w:val="00FE3C1C"/>
    <w:rsid w:val="00FE6E4A"/>
    <w:rsid w:val="00FF0922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1E8D43-60D0-4A47-B20C-DB000F3D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hyperlink" Target="http://jquery.com/download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ypicode/json-server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hyperlink" Target="http://tether.io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v4-alpha.getbootstrap.com/getting-started/download/" TargetMode="External"/><Relationship Id="rId20" Type="http://schemas.openxmlformats.org/officeDocument/2006/relationships/hyperlink" Target="https://github.com/Reactive-Extensions/RxJS/tree/master/doc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-scm.com/downloads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github.com/ff-dennis/angular2ws" TargetMode="External"/><Relationship Id="rId23" Type="http://schemas.openxmlformats.org/officeDocument/2006/relationships/hyperlink" Target="https://lodash.com/docs/4.16.6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angular.io/docs/ts/latest/api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angular/angular2-seed" TargetMode="External"/><Relationship Id="rId22" Type="http://schemas.openxmlformats.org/officeDocument/2006/relationships/hyperlink" Target="https://www.npmjs.com/package/faker" TargetMode="External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Vorlage%20CheatSheet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1A321A-B59E-47FC-A848-C62914342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CheatSheets.dotm</Template>
  <TotalTime>0</TotalTime>
  <Pages>2</Pages>
  <Words>192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1403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Hildebrandt, Christian</dc:creator>
  <cp:keywords>&lt;Projektnummer&gt;</cp:keywords>
  <dc:description>V03.00 vom 14.01.2013</dc:description>
  <cp:lastModifiedBy>Hildebrandt, Christian</cp:lastModifiedBy>
  <cp:revision>3</cp:revision>
  <cp:lastPrinted>2016-11-11T12:29:00Z</cp:lastPrinted>
  <dcterms:created xsi:type="dcterms:W3CDTF">2016-11-11T12:35:00Z</dcterms:created>
  <dcterms:modified xsi:type="dcterms:W3CDTF">2016-11-11T12:45:00Z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